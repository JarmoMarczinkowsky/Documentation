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0C33" w14:textId="38DC856D" w:rsidR="009A11C7" w:rsidRDefault="00061E70" w:rsidP="00061E70">
      <w:pPr>
        <w:jc w:val="center"/>
        <w:rPr>
          <w:b/>
          <w:bCs/>
          <w:sz w:val="36"/>
          <w:szCs w:val="36"/>
        </w:rPr>
      </w:pPr>
      <w:r w:rsidRPr="00061E70">
        <w:rPr>
          <w:b/>
          <w:bCs/>
          <w:sz w:val="36"/>
          <w:szCs w:val="36"/>
        </w:rPr>
        <w:t>Verbetervoorstellen</w:t>
      </w:r>
    </w:p>
    <w:p w14:paraId="7EF77891" w14:textId="76D947EF" w:rsidR="00061E70" w:rsidRDefault="00061E70" w:rsidP="00061E70">
      <w:pPr>
        <w:rPr>
          <w:b/>
          <w:bCs/>
          <w:sz w:val="36"/>
          <w:szCs w:val="36"/>
        </w:rPr>
      </w:pPr>
    </w:p>
    <w:p w14:paraId="66D9A0F8" w14:textId="77777777" w:rsidR="00061E70" w:rsidRDefault="00061E70" w:rsidP="00061E7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CEF" w14:paraId="77DFABAE" w14:textId="77777777" w:rsidTr="00053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55855A22" w14:textId="036A81D1" w:rsidR="00053CEF" w:rsidRDefault="00053CEF" w:rsidP="00061E70">
            <w:r>
              <w:t>Algemeen</w:t>
            </w:r>
          </w:p>
        </w:tc>
      </w:tr>
      <w:tr w:rsidR="00053CEF" w:rsidRPr="00053CEF" w14:paraId="22FA0662" w14:textId="77777777" w:rsidTr="00053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CA308A" w14:textId="6907D187" w:rsidR="00053CEF" w:rsidRPr="00053CEF" w:rsidRDefault="00053CEF" w:rsidP="00061E70">
            <w:r w:rsidRPr="00053CEF">
              <w:t>Wat is de verbetering?</w:t>
            </w:r>
          </w:p>
        </w:tc>
        <w:tc>
          <w:tcPr>
            <w:tcW w:w="3021" w:type="dxa"/>
          </w:tcPr>
          <w:p w14:paraId="19B50191" w14:textId="5B831C90" w:rsidR="00053CEF" w:rsidRPr="00053CEF" w:rsidRDefault="00053CEF" w:rsidP="0006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53CEF">
              <w:rPr>
                <w:b/>
                <w:bCs/>
              </w:rPr>
              <w:t>Hoeveel tijd gaat dat kosten?</w:t>
            </w:r>
          </w:p>
        </w:tc>
        <w:tc>
          <w:tcPr>
            <w:tcW w:w="3021" w:type="dxa"/>
          </w:tcPr>
          <w:p w14:paraId="5009CC93" w14:textId="33E24FF3" w:rsidR="00053CEF" w:rsidRPr="00053CEF" w:rsidRDefault="00053CEF" w:rsidP="0006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53CEF">
              <w:rPr>
                <w:b/>
                <w:bCs/>
              </w:rPr>
              <w:t>Wat is de prioriteit van deze verandering?</w:t>
            </w:r>
          </w:p>
        </w:tc>
      </w:tr>
      <w:tr w:rsidR="00053CEF" w14:paraId="02B98335" w14:textId="77777777" w:rsidTr="00053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D3B56A" w14:textId="53C41497" w:rsidR="00053CEF" w:rsidRDefault="00053CEF" w:rsidP="00053CEF">
            <w:r>
              <w:rPr>
                <w:b w:val="0"/>
                <w:bCs w:val="0"/>
              </w:rPr>
              <w:t>Een werkende .</w:t>
            </w:r>
            <w:proofErr w:type="spellStart"/>
            <w:r>
              <w:rPr>
                <w:b w:val="0"/>
                <w:bCs w:val="0"/>
              </w:rPr>
              <w:t>exe</w:t>
            </w:r>
            <w:proofErr w:type="spellEnd"/>
            <w:r>
              <w:rPr>
                <w:b w:val="0"/>
                <w:bCs w:val="0"/>
              </w:rPr>
              <w:t xml:space="preserve"> van de applicatie demonstreren aan de klant i.p.v. het programma starten vanuit Visual Studio.</w:t>
            </w:r>
          </w:p>
        </w:tc>
        <w:tc>
          <w:tcPr>
            <w:tcW w:w="3021" w:type="dxa"/>
          </w:tcPr>
          <w:p w14:paraId="10E39F38" w14:textId="77777777" w:rsidR="00053CEF" w:rsidRDefault="00053CEF" w:rsidP="0005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75FD6A1" w14:textId="77777777" w:rsidR="00053CEF" w:rsidRDefault="00053CEF" w:rsidP="0005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956F1" w14:textId="77777777" w:rsidR="00053CEF" w:rsidRDefault="00053CEF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CEF" w14:paraId="69150667" w14:textId="77777777" w:rsidTr="00FA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E7E1E9" w14:textId="5BD42B6A" w:rsidR="00053CEF" w:rsidRDefault="00053CEF" w:rsidP="00FA19C6">
            <w:r>
              <w:t>Finance dashboard</w:t>
            </w:r>
          </w:p>
        </w:tc>
        <w:tc>
          <w:tcPr>
            <w:tcW w:w="3021" w:type="dxa"/>
          </w:tcPr>
          <w:p w14:paraId="50D293B1" w14:textId="77777777" w:rsidR="00053CEF" w:rsidRDefault="00053CEF" w:rsidP="00FA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978C471" w14:textId="77777777" w:rsidR="00053CEF" w:rsidRDefault="00053CEF" w:rsidP="00FA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CEF" w:rsidRPr="00053CEF" w14:paraId="6F0AF7B5" w14:textId="77777777" w:rsidTr="00FA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00B616" w14:textId="77777777" w:rsidR="00053CEF" w:rsidRPr="00053CEF" w:rsidRDefault="00053CEF" w:rsidP="00FA19C6">
            <w:r w:rsidRPr="00053CEF">
              <w:t>Wat is de verbetering?</w:t>
            </w:r>
          </w:p>
        </w:tc>
        <w:tc>
          <w:tcPr>
            <w:tcW w:w="3021" w:type="dxa"/>
          </w:tcPr>
          <w:p w14:paraId="7456507E" w14:textId="77777777" w:rsidR="00053CEF" w:rsidRPr="00053CEF" w:rsidRDefault="00053CEF" w:rsidP="00FA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53CEF">
              <w:rPr>
                <w:b/>
                <w:bCs/>
              </w:rPr>
              <w:t>Hoeveel tijd gaat dat kosten?</w:t>
            </w:r>
          </w:p>
        </w:tc>
        <w:tc>
          <w:tcPr>
            <w:tcW w:w="3021" w:type="dxa"/>
          </w:tcPr>
          <w:p w14:paraId="2E5ADE32" w14:textId="77777777" w:rsidR="00053CEF" w:rsidRPr="00053CEF" w:rsidRDefault="00053CEF" w:rsidP="00FA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53CEF">
              <w:rPr>
                <w:b/>
                <w:bCs/>
              </w:rPr>
              <w:t>Wat is de prioriteit van deze verandering?</w:t>
            </w:r>
          </w:p>
        </w:tc>
      </w:tr>
      <w:tr w:rsidR="00053CEF" w14:paraId="1E184E21" w14:textId="77777777" w:rsidTr="00FA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F015CF" w14:textId="15F91093" w:rsidR="00053CEF" w:rsidRPr="00053CEF" w:rsidRDefault="00053CEF" w:rsidP="00FA19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Het is niet gelijk duidelijk dat het gaat om facturen. Er zou nog iets boven de </w:t>
            </w:r>
            <w:r w:rsidR="0029117D">
              <w:rPr>
                <w:b w:val="0"/>
                <w:bCs w:val="0"/>
              </w:rPr>
              <w:t>tabel</w:t>
            </w:r>
            <w:r>
              <w:rPr>
                <w:b w:val="0"/>
                <w:bCs w:val="0"/>
              </w:rPr>
              <w:t xml:space="preserve"> met facturen moeten staan dat het gaat om facturen</w:t>
            </w:r>
          </w:p>
        </w:tc>
        <w:tc>
          <w:tcPr>
            <w:tcW w:w="3021" w:type="dxa"/>
          </w:tcPr>
          <w:p w14:paraId="148158B4" w14:textId="3A496AF7" w:rsidR="00053CEF" w:rsidRDefault="00053CEF" w:rsidP="00FA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  <w:tc>
          <w:tcPr>
            <w:tcW w:w="3021" w:type="dxa"/>
          </w:tcPr>
          <w:p w14:paraId="4134B533" w14:textId="531DC0B4" w:rsidR="00053CEF" w:rsidRDefault="00053CEF" w:rsidP="00FA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Laag</w:t>
            </w:r>
          </w:p>
        </w:tc>
      </w:tr>
      <w:tr w:rsidR="00053CEF" w14:paraId="5A7B76ED" w14:textId="77777777" w:rsidTr="00FA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5BA062" w14:textId="1F0718A6" w:rsidR="00053CEF" w:rsidRPr="00053CEF" w:rsidRDefault="00053CEF" w:rsidP="00FA19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Het is niet duidelijk op wat er gesorteerd wordt. Dit moet duidelijker gemaakt worden</w:t>
            </w:r>
          </w:p>
        </w:tc>
        <w:tc>
          <w:tcPr>
            <w:tcW w:w="3021" w:type="dxa"/>
          </w:tcPr>
          <w:p w14:paraId="78249821" w14:textId="49FBFDFC" w:rsidR="00053CEF" w:rsidRDefault="00053CEF" w:rsidP="00FA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minuten</w:t>
            </w:r>
          </w:p>
        </w:tc>
        <w:tc>
          <w:tcPr>
            <w:tcW w:w="3021" w:type="dxa"/>
          </w:tcPr>
          <w:p w14:paraId="2EED2399" w14:textId="6819F78D" w:rsidR="00053CEF" w:rsidRDefault="00053CEF" w:rsidP="00FA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Hoog</w:t>
            </w:r>
          </w:p>
        </w:tc>
      </w:tr>
      <w:tr w:rsidR="00053CEF" w14:paraId="029B115A" w14:textId="77777777" w:rsidTr="00FA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E46E17" w14:textId="77777777" w:rsidR="0029117D" w:rsidRDefault="00053CEF" w:rsidP="00FA19C6">
            <w:r>
              <w:rPr>
                <w:b w:val="0"/>
                <w:bCs w:val="0"/>
              </w:rPr>
              <w:t>In het overzicht van de facturen is niet duidelijk te zien wat de totale in- en uitgaves zijn.</w:t>
            </w:r>
          </w:p>
          <w:p w14:paraId="0E8FBF70" w14:textId="143746C3" w:rsidR="00053CEF" w:rsidRPr="00053CEF" w:rsidRDefault="0029117D" w:rsidP="00FA19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Dit zou nog onderaan de tabel moeten komen. </w:t>
            </w:r>
            <w:r w:rsidR="00053CEF">
              <w:rPr>
                <w:b w:val="0"/>
                <w:bCs w:val="0"/>
              </w:rPr>
              <w:t xml:space="preserve"> </w:t>
            </w:r>
          </w:p>
        </w:tc>
        <w:tc>
          <w:tcPr>
            <w:tcW w:w="3021" w:type="dxa"/>
          </w:tcPr>
          <w:p w14:paraId="3BAFD7F9" w14:textId="0AD68FD6" w:rsidR="00053CEF" w:rsidRDefault="00BB4B27" w:rsidP="00FA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minuten</w:t>
            </w:r>
          </w:p>
        </w:tc>
        <w:tc>
          <w:tcPr>
            <w:tcW w:w="3021" w:type="dxa"/>
          </w:tcPr>
          <w:p w14:paraId="63FD2C58" w14:textId="53A37531" w:rsidR="00053CEF" w:rsidRDefault="00BB4B27" w:rsidP="00FA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04F53D03" w14:textId="77777777" w:rsidR="00BB4B27" w:rsidRDefault="00BB4B27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4B27" w14:paraId="13AC6265" w14:textId="77777777" w:rsidTr="00FA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323E2E" w14:textId="1B5A25D1" w:rsidR="00BB4B27" w:rsidRDefault="00BB4B27" w:rsidP="00FA19C6">
            <w:r>
              <w:t>Factuur aanmaken</w:t>
            </w:r>
            <w:r>
              <w:t xml:space="preserve"> </w:t>
            </w:r>
            <w:r>
              <w:t>pagina</w:t>
            </w:r>
          </w:p>
        </w:tc>
        <w:tc>
          <w:tcPr>
            <w:tcW w:w="3021" w:type="dxa"/>
          </w:tcPr>
          <w:p w14:paraId="55885D5A" w14:textId="77777777" w:rsidR="00BB4B27" w:rsidRDefault="00BB4B27" w:rsidP="00FA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B721C16" w14:textId="77777777" w:rsidR="00BB4B27" w:rsidRDefault="00BB4B27" w:rsidP="00FA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B27" w:rsidRPr="00053CEF" w14:paraId="5AE9BD24" w14:textId="77777777" w:rsidTr="00FA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476D78" w14:textId="77777777" w:rsidR="00BB4B27" w:rsidRPr="00053CEF" w:rsidRDefault="00BB4B27" w:rsidP="00FA19C6">
            <w:r w:rsidRPr="00053CEF">
              <w:t>Wat is de verbetering?</w:t>
            </w:r>
          </w:p>
        </w:tc>
        <w:tc>
          <w:tcPr>
            <w:tcW w:w="3021" w:type="dxa"/>
          </w:tcPr>
          <w:p w14:paraId="6A3F77F2" w14:textId="77777777" w:rsidR="00BB4B27" w:rsidRPr="00053CEF" w:rsidRDefault="00BB4B27" w:rsidP="00FA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53CEF">
              <w:rPr>
                <w:b/>
                <w:bCs/>
              </w:rPr>
              <w:t>Hoeveel tijd gaat dat kosten?</w:t>
            </w:r>
          </w:p>
        </w:tc>
        <w:tc>
          <w:tcPr>
            <w:tcW w:w="3021" w:type="dxa"/>
          </w:tcPr>
          <w:p w14:paraId="1FE97993" w14:textId="77777777" w:rsidR="00BB4B27" w:rsidRPr="00053CEF" w:rsidRDefault="00BB4B27" w:rsidP="00FA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53CEF">
              <w:rPr>
                <w:b/>
                <w:bCs/>
              </w:rPr>
              <w:t>Wat is de prioriteit van deze verandering?</w:t>
            </w:r>
          </w:p>
        </w:tc>
      </w:tr>
      <w:tr w:rsidR="00053CEF" w14:paraId="29D52258" w14:textId="77777777" w:rsidTr="00FA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10572A" w14:textId="74F39861" w:rsidR="00053CEF" w:rsidRDefault="00BB4B27" w:rsidP="00FA19C6">
            <w:r>
              <w:rPr>
                <w:b w:val="0"/>
                <w:bCs w:val="0"/>
              </w:rPr>
              <w:t>Er moet een melding komen die je waarschuwt dat er nog wijzigingen zijn d</w:t>
            </w:r>
            <w:r>
              <w:rPr>
                <w:b w:val="0"/>
                <w:bCs w:val="0"/>
              </w:rPr>
              <w:t xml:space="preserve">ie niet zijn opgeslagen, als je op ‘Terug naar </w:t>
            </w:r>
            <w:proofErr w:type="spellStart"/>
            <w:r>
              <w:rPr>
                <w:b w:val="0"/>
                <w:bCs w:val="0"/>
              </w:rPr>
              <w:t>finance</w:t>
            </w:r>
            <w:proofErr w:type="spellEnd"/>
            <w:r>
              <w:rPr>
                <w:b w:val="0"/>
                <w:bCs w:val="0"/>
              </w:rPr>
              <w:t xml:space="preserve"> dashboard’ </w:t>
            </w:r>
            <w:r w:rsidR="00670153">
              <w:rPr>
                <w:b w:val="0"/>
                <w:bCs w:val="0"/>
              </w:rPr>
              <w:t xml:space="preserve">klikt en nog niet op ‘opslaan’ hebt geklikt. </w:t>
            </w:r>
          </w:p>
        </w:tc>
        <w:tc>
          <w:tcPr>
            <w:tcW w:w="3021" w:type="dxa"/>
          </w:tcPr>
          <w:p w14:paraId="1FECB48F" w14:textId="58BD8DD1" w:rsidR="00053CEF" w:rsidRDefault="00670153" w:rsidP="00FA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minuten</w:t>
            </w:r>
          </w:p>
        </w:tc>
        <w:tc>
          <w:tcPr>
            <w:tcW w:w="3021" w:type="dxa"/>
          </w:tcPr>
          <w:p w14:paraId="56D7A4AB" w14:textId="0D4B1C58" w:rsidR="00053CEF" w:rsidRDefault="00670153" w:rsidP="00FA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Laag</w:t>
            </w:r>
          </w:p>
        </w:tc>
      </w:tr>
    </w:tbl>
    <w:p w14:paraId="24D07394" w14:textId="77777777" w:rsidR="00670153" w:rsidRDefault="00670153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CEF" w14:paraId="6F1FBF7B" w14:textId="77777777" w:rsidTr="00FA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15E8A2" w14:textId="77777777" w:rsidR="00053CEF" w:rsidRDefault="00053CEF" w:rsidP="00FA19C6"/>
        </w:tc>
        <w:tc>
          <w:tcPr>
            <w:tcW w:w="3021" w:type="dxa"/>
          </w:tcPr>
          <w:p w14:paraId="548A62C5" w14:textId="77777777" w:rsidR="00053CEF" w:rsidRDefault="00053CEF" w:rsidP="00FA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BFC0A30" w14:textId="77777777" w:rsidR="00053CEF" w:rsidRDefault="00053CEF" w:rsidP="00FA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CEF" w14:paraId="37EAE115" w14:textId="77777777" w:rsidTr="00FA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231722" w14:textId="77777777" w:rsidR="00053CEF" w:rsidRDefault="00053CEF" w:rsidP="00FA19C6"/>
        </w:tc>
        <w:tc>
          <w:tcPr>
            <w:tcW w:w="3021" w:type="dxa"/>
          </w:tcPr>
          <w:p w14:paraId="453B2F38" w14:textId="77777777" w:rsidR="00053CEF" w:rsidRDefault="00053CEF" w:rsidP="00FA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A8F5635" w14:textId="77777777" w:rsidR="00053CEF" w:rsidRDefault="00053CEF" w:rsidP="00FA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CEF" w14:paraId="4F9B96F4" w14:textId="77777777" w:rsidTr="00053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EB3BE2" w14:textId="77777777" w:rsidR="00053CEF" w:rsidRDefault="00053CEF" w:rsidP="00053CEF"/>
        </w:tc>
        <w:tc>
          <w:tcPr>
            <w:tcW w:w="3021" w:type="dxa"/>
          </w:tcPr>
          <w:p w14:paraId="58650659" w14:textId="77777777" w:rsidR="00053CEF" w:rsidRDefault="00053CEF" w:rsidP="0005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6B16C7C" w14:textId="77777777" w:rsidR="00053CEF" w:rsidRDefault="00053CEF" w:rsidP="0005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B67A29" w14:textId="77777777" w:rsidR="00053CEF" w:rsidRPr="00061E70" w:rsidRDefault="00053CEF" w:rsidP="00061E70"/>
    <w:sectPr w:rsidR="00053CEF" w:rsidRPr="00061E7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7849" w14:textId="77777777" w:rsidR="00FD6CF8" w:rsidRDefault="00FD6CF8" w:rsidP="009A11C7">
      <w:pPr>
        <w:spacing w:after="0" w:line="240" w:lineRule="auto"/>
      </w:pPr>
      <w:r>
        <w:separator/>
      </w:r>
    </w:p>
  </w:endnote>
  <w:endnote w:type="continuationSeparator" w:id="0">
    <w:p w14:paraId="297E5241" w14:textId="77777777" w:rsidR="00FD6CF8" w:rsidRDefault="00FD6CF8" w:rsidP="009A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394615"/>
      <w:docPartObj>
        <w:docPartGallery w:val="Page Numbers (Bottom of Page)"/>
        <w:docPartUnique/>
      </w:docPartObj>
    </w:sdtPr>
    <w:sdtContent>
      <w:p w14:paraId="46810494" w14:textId="77777777" w:rsidR="003916D1" w:rsidRDefault="003916D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97FF3" w14:textId="77777777" w:rsidR="003916D1" w:rsidRDefault="003916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C371" w14:textId="77777777" w:rsidR="00FD6CF8" w:rsidRDefault="00FD6CF8" w:rsidP="009A11C7">
      <w:pPr>
        <w:spacing w:after="0" w:line="240" w:lineRule="auto"/>
      </w:pPr>
      <w:r>
        <w:separator/>
      </w:r>
    </w:p>
  </w:footnote>
  <w:footnote w:type="continuationSeparator" w:id="0">
    <w:p w14:paraId="156BE9EC" w14:textId="77777777" w:rsidR="00FD6CF8" w:rsidRDefault="00FD6CF8" w:rsidP="009A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F1BF" w14:textId="3DAA2E35" w:rsidR="009A11C7" w:rsidRDefault="003916D1">
    <w:pPr>
      <w:pStyle w:val="Koptekst"/>
    </w:pPr>
    <w:r>
      <w:t>TTB4-SSD</w:t>
    </w:r>
    <w:r w:rsidR="007F3264">
      <w:t>3</w:t>
    </w:r>
    <w:r>
      <w:t>B</w:t>
    </w:r>
  </w:p>
  <w:p w14:paraId="1EFB3775" w14:textId="46D15C32" w:rsidR="009A11C7" w:rsidRDefault="009A11C7">
    <w:pPr>
      <w:pStyle w:val="Koptekst"/>
    </w:pPr>
    <w:r>
      <w:t>Jarmo Marczinkowsky</w:t>
    </w:r>
    <w:r w:rsidR="00C71CC8">
      <w:t xml:space="preserve">, Ali Sari, </w:t>
    </w:r>
    <w:proofErr w:type="spellStart"/>
    <w:r w:rsidR="00C71CC8">
      <w:t>Stefano</w:t>
    </w:r>
    <w:proofErr w:type="spellEnd"/>
    <w:r w:rsidR="00C71CC8">
      <w:t xml:space="preserve"> Smit</w:t>
    </w:r>
    <w:r>
      <w:tab/>
    </w:r>
    <w:r>
      <w:tab/>
    </w:r>
    <w:proofErr w:type="spellStart"/>
    <w:r w:rsidR="00C71CC8">
      <w:t>Barroc</w:t>
    </w:r>
    <w:proofErr w:type="spellEnd"/>
    <w:r w:rsidR="00C71CC8">
      <w:t xml:space="preserve"> Intens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64"/>
    <w:rsid w:val="00053CEF"/>
    <w:rsid w:val="00061E70"/>
    <w:rsid w:val="00133F40"/>
    <w:rsid w:val="00190C6D"/>
    <w:rsid w:val="001E2865"/>
    <w:rsid w:val="0029117D"/>
    <w:rsid w:val="00381033"/>
    <w:rsid w:val="003916D1"/>
    <w:rsid w:val="004168DE"/>
    <w:rsid w:val="00670153"/>
    <w:rsid w:val="007F3264"/>
    <w:rsid w:val="009A11C7"/>
    <w:rsid w:val="00A10B08"/>
    <w:rsid w:val="00AF6386"/>
    <w:rsid w:val="00BB4B27"/>
    <w:rsid w:val="00BF64E5"/>
    <w:rsid w:val="00C71CC8"/>
    <w:rsid w:val="00F95323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E60A4"/>
  <w15:chartTrackingRefBased/>
  <w15:docId w15:val="{78B6E04D-DCB6-45FC-AF36-36EEE117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4B27"/>
  </w:style>
  <w:style w:type="paragraph" w:styleId="Kop1">
    <w:name w:val="heading 1"/>
    <w:basedOn w:val="Standaard"/>
    <w:next w:val="Standaard"/>
    <w:link w:val="Kop1Char"/>
    <w:uiPriority w:val="9"/>
    <w:qFormat/>
    <w:rsid w:val="00391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1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1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11C7"/>
  </w:style>
  <w:style w:type="paragraph" w:styleId="Voettekst">
    <w:name w:val="footer"/>
    <w:basedOn w:val="Standaard"/>
    <w:link w:val="VoettekstChar"/>
    <w:uiPriority w:val="99"/>
    <w:unhideWhenUsed/>
    <w:rsid w:val="009A1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11C7"/>
  </w:style>
  <w:style w:type="character" w:customStyle="1" w:styleId="Kop1Char">
    <w:name w:val="Kop 1 Char"/>
    <w:basedOn w:val="Standaardalinea-lettertype"/>
    <w:link w:val="Kop1"/>
    <w:uiPriority w:val="9"/>
    <w:rsid w:val="003916D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16D1"/>
    <w:rPr>
      <w:rFonts w:asciiTheme="majorHAnsi" w:eastAsiaTheme="majorEastAsia" w:hAnsiTheme="majorHAnsi" w:cstheme="majorBidi"/>
      <w:b/>
      <w:sz w:val="24"/>
      <w:szCs w:val="26"/>
    </w:rPr>
  </w:style>
  <w:style w:type="table" w:styleId="Tabelraster">
    <w:name w:val="Table Grid"/>
    <w:basedOn w:val="Standaardtabel"/>
    <w:uiPriority w:val="39"/>
    <w:rsid w:val="0006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061E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TTB4-SSD3B_BarrocIntens_VerbeterVoorstel.docx</Template>
  <TotalTime>19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</dc:creator>
  <cp:keywords/>
  <dc:description/>
  <cp:lastModifiedBy>Marczinkowsky, Jarmo (student)</cp:lastModifiedBy>
  <cp:revision>7</cp:revision>
  <dcterms:created xsi:type="dcterms:W3CDTF">2022-11-18T07:49:00Z</dcterms:created>
  <dcterms:modified xsi:type="dcterms:W3CDTF">2022-11-18T08:09:00Z</dcterms:modified>
</cp:coreProperties>
</file>