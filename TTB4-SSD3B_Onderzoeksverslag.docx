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98D4C" w14:textId="77777777" w:rsidR="009A11C7" w:rsidRDefault="009A11C7"/>
    <w:sectPr w:rsidR="009A11C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158BF" w14:textId="77777777" w:rsidR="0054435D" w:rsidRDefault="0054435D" w:rsidP="009A11C7">
      <w:pPr>
        <w:spacing w:after="0" w:line="240" w:lineRule="auto"/>
      </w:pPr>
      <w:r>
        <w:separator/>
      </w:r>
    </w:p>
  </w:endnote>
  <w:endnote w:type="continuationSeparator" w:id="0">
    <w:p w14:paraId="5A18CBDC" w14:textId="77777777" w:rsidR="0054435D" w:rsidRDefault="0054435D" w:rsidP="009A1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8394615"/>
      <w:docPartObj>
        <w:docPartGallery w:val="Page Numbers (Bottom of Page)"/>
        <w:docPartUnique/>
      </w:docPartObj>
    </w:sdtPr>
    <w:sdtContent>
      <w:p w14:paraId="3125390E" w14:textId="77777777" w:rsidR="003916D1" w:rsidRDefault="003916D1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0AA958" w14:textId="77777777" w:rsidR="003916D1" w:rsidRDefault="003916D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A83C5" w14:textId="77777777" w:rsidR="0054435D" w:rsidRDefault="0054435D" w:rsidP="009A11C7">
      <w:pPr>
        <w:spacing w:after="0" w:line="240" w:lineRule="auto"/>
      </w:pPr>
      <w:r>
        <w:separator/>
      </w:r>
    </w:p>
  </w:footnote>
  <w:footnote w:type="continuationSeparator" w:id="0">
    <w:p w14:paraId="68552AD8" w14:textId="77777777" w:rsidR="0054435D" w:rsidRDefault="0054435D" w:rsidP="009A1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35CF5" w14:textId="414A676E" w:rsidR="009A11C7" w:rsidRDefault="003916D1">
    <w:pPr>
      <w:pStyle w:val="Koptekst"/>
    </w:pPr>
    <w:r>
      <w:t>TTB4-SSD</w:t>
    </w:r>
    <w:r w:rsidR="0091283A">
      <w:t>3</w:t>
    </w:r>
    <w:r>
      <w:t>B</w:t>
    </w:r>
  </w:p>
  <w:p w14:paraId="5A31F01B" w14:textId="068F6273" w:rsidR="009A11C7" w:rsidRDefault="009A11C7">
    <w:pPr>
      <w:pStyle w:val="Koptekst"/>
    </w:pPr>
    <w:r>
      <w:t>Jarmo Marczinkowsky</w:t>
    </w:r>
    <w:r w:rsidR="0091283A">
      <w:t xml:space="preserve">, Ali Sari, </w:t>
    </w:r>
    <w:proofErr w:type="spellStart"/>
    <w:r w:rsidR="0091283A">
      <w:t>Stefano</w:t>
    </w:r>
    <w:proofErr w:type="spellEnd"/>
    <w:r w:rsidR="0091283A">
      <w:t xml:space="preserve"> Smit</w:t>
    </w:r>
    <w:r>
      <w:tab/>
    </w:r>
    <w:r>
      <w:tab/>
      <w:t>278529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3A"/>
    <w:rsid w:val="00190C6D"/>
    <w:rsid w:val="001E2865"/>
    <w:rsid w:val="00381033"/>
    <w:rsid w:val="003916D1"/>
    <w:rsid w:val="0054435D"/>
    <w:rsid w:val="0091283A"/>
    <w:rsid w:val="009A11C7"/>
    <w:rsid w:val="00AF6386"/>
    <w:rsid w:val="00BF64E5"/>
    <w:rsid w:val="00F9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E2816"/>
  <w15:chartTrackingRefBased/>
  <w15:docId w15:val="{2A316A8C-FCBC-4AF4-89BF-C3AAF854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91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916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A11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A11C7"/>
  </w:style>
  <w:style w:type="paragraph" w:styleId="Voettekst">
    <w:name w:val="footer"/>
    <w:basedOn w:val="Standaard"/>
    <w:link w:val="VoettekstChar"/>
    <w:uiPriority w:val="99"/>
    <w:unhideWhenUsed/>
    <w:rsid w:val="009A11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A11C7"/>
  </w:style>
  <w:style w:type="character" w:customStyle="1" w:styleId="Kop1Char">
    <w:name w:val="Kop 1 Char"/>
    <w:basedOn w:val="Standaardalinea-lettertype"/>
    <w:link w:val="Kop1"/>
    <w:uiPriority w:val="9"/>
    <w:rsid w:val="003916D1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916D1"/>
    <w:rPr>
      <w:rFonts w:asciiTheme="majorHAnsi" w:eastAsiaTheme="majorEastAsia" w:hAnsiTheme="majorHAnsi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mo\Documents\Aangepaste%20Office-sjablonen\Sjabloon_Leerjaar2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Sjabloon_Leerjaar2.dotx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jarmo</dc:creator>
  <cp:keywords/>
  <dc:description/>
  <cp:lastModifiedBy>jarmo.asus@gmail.com</cp:lastModifiedBy>
  <cp:revision>1</cp:revision>
  <dcterms:created xsi:type="dcterms:W3CDTF">2022-10-03T11:29:00Z</dcterms:created>
  <dcterms:modified xsi:type="dcterms:W3CDTF">2022-10-03T11:32:00Z</dcterms:modified>
</cp:coreProperties>
</file>