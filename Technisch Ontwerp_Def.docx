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F2ED" w14:textId="77777777" w:rsidR="00FA2119" w:rsidRDefault="007E642F">
      <w:pPr>
        <w:pStyle w:val="Titel"/>
      </w:pPr>
      <w:bookmarkStart w:id="0" w:name="_Toc341590150"/>
      <w:bookmarkStart w:id="1" w:name="_Toc341590247"/>
      <w:bookmarkStart w:id="2" w:name="_Toc341590315"/>
      <w:bookmarkStart w:id="3" w:name="_Toc341590398"/>
      <w:bookmarkStart w:id="4" w:name="_GoBack"/>
      <w:bookmarkEnd w:id="4"/>
      <w:r w:rsidRPr="00867C11">
        <w:rPr>
          <w:i/>
          <w:noProof/>
        </w:rPr>
        <mc:AlternateContent>
          <mc:Choice Requires="wps">
            <w:drawing>
              <wp:anchor distT="0" distB="0" distL="114300" distR="114300" simplePos="0" relativeHeight="251659264" behindDoc="0" locked="0" layoutInCell="1" allowOverlap="1" wp14:anchorId="37E9D432" wp14:editId="207E5CAE">
                <wp:simplePos x="0" y="0"/>
                <wp:positionH relativeFrom="column">
                  <wp:posOffset>909320</wp:posOffset>
                </wp:positionH>
                <wp:positionV relativeFrom="paragraph">
                  <wp:posOffset>-158115</wp:posOffset>
                </wp:positionV>
                <wp:extent cx="5356956" cy="2085975"/>
                <wp:effectExtent l="0" t="0" r="15240" b="28575"/>
                <wp:wrapNone/>
                <wp:docPr id="1" name="Tekstvak 1"/>
                <wp:cNvGraphicFramePr/>
                <a:graphic xmlns:a="http://schemas.openxmlformats.org/drawingml/2006/main">
                  <a:graphicData uri="http://schemas.microsoft.com/office/word/2010/wordprocessingShape">
                    <wps:wsp>
                      <wps:cNvSpPr txBox="1"/>
                      <wps:spPr>
                        <a:xfrm>
                          <a:off x="0" y="0"/>
                          <a:ext cx="5356956" cy="2085975"/>
                        </a:xfrm>
                        <a:prstGeom prst="rect">
                          <a:avLst/>
                        </a:prstGeom>
                        <a:solidFill>
                          <a:schemeClr val="bg1">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4FAD67" w14:textId="77777777" w:rsidR="007E642F" w:rsidRPr="00687130" w:rsidRDefault="007E642F" w:rsidP="007E642F">
                            <w:pPr>
                              <w:pStyle w:val="Tekstdocument2"/>
                              <w:rPr>
                                <w:b/>
                                <w:i/>
                                <w:highlight w:val="darkGray"/>
                              </w:rPr>
                            </w:pPr>
                            <w:r w:rsidRPr="00687130">
                              <w:rPr>
                                <w:b/>
                                <w:i/>
                                <w:highlight w:val="darkGray"/>
                              </w:rPr>
                              <w:t xml:space="preserve">Opmerking en gebruiksinstructie </w:t>
                            </w:r>
                          </w:p>
                          <w:p w14:paraId="35BC24E1" w14:textId="77777777" w:rsidR="007E642F" w:rsidRPr="00687130" w:rsidRDefault="007E642F" w:rsidP="007E642F">
                            <w:pPr>
                              <w:pStyle w:val="Tekstdocument2"/>
                              <w:rPr>
                                <w:i/>
                                <w:highlight w:val="darkGray"/>
                              </w:rPr>
                            </w:pPr>
                            <w:r w:rsidRPr="00687130">
                              <w:rPr>
                                <w:i/>
                                <w:highlight w:val="darkGray"/>
                              </w:rPr>
                              <w:t xml:space="preserve">De grijs </w:t>
                            </w:r>
                            <w:proofErr w:type="spellStart"/>
                            <w:r w:rsidR="00867C11">
                              <w:rPr>
                                <w:i/>
                                <w:highlight w:val="darkGray"/>
                              </w:rPr>
                              <w:t>germarkeerde</w:t>
                            </w:r>
                            <w:proofErr w:type="spellEnd"/>
                            <w:r w:rsidRPr="00687130">
                              <w:rPr>
                                <w:i/>
                                <w:highlight w:val="darkGray"/>
                              </w:rPr>
                              <w:t xml:space="preserve"> teksten bevatten aanwijzingen over een onderdeel in dit </w:t>
                            </w:r>
                            <w:r>
                              <w:rPr>
                                <w:i/>
                                <w:highlight w:val="darkGray"/>
                              </w:rPr>
                              <w:t>Technisch Ontwerp</w:t>
                            </w:r>
                          </w:p>
                          <w:p w14:paraId="0DDFAB20" w14:textId="77777777" w:rsidR="007E642F" w:rsidRPr="00687130" w:rsidRDefault="007E642F" w:rsidP="007E642F">
                            <w:pPr>
                              <w:pStyle w:val="Tekstdocument2"/>
                              <w:rPr>
                                <w:i/>
                                <w:highlight w:val="darkGray"/>
                              </w:rPr>
                            </w:pPr>
                            <w:r w:rsidRPr="00687130">
                              <w:rPr>
                                <w:i/>
                                <w:highlight w:val="darkGray"/>
                              </w:rPr>
                              <w:t xml:space="preserve">Niet alle tekst in dit sjabloon is noodzakelijk om een correct </w:t>
                            </w:r>
                            <w:r>
                              <w:rPr>
                                <w:i/>
                                <w:highlight w:val="darkGray"/>
                              </w:rPr>
                              <w:t>Technisch Ontwerp</w:t>
                            </w:r>
                            <w:r w:rsidRPr="00687130">
                              <w:rPr>
                                <w:i/>
                                <w:highlight w:val="darkGray"/>
                              </w:rPr>
                              <w:t xml:space="preserve"> op te leveren. Je kunt hoofdstukken, paragrafen en teksten toevoegen en verwijderen zoveel als nodig is.</w:t>
                            </w:r>
                          </w:p>
                          <w:p w14:paraId="58B4A6DE" w14:textId="77777777" w:rsidR="007E642F" w:rsidRPr="00687130" w:rsidRDefault="007E642F" w:rsidP="007E642F">
                            <w:pPr>
                              <w:pStyle w:val="Tekstdocument2"/>
                              <w:rPr>
                                <w:i/>
                                <w:highlight w:val="darkGray"/>
                              </w:rPr>
                            </w:pPr>
                            <w:r w:rsidRPr="00687130">
                              <w:rPr>
                                <w:i/>
                                <w:highlight w:val="darkGray"/>
                              </w:rPr>
                              <w:t xml:space="preserve">In dit document zitten een aantal velden. Deze velden kun je vullen door de documenteigenschappen in te vullen. Als je vervolgens “velden bijwerken” kiest, staat door het hele document de juiste informatie op de juiste plaats. </w:t>
                            </w:r>
                          </w:p>
                          <w:p w14:paraId="25726DFD" w14:textId="77777777" w:rsidR="007E642F" w:rsidRPr="00687130" w:rsidRDefault="007E642F" w:rsidP="007E642F">
                            <w:pPr>
                              <w:pStyle w:val="Tekstdocument2"/>
                              <w:rPr>
                                <w:i/>
                                <w:highlight w:val="darkGray"/>
                              </w:rPr>
                            </w:pPr>
                            <w:r w:rsidRPr="00687130">
                              <w:rPr>
                                <w:i/>
                                <w:highlight w:val="darkGray"/>
                              </w:rPr>
                              <w:t xml:space="preserve">De </w:t>
                            </w:r>
                            <w:r w:rsidRPr="00687130">
                              <w:rPr>
                                <w:i/>
                                <w:highlight w:val="yellow"/>
                              </w:rPr>
                              <w:t xml:space="preserve">geel </w:t>
                            </w:r>
                            <w:r w:rsidR="00867C11">
                              <w:rPr>
                                <w:i/>
                                <w:highlight w:val="yellow"/>
                              </w:rPr>
                              <w:t>gemarkeerde</w:t>
                            </w:r>
                            <w:r w:rsidRPr="00687130">
                              <w:rPr>
                                <w:i/>
                                <w:highlight w:val="yellow"/>
                              </w:rPr>
                              <w:t xml:space="preserve"> </w:t>
                            </w:r>
                            <w:r w:rsidRPr="00687130">
                              <w:rPr>
                                <w:i/>
                                <w:highlight w:val="darkGray"/>
                              </w:rPr>
                              <w:t>teksten moeten nog herschreven worden.</w:t>
                            </w:r>
                          </w:p>
                          <w:p w14:paraId="31F2467F" w14:textId="77777777" w:rsidR="007E642F" w:rsidRPr="00687130" w:rsidRDefault="007E642F" w:rsidP="007E642F">
                            <w:pPr>
                              <w:pStyle w:val="Tekstdocument2"/>
                              <w:rPr>
                                <w:i/>
                              </w:rPr>
                            </w:pPr>
                            <w:r w:rsidRPr="00687130">
                              <w:rPr>
                                <w:i/>
                                <w:highlight w:val="darkGray"/>
                              </w:rPr>
                              <w:t xml:space="preserve">Zorg dat je alle geel en grijs gearceerde teksten verwijdert, voordat je het </w:t>
                            </w:r>
                            <w:r>
                              <w:rPr>
                                <w:i/>
                                <w:highlight w:val="darkGray"/>
                              </w:rPr>
                              <w:t>ontwerp</w:t>
                            </w:r>
                            <w:r w:rsidRPr="00687130">
                              <w:rPr>
                                <w:i/>
                                <w:highlight w:val="darkGray"/>
                              </w:rPr>
                              <w:t xml:space="preserve"> oplevert aan je opdrachtgever. Verwijder ook </w:t>
                            </w:r>
                            <w:r>
                              <w:rPr>
                                <w:i/>
                                <w:highlight w:val="darkGray"/>
                              </w:rPr>
                              <w:t xml:space="preserve">het </w:t>
                            </w:r>
                            <w:proofErr w:type="spellStart"/>
                            <w:r>
                              <w:rPr>
                                <w:i/>
                                <w:highlight w:val="darkGray"/>
                              </w:rPr>
                              <w:t>tekstvak</w:t>
                            </w:r>
                            <w:proofErr w:type="spellEnd"/>
                            <w:r>
                              <w:rPr>
                                <w:i/>
                                <w:highlight w:val="darkGray"/>
                              </w:rPr>
                              <w:t xml:space="preserve"> met </w:t>
                            </w:r>
                            <w:r w:rsidRPr="00687130">
                              <w:rPr>
                                <w:i/>
                                <w:highlight w:val="darkGray"/>
                              </w:rPr>
                              <w:t>deze opmerking.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D432" id="_x0000_t202" coordsize="21600,21600" o:spt="202" path="m,l,21600r21600,l21600,xe">
                <v:stroke joinstyle="miter"/>
                <v:path gradientshapeok="t" o:connecttype="rect"/>
              </v:shapetype>
              <v:shape id="Tekstvak 1" o:spid="_x0000_s1026" type="#_x0000_t202" style="position:absolute;left:0;text-align:left;margin-left:71.6pt;margin-top:-12.45pt;width:421.8pt;height:1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" fillcolor="#7f7f7f [1612]" strokeweight=".5pt">
                <v:textbox>
                  <w:txbxContent>
                    <w:p w14:paraId="324FAD67" w14:textId="77777777" w:rsidR="007E642F" w:rsidRPr="00687130" w:rsidRDefault="007E642F" w:rsidP="007E642F">
                      <w:pPr>
                        <w:pStyle w:val="Tekstdocument2"/>
                        <w:rPr>
                          <w:b/>
                          <w:i/>
                          <w:highlight w:val="darkGray"/>
                        </w:rPr>
                      </w:pPr>
                      <w:r w:rsidRPr="00687130">
                        <w:rPr>
                          <w:b/>
                          <w:i/>
                          <w:highlight w:val="darkGray"/>
                        </w:rPr>
                        <w:t xml:space="preserve">Opmerking en gebruiksinstructie </w:t>
                      </w:r>
                    </w:p>
                    <w:p w14:paraId="35BC24E1" w14:textId="77777777" w:rsidR="007E642F" w:rsidRPr="00687130" w:rsidRDefault="007E642F" w:rsidP="007E642F">
                      <w:pPr>
                        <w:pStyle w:val="Tekstdocument2"/>
                        <w:rPr>
                          <w:i/>
                          <w:highlight w:val="darkGray"/>
                        </w:rPr>
                      </w:pPr>
                      <w:r w:rsidRPr="00687130">
                        <w:rPr>
                          <w:i/>
                          <w:highlight w:val="darkGray"/>
                        </w:rPr>
                        <w:t xml:space="preserve">De grijs </w:t>
                      </w:r>
                      <w:proofErr w:type="spellStart"/>
                      <w:r w:rsidR="00867C11">
                        <w:rPr>
                          <w:i/>
                          <w:highlight w:val="darkGray"/>
                        </w:rPr>
                        <w:t>germarkeerde</w:t>
                      </w:r>
                      <w:proofErr w:type="spellEnd"/>
                      <w:r w:rsidRPr="00687130">
                        <w:rPr>
                          <w:i/>
                          <w:highlight w:val="darkGray"/>
                        </w:rPr>
                        <w:t xml:space="preserve"> teksten bevatten aanwijzingen over een onderdeel in dit </w:t>
                      </w:r>
                      <w:r>
                        <w:rPr>
                          <w:i/>
                          <w:highlight w:val="darkGray"/>
                        </w:rPr>
                        <w:t>Technisch Ontwerp</w:t>
                      </w:r>
                    </w:p>
                    <w:p w14:paraId="0DDFAB20" w14:textId="77777777" w:rsidR="007E642F" w:rsidRPr="00687130" w:rsidRDefault="007E642F" w:rsidP="007E642F">
                      <w:pPr>
                        <w:pStyle w:val="Tekstdocument2"/>
                        <w:rPr>
                          <w:i/>
                          <w:highlight w:val="darkGray"/>
                        </w:rPr>
                      </w:pPr>
                      <w:r w:rsidRPr="00687130">
                        <w:rPr>
                          <w:i/>
                          <w:highlight w:val="darkGray"/>
                        </w:rPr>
                        <w:t xml:space="preserve">Niet alle tekst in dit sjabloon is noodzakelijk om een correct </w:t>
                      </w:r>
                      <w:r>
                        <w:rPr>
                          <w:i/>
                          <w:highlight w:val="darkGray"/>
                        </w:rPr>
                        <w:t>Technisch Ontwerp</w:t>
                      </w:r>
                      <w:r w:rsidRPr="00687130">
                        <w:rPr>
                          <w:i/>
                          <w:highlight w:val="darkGray"/>
                        </w:rPr>
                        <w:t xml:space="preserve"> op te leveren. Je kunt hoofdstukken, paragrafen en teksten toevoegen en verwijderen zoveel als nodig is.</w:t>
                      </w:r>
                    </w:p>
                    <w:p w14:paraId="58B4A6DE" w14:textId="77777777" w:rsidR="007E642F" w:rsidRPr="00687130" w:rsidRDefault="007E642F" w:rsidP="007E642F">
                      <w:pPr>
                        <w:pStyle w:val="Tekstdocument2"/>
                        <w:rPr>
                          <w:i/>
                          <w:highlight w:val="darkGray"/>
                        </w:rPr>
                      </w:pPr>
                      <w:r w:rsidRPr="00687130">
                        <w:rPr>
                          <w:i/>
                          <w:highlight w:val="darkGray"/>
                        </w:rPr>
                        <w:t xml:space="preserve">In dit document zitten een aantal velden. Deze velden kun je vullen door de documenteigenschappen in te vullen. Als je vervolgens “velden bijwerken” kiest, staat door het hele document de juiste informatie op de juiste plaats. </w:t>
                      </w:r>
                    </w:p>
                    <w:p w14:paraId="25726DFD" w14:textId="77777777" w:rsidR="007E642F" w:rsidRPr="00687130" w:rsidRDefault="007E642F" w:rsidP="007E642F">
                      <w:pPr>
                        <w:pStyle w:val="Tekstdocument2"/>
                        <w:rPr>
                          <w:i/>
                          <w:highlight w:val="darkGray"/>
                        </w:rPr>
                      </w:pPr>
                      <w:r w:rsidRPr="00687130">
                        <w:rPr>
                          <w:i/>
                          <w:highlight w:val="darkGray"/>
                        </w:rPr>
                        <w:t xml:space="preserve">De </w:t>
                      </w:r>
                      <w:r w:rsidRPr="00687130">
                        <w:rPr>
                          <w:i/>
                          <w:highlight w:val="yellow"/>
                        </w:rPr>
                        <w:t xml:space="preserve">geel </w:t>
                      </w:r>
                      <w:r w:rsidR="00867C11">
                        <w:rPr>
                          <w:i/>
                          <w:highlight w:val="yellow"/>
                        </w:rPr>
                        <w:t>gemarkeerde</w:t>
                      </w:r>
                      <w:r w:rsidRPr="00687130">
                        <w:rPr>
                          <w:i/>
                          <w:highlight w:val="yellow"/>
                        </w:rPr>
                        <w:t xml:space="preserve"> </w:t>
                      </w:r>
                      <w:r w:rsidRPr="00687130">
                        <w:rPr>
                          <w:i/>
                          <w:highlight w:val="darkGray"/>
                        </w:rPr>
                        <w:t>teksten moeten nog herschreven worden.</w:t>
                      </w:r>
                    </w:p>
                    <w:p w14:paraId="31F2467F" w14:textId="77777777" w:rsidR="007E642F" w:rsidRPr="00687130" w:rsidRDefault="007E642F" w:rsidP="007E642F">
                      <w:pPr>
                        <w:pStyle w:val="Tekstdocument2"/>
                        <w:rPr>
                          <w:i/>
                        </w:rPr>
                      </w:pPr>
                      <w:r w:rsidRPr="00687130">
                        <w:rPr>
                          <w:i/>
                          <w:highlight w:val="darkGray"/>
                        </w:rPr>
                        <w:t xml:space="preserve">Zorg dat je alle geel en grijs gearceerde teksten verwijdert, voordat je het </w:t>
                      </w:r>
                      <w:r>
                        <w:rPr>
                          <w:i/>
                          <w:highlight w:val="darkGray"/>
                        </w:rPr>
                        <w:t>ontwerp</w:t>
                      </w:r>
                      <w:r w:rsidRPr="00687130">
                        <w:rPr>
                          <w:i/>
                          <w:highlight w:val="darkGray"/>
                        </w:rPr>
                        <w:t xml:space="preserve"> oplevert aan je opdrachtgever. Verwijder ook </w:t>
                      </w:r>
                      <w:r>
                        <w:rPr>
                          <w:i/>
                          <w:highlight w:val="darkGray"/>
                        </w:rPr>
                        <w:t xml:space="preserve">het </w:t>
                      </w:r>
                      <w:proofErr w:type="spellStart"/>
                      <w:r>
                        <w:rPr>
                          <w:i/>
                          <w:highlight w:val="darkGray"/>
                        </w:rPr>
                        <w:t>tekstvak</w:t>
                      </w:r>
                      <w:proofErr w:type="spellEnd"/>
                      <w:r>
                        <w:rPr>
                          <w:i/>
                          <w:highlight w:val="darkGray"/>
                        </w:rPr>
                        <w:t xml:space="preserve"> met </w:t>
                      </w:r>
                      <w:r w:rsidRPr="00687130">
                        <w:rPr>
                          <w:i/>
                          <w:highlight w:val="darkGray"/>
                        </w:rPr>
                        <w:t>deze opmerking.</w:t>
                      </w:r>
                    </w:p>
                  </w:txbxContent>
                </v:textbox>
              </v:shape>
            </w:pict>
          </mc:Fallback>
        </mc:AlternateContent>
      </w:r>
      <w:fldSimple w:instr=" DOCPROPERTY &quot;Titel&quot;  \* MERGEFORMAT ">
        <w:r w:rsidR="00676AFF">
          <w:t>Technisch ontwerp</w:t>
        </w:r>
      </w:fldSimple>
    </w:p>
    <w:p w14:paraId="5B034756" w14:textId="77777777" w:rsidR="00FA2119" w:rsidRDefault="00D86D85">
      <w:pPr>
        <w:pStyle w:val="Ondertitel"/>
      </w:pPr>
      <w:r>
        <w:t>[projectnaam]</w:t>
      </w:r>
      <w:r w:rsidR="00E47F2F">
        <w:fldChar w:fldCharType="begin"/>
      </w:r>
      <w:r w:rsidR="00E47F2F">
        <w:instrText xml:space="preserve"> DOCPROPERTY "Ondertitel"  \* MERGEFORMAT </w:instrText>
      </w:r>
      <w:r w:rsidR="00E47F2F">
        <w:fldChar w:fldCharType="end"/>
      </w:r>
    </w:p>
    <w:p w14:paraId="27D494E5" w14:textId="77777777" w:rsidR="00FA2119" w:rsidRDefault="00D86D85">
      <w:pPr>
        <w:pStyle w:val="Ondertitel"/>
      </w:pPr>
      <w:r>
        <w:t>[klantnaam]</w:t>
      </w:r>
      <w:r w:rsidR="00E47F2F">
        <w:fldChar w:fldCharType="begin"/>
      </w:r>
      <w:r w:rsidR="00E47F2F">
        <w:instrText xml:space="preserve"> DOCPROPERTY Bedrijf \* MERGEFORMAT </w:instrText>
      </w:r>
      <w:r w:rsidR="00E47F2F">
        <w:fldChar w:fldCharType="end"/>
      </w:r>
      <w:r w:rsidR="00FA2119">
        <w:br/>
      </w:r>
      <w:r w:rsidR="00E47F2F">
        <w:fldChar w:fldCharType="begin"/>
      </w:r>
      <w:r w:rsidR="00E47F2F">
        <w:instrText xml:space="preserve"> DOCPROPERTY Hoofdlocatie \* MERGEFORMAT </w:instrText>
      </w:r>
      <w:r w:rsidR="00E47F2F">
        <w:fldChar w:fldCharType="end"/>
      </w:r>
      <w:r w:rsidR="00FA2119">
        <w:br/>
      </w:r>
      <w:r>
        <w:t>[logo-klant?]</w:t>
      </w:r>
      <w:r w:rsidR="00E47F2F">
        <w:fldChar w:fldCharType="begin"/>
      </w:r>
      <w:r w:rsidR="00E47F2F">
        <w:instrText xml:space="preserve"> DOCPROPERTY Locatie1 \* MERGEFORMAT </w:instrText>
      </w:r>
      <w:r w:rsidR="00E47F2F">
        <w:fldChar w:fldCharType="end"/>
      </w:r>
      <w:r w:rsidR="00FA2119">
        <w:br/>
      </w:r>
      <w:r w:rsidR="00E47F2F">
        <w:fldChar w:fldCharType="begin"/>
      </w:r>
      <w:r w:rsidR="00E47F2F">
        <w:instrText xml:space="preserve"> DOCPROPERTY Locatie2 \* MERGEFORMAT </w:instrText>
      </w:r>
      <w:r w:rsidR="00E47F2F">
        <w:fldChar w:fldCharType="end"/>
      </w:r>
    </w:p>
    <w:p w14:paraId="2160E930" w14:textId="77777777" w:rsidR="00FA2119" w:rsidRDefault="00FA2119">
      <w:pPr>
        <w:jc w:val="center"/>
      </w:pPr>
    </w:p>
    <w:p w14:paraId="1DDEA1AB" w14:textId="77777777" w:rsidR="00FA2119" w:rsidRDefault="00FA2119">
      <w:pPr>
        <w:pStyle w:val="Titelbloktekst"/>
        <w:framePr w:wrap="notBeside"/>
      </w:pPr>
      <w:r>
        <w:tab/>
        <w:t>Projectleider</w:t>
      </w:r>
      <w:r>
        <w:tab/>
        <w:t>:</w:t>
      </w:r>
      <w:r>
        <w:tab/>
      </w:r>
      <w:r w:rsidR="00D86D85">
        <w:t>[naam-projectleider]</w:t>
      </w:r>
      <w:r w:rsidR="00E47F2F">
        <w:fldChar w:fldCharType="begin"/>
      </w:r>
      <w:r w:rsidR="00E47F2F">
        <w:instrText xml:space="preserve"> DOCPROPERTY "Projectleider"  \* MERGEFORMAT </w:instrText>
      </w:r>
      <w:r w:rsidR="00E47F2F">
        <w:fldChar w:fldCharType="end"/>
      </w:r>
    </w:p>
    <w:p w14:paraId="00ECDEB0" w14:textId="77777777" w:rsidR="00FA2119" w:rsidRDefault="00FA2119">
      <w:pPr>
        <w:pStyle w:val="Titelbloktekst"/>
        <w:framePr w:wrap="notBeside"/>
      </w:pPr>
      <w:r>
        <w:tab/>
        <w:t>Projectnummer</w:t>
      </w:r>
      <w:r>
        <w:tab/>
        <w:t>:</w:t>
      </w:r>
      <w:r>
        <w:tab/>
      </w:r>
      <w:r w:rsidR="00D86D85">
        <w:t>[nummer]</w:t>
      </w:r>
      <w:r w:rsidR="00E47F2F">
        <w:fldChar w:fldCharType="begin"/>
      </w:r>
      <w:r w:rsidR="00E47F2F">
        <w:instrText xml:space="preserve"> DOCPROPERTY Projectnummer \* MERGEFORMAT </w:instrText>
      </w:r>
      <w:r w:rsidR="00E47F2F">
        <w:fldChar w:fldCharType="end"/>
      </w:r>
    </w:p>
    <w:p w14:paraId="1A27B6F1" w14:textId="77777777" w:rsidR="00FA2119" w:rsidRDefault="00FA2119">
      <w:pPr>
        <w:pStyle w:val="Titelbloktekst"/>
        <w:framePr w:wrap="notBeside"/>
      </w:pPr>
      <w:r>
        <w:tab/>
        <w:t>Datum</w:t>
      </w:r>
      <w:r>
        <w:tab/>
        <w:t>:</w:t>
      </w:r>
      <w:r>
        <w:tab/>
      </w:r>
      <w:r w:rsidR="00206496">
        <w:t>10 december 2013</w:t>
      </w:r>
    </w:p>
    <w:p w14:paraId="00A20D74" w14:textId="77777777" w:rsidR="00FA2119" w:rsidRDefault="00FA2119">
      <w:pPr>
        <w:pStyle w:val="Titelbloktekst"/>
        <w:framePr w:wrap="notBeside"/>
      </w:pPr>
      <w:r>
        <w:tab/>
        <w:t>Versie</w:t>
      </w:r>
      <w:r>
        <w:tab/>
        <w:t>:</w:t>
      </w:r>
      <w:r>
        <w:tab/>
      </w:r>
      <w:r w:rsidR="00841E59">
        <w:fldChar w:fldCharType="begin"/>
      </w:r>
      <w:r w:rsidR="00841E59">
        <w:instrText xml:space="preserve"> DOCPROPERTY Versienummer \* MERGEFORMAT </w:instrText>
      </w:r>
      <w:r w:rsidR="00841E59">
        <w:fldChar w:fldCharType="separate"/>
      </w:r>
      <w:r w:rsidR="00676AFF">
        <w:t>1.0</w:t>
      </w:r>
      <w:r w:rsidR="00841E59">
        <w:fldChar w:fldCharType="end"/>
      </w:r>
    </w:p>
    <w:p w14:paraId="63EAC835" w14:textId="77777777" w:rsidR="00FA2119" w:rsidRDefault="00FA2119"/>
    <w:p w14:paraId="410F9021" w14:textId="77777777" w:rsidR="00FA2119" w:rsidRDefault="00FA2119">
      <w:pPr>
        <w:pStyle w:val="Verborgen"/>
        <w:sectPr w:rsidR="00FA2119">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14:paraId="0D191AC8" w14:textId="77777777" w:rsidR="007E642F" w:rsidRPr="003829F1" w:rsidRDefault="007E642F" w:rsidP="007E642F">
      <w:pPr>
        <w:pStyle w:val="Tekstkopje"/>
        <w:rPr>
          <w:b/>
        </w:rPr>
      </w:pPr>
      <w:r w:rsidRPr="003829F1">
        <w:rPr>
          <w:b/>
        </w:rPr>
        <w:lastRenderedPageBreak/>
        <w:t>Colofon</w:t>
      </w:r>
    </w:p>
    <w:p w14:paraId="17252780" w14:textId="77777777" w:rsidR="007E642F" w:rsidRDefault="007E642F" w:rsidP="007E642F">
      <w:pPr>
        <w:pStyle w:val="Tekstkopje"/>
      </w:pPr>
      <w:r>
        <w:t>Plan van Aanpak</w:t>
      </w:r>
    </w:p>
    <w:p w14:paraId="07691FDD" w14:textId="77777777" w:rsidR="007E642F" w:rsidRPr="00687130" w:rsidRDefault="007E642F" w:rsidP="007E642F">
      <w:pPr>
        <w:pStyle w:val="Tekstdocument1"/>
        <w:rPr>
          <w:i/>
          <w:highlight w:val="darkGray"/>
          <w:u w:val="single"/>
        </w:rPr>
      </w:pPr>
      <w:r w:rsidRPr="00687130">
        <w:rPr>
          <w:i/>
          <w:highlight w:val="darkGray"/>
          <w:u w:val="single"/>
        </w:rPr>
        <w:t>Hier kun je alle gegevens vermelden die nodig zijn om je document herkenbaar te maken voor je opdrachtgever (en eventueel je opleiding).</w:t>
      </w:r>
    </w:p>
    <w:p w14:paraId="66F803E6" w14:textId="77777777" w:rsidR="007E642F" w:rsidRDefault="007E642F" w:rsidP="007E642F">
      <w:r>
        <w:t xml:space="preserve">Project: </w:t>
      </w:r>
      <w:r>
        <w:tab/>
      </w:r>
      <w:r w:rsidR="00EA441A">
        <w:t>projectnaam</w:t>
      </w:r>
      <w:r>
        <w:fldChar w:fldCharType="begin"/>
      </w:r>
      <w:r>
        <w:instrText xml:space="preserve"> DOCPROPERTY "Ondertitel"  \* MERGEFORMAT </w:instrText>
      </w:r>
      <w:r>
        <w:fldChar w:fldCharType="end"/>
      </w:r>
    </w:p>
    <w:p w14:paraId="53BA8B9C" w14:textId="77777777" w:rsidR="007E642F" w:rsidRDefault="007E642F" w:rsidP="007E642F">
      <w:r>
        <w:tab/>
      </w:r>
    </w:p>
    <w:p w14:paraId="368ABF95" w14:textId="77777777" w:rsidR="007E642F" w:rsidRDefault="007E642F" w:rsidP="007E642F">
      <w:pPr>
        <w:pStyle w:val="Tekstkopje"/>
      </w:pPr>
      <w:r>
        <w:t>Opdrachtgever</w:t>
      </w:r>
    </w:p>
    <w:p w14:paraId="03E47DCA" w14:textId="77777777" w:rsidR="007E642F" w:rsidRDefault="00EA441A" w:rsidP="007E642F">
      <w:pPr>
        <w:ind w:left="567"/>
      </w:pPr>
      <w:r>
        <w:t>naam</w:t>
      </w:r>
      <w:r w:rsidR="007E642F">
        <w:fldChar w:fldCharType="begin"/>
      </w:r>
      <w:r w:rsidR="007E642F">
        <w:instrText xml:space="preserve"> DOCPROPERTY Bedrijf \* MERGEFORMAT </w:instrText>
      </w:r>
      <w:r w:rsidR="007E642F">
        <w:fldChar w:fldCharType="end"/>
      </w:r>
    </w:p>
    <w:p w14:paraId="6FBA6CDF" w14:textId="77777777" w:rsidR="007E642F" w:rsidRPr="002435B5" w:rsidRDefault="007E642F" w:rsidP="007E642F">
      <w:pPr>
        <w:ind w:left="567"/>
        <w:rPr>
          <w:highlight w:val="yellow"/>
        </w:rPr>
      </w:pPr>
      <w:r w:rsidRPr="002435B5">
        <w:rPr>
          <w:highlight w:val="yellow"/>
        </w:rPr>
        <w:t>adresgegevens opdrachtgever</w:t>
      </w:r>
    </w:p>
    <w:p w14:paraId="5DEF9395" w14:textId="77777777" w:rsidR="007E642F" w:rsidRPr="002435B5" w:rsidRDefault="007E642F" w:rsidP="007E642F">
      <w:pPr>
        <w:ind w:left="567"/>
        <w:rPr>
          <w:highlight w:val="yellow"/>
        </w:rPr>
      </w:pPr>
      <w:r w:rsidRPr="002435B5">
        <w:rPr>
          <w:highlight w:val="yellow"/>
        </w:rPr>
        <w:t>0000 ZZ  plaatsnaam</w:t>
      </w:r>
    </w:p>
    <w:p w14:paraId="4AFD9C9C" w14:textId="77777777" w:rsidR="007E642F" w:rsidRPr="002435B5" w:rsidRDefault="007E642F" w:rsidP="007E642F">
      <w:pPr>
        <w:ind w:left="567"/>
        <w:rPr>
          <w:highlight w:val="yellow"/>
        </w:rPr>
      </w:pPr>
      <w:bookmarkStart w:id="5" w:name="OLE_LINK1"/>
      <w:r w:rsidRPr="002435B5">
        <w:rPr>
          <w:highlight w:val="yellow"/>
        </w:rPr>
        <w:sym w:font="Wingdings" w:char="F028"/>
      </w:r>
      <w:bookmarkEnd w:id="5"/>
      <w:r w:rsidRPr="002435B5">
        <w:rPr>
          <w:highlight w:val="yellow"/>
        </w:rPr>
        <w:t xml:space="preserve"> (0123) 45 67 89</w:t>
      </w:r>
    </w:p>
    <w:p w14:paraId="7E6DF292" w14:textId="77777777" w:rsidR="007E642F" w:rsidRDefault="007E642F" w:rsidP="007E642F">
      <w:pPr>
        <w:ind w:left="567"/>
      </w:pPr>
      <w:bookmarkStart w:id="6" w:name="OLE_LINK3"/>
      <w:bookmarkStart w:id="7" w:name="OLE_LINK4"/>
      <w:r w:rsidRPr="002435B5">
        <w:rPr>
          <w:highlight w:val="yellow"/>
        </w:rPr>
        <w:sym w:font="Wingdings" w:char="F03A"/>
      </w:r>
      <w:bookmarkEnd w:id="6"/>
      <w:bookmarkEnd w:id="7"/>
      <w:r w:rsidRPr="002435B5">
        <w:rPr>
          <w:highlight w:val="yellow"/>
        </w:rPr>
        <w:t xml:space="preserve"> </w:t>
      </w:r>
      <w:hyperlink r:id="rId10" w:history="1">
        <w:r w:rsidRPr="002435B5">
          <w:rPr>
            <w:rStyle w:val="Hyperlink"/>
            <w:highlight w:val="yellow"/>
          </w:rPr>
          <w:t>www.opdrachtgever.nl</w:t>
        </w:r>
      </w:hyperlink>
    </w:p>
    <w:p w14:paraId="5AFFCC70" w14:textId="77777777" w:rsidR="007E642F" w:rsidRDefault="007E642F" w:rsidP="007E642F">
      <w:r>
        <w:t>Contactpersoon:</w:t>
      </w:r>
    </w:p>
    <w:p w14:paraId="2252D934" w14:textId="77777777" w:rsidR="007E642F" w:rsidRPr="002435B5" w:rsidRDefault="007E642F" w:rsidP="007E642F">
      <w:pPr>
        <w:ind w:left="567"/>
        <w:rPr>
          <w:highlight w:val="yellow"/>
        </w:rPr>
      </w:pPr>
      <w:r w:rsidRPr="002435B5">
        <w:rPr>
          <w:highlight w:val="yellow"/>
        </w:rPr>
        <w:t>Mevrouw I.K. Weet – Niet</w:t>
      </w:r>
    </w:p>
    <w:p w14:paraId="5F6364AC" w14:textId="77777777" w:rsidR="007E642F" w:rsidRPr="002435B5" w:rsidRDefault="007E642F" w:rsidP="007E642F">
      <w:pPr>
        <w:ind w:left="567"/>
        <w:rPr>
          <w:highlight w:val="yellow"/>
        </w:rPr>
      </w:pPr>
      <w:r w:rsidRPr="002435B5">
        <w:rPr>
          <w:highlight w:val="yellow"/>
        </w:rPr>
        <w:sym w:font="Wingdings 2" w:char="F027"/>
      </w:r>
      <w:r w:rsidRPr="002435B5">
        <w:rPr>
          <w:highlight w:val="yellow"/>
        </w:rPr>
        <w:t xml:space="preserve"> (0123) 45 67 89</w:t>
      </w:r>
    </w:p>
    <w:p w14:paraId="031A10F3" w14:textId="77777777" w:rsidR="007E642F" w:rsidRPr="002435B5" w:rsidRDefault="007E642F" w:rsidP="007E642F">
      <w:pPr>
        <w:ind w:left="567"/>
        <w:rPr>
          <w:highlight w:val="yellow"/>
        </w:rPr>
      </w:pPr>
      <w:r w:rsidRPr="002435B5">
        <w:rPr>
          <w:highlight w:val="yellow"/>
        </w:rPr>
        <w:sym w:font="Webdings" w:char="F0C8"/>
      </w:r>
      <w:r w:rsidRPr="002435B5">
        <w:rPr>
          <w:highlight w:val="yellow"/>
        </w:rPr>
        <w:t xml:space="preserve"> (06) 98 76 54 32</w:t>
      </w:r>
    </w:p>
    <w:p w14:paraId="1A08F46D" w14:textId="77777777" w:rsidR="007E642F" w:rsidRDefault="007E642F" w:rsidP="007E642F">
      <w:pPr>
        <w:ind w:left="567"/>
      </w:pPr>
      <w:bookmarkStart w:id="8" w:name="OLE_LINK5"/>
      <w:bookmarkStart w:id="9" w:name="OLE_LINK6"/>
      <w:r w:rsidRPr="002435B5">
        <w:rPr>
          <w:highlight w:val="yellow"/>
        </w:rPr>
        <w:sym w:font="Wingdings" w:char="F02A"/>
      </w:r>
      <w:bookmarkEnd w:id="8"/>
      <w:bookmarkEnd w:id="9"/>
      <w:r w:rsidRPr="002435B5">
        <w:rPr>
          <w:highlight w:val="yellow"/>
        </w:rPr>
        <w:t xml:space="preserve"> </w:t>
      </w:r>
      <w:hyperlink r:id="rId11" w:history="1">
        <w:r w:rsidRPr="002435B5">
          <w:rPr>
            <w:rStyle w:val="Hyperlink"/>
            <w:highlight w:val="yellow"/>
          </w:rPr>
          <w:t>ikweetniet@opdrachtgever.nl</w:t>
        </w:r>
      </w:hyperlink>
    </w:p>
    <w:p w14:paraId="6495AB47" w14:textId="77777777" w:rsidR="007E642F" w:rsidRDefault="007E642F" w:rsidP="007E642F"/>
    <w:p w14:paraId="5CD89DAE" w14:textId="77777777" w:rsidR="007E642F" w:rsidRDefault="007E642F" w:rsidP="007E642F"/>
    <w:p w14:paraId="7D2602B6" w14:textId="77777777" w:rsidR="007E642F" w:rsidRDefault="007E642F" w:rsidP="007E642F">
      <w:pPr>
        <w:pStyle w:val="Tekstkopje"/>
      </w:pPr>
      <w:r>
        <w:t>Opdrachtnemer</w:t>
      </w:r>
    </w:p>
    <w:p w14:paraId="3642EC8A" w14:textId="77777777" w:rsidR="007E642F" w:rsidRDefault="00EA441A" w:rsidP="007E642F">
      <w:pPr>
        <w:ind w:left="567"/>
      </w:pPr>
      <w:r>
        <w:t>naam</w:t>
      </w:r>
      <w:r w:rsidR="007E642F">
        <w:fldChar w:fldCharType="begin"/>
      </w:r>
      <w:r w:rsidR="007E642F">
        <w:instrText xml:space="preserve"> DOCPROPERTY  Leverancier  \* MERGEFORMAT </w:instrText>
      </w:r>
      <w:r w:rsidR="007E642F">
        <w:fldChar w:fldCharType="end"/>
      </w:r>
    </w:p>
    <w:p w14:paraId="40793DAE" w14:textId="77777777" w:rsidR="007E642F" w:rsidRPr="002435B5" w:rsidRDefault="007E642F" w:rsidP="007E642F">
      <w:pPr>
        <w:ind w:left="567"/>
        <w:rPr>
          <w:highlight w:val="yellow"/>
        </w:rPr>
      </w:pPr>
      <w:r w:rsidRPr="002435B5">
        <w:rPr>
          <w:highlight w:val="yellow"/>
        </w:rPr>
        <w:t>Disketteweg 11</w:t>
      </w:r>
    </w:p>
    <w:p w14:paraId="064003FF" w14:textId="77777777" w:rsidR="007E642F" w:rsidRPr="002435B5" w:rsidRDefault="007E642F" w:rsidP="007E642F">
      <w:pPr>
        <w:ind w:left="567"/>
        <w:rPr>
          <w:highlight w:val="yellow"/>
        </w:rPr>
      </w:pPr>
      <w:r w:rsidRPr="002435B5">
        <w:rPr>
          <w:highlight w:val="yellow"/>
        </w:rPr>
        <w:t>3821 AR Amersfoort</w:t>
      </w:r>
    </w:p>
    <w:p w14:paraId="60E6018F" w14:textId="77777777" w:rsidR="007E642F" w:rsidRPr="002435B5" w:rsidRDefault="007E642F" w:rsidP="007E642F">
      <w:pPr>
        <w:ind w:left="567"/>
        <w:rPr>
          <w:highlight w:val="yellow"/>
        </w:rPr>
      </w:pPr>
      <w:r w:rsidRPr="002435B5">
        <w:rPr>
          <w:highlight w:val="yellow"/>
        </w:rPr>
        <w:sym w:font="Wingdings" w:char="F028"/>
      </w:r>
      <w:r w:rsidRPr="002435B5">
        <w:rPr>
          <w:highlight w:val="yellow"/>
        </w:rPr>
        <w:t xml:space="preserve"> (033) 246 12 34</w:t>
      </w:r>
    </w:p>
    <w:p w14:paraId="72D6C66E" w14:textId="77777777" w:rsidR="007E642F" w:rsidRPr="002435B5" w:rsidRDefault="007E642F" w:rsidP="007E642F">
      <w:pPr>
        <w:ind w:left="567"/>
        <w:rPr>
          <w:highlight w:val="yellow"/>
        </w:rPr>
      </w:pPr>
      <w:r w:rsidRPr="002435B5">
        <w:rPr>
          <w:highlight w:val="yellow"/>
        </w:rPr>
        <w:sym w:font="Wingdings" w:char="F03A"/>
      </w:r>
      <w:r w:rsidRPr="002435B5">
        <w:rPr>
          <w:highlight w:val="yellow"/>
        </w:rPr>
        <w:t xml:space="preserve"> www.scb-it.nl</w:t>
      </w:r>
    </w:p>
    <w:p w14:paraId="348750FD" w14:textId="77777777" w:rsidR="007E642F" w:rsidRDefault="007E642F" w:rsidP="007E642F">
      <w:pPr>
        <w:ind w:left="567"/>
      </w:pPr>
      <w:r w:rsidRPr="002435B5">
        <w:rPr>
          <w:highlight w:val="yellow"/>
        </w:rPr>
        <w:sym w:font="Wingdings" w:char="F02A"/>
      </w:r>
      <w:r w:rsidRPr="002435B5">
        <w:rPr>
          <w:highlight w:val="yellow"/>
        </w:rPr>
        <w:t xml:space="preserve"> </w:t>
      </w:r>
      <w:hyperlink r:id="rId12" w:history="1">
        <w:r w:rsidRPr="002435B5">
          <w:rPr>
            <w:rStyle w:val="Hyperlink"/>
            <w:highlight w:val="yellow"/>
          </w:rPr>
          <w:t>info@scb-it.nl</w:t>
        </w:r>
      </w:hyperlink>
    </w:p>
    <w:p w14:paraId="463ACA75" w14:textId="77777777" w:rsidR="007E642F" w:rsidRDefault="007E642F" w:rsidP="007E642F">
      <w:r>
        <w:t>Contactpersoon</w:t>
      </w:r>
    </w:p>
    <w:p w14:paraId="5875CE75" w14:textId="77777777" w:rsidR="007E642F" w:rsidRPr="002435B5" w:rsidRDefault="007E642F" w:rsidP="007E642F">
      <w:pPr>
        <w:ind w:left="567"/>
        <w:rPr>
          <w:highlight w:val="yellow"/>
        </w:rPr>
      </w:pPr>
      <w:r w:rsidRPr="002435B5">
        <w:rPr>
          <w:highlight w:val="yellow"/>
        </w:rPr>
        <w:t xml:space="preserve">De heer S.T. </w:t>
      </w:r>
      <w:proofErr w:type="spellStart"/>
      <w:r w:rsidRPr="002435B5">
        <w:rPr>
          <w:highlight w:val="yellow"/>
        </w:rPr>
        <w:t>Uden</w:t>
      </w:r>
      <w:r>
        <w:rPr>
          <w:highlight w:val="yellow"/>
        </w:rPr>
        <w:t>t</w:t>
      </w:r>
      <w:proofErr w:type="spellEnd"/>
    </w:p>
    <w:p w14:paraId="3A7E442F" w14:textId="77777777" w:rsidR="007E642F" w:rsidRPr="002435B5" w:rsidRDefault="007E642F" w:rsidP="007E642F">
      <w:pPr>
        <w:ind w:left="567"/>
        <w:rPr>
          <w:highlight w:val="yellow"/>
        </w:rPr>
      </w:pPr>
      <w:r w:rsidRPr="002435B5">
        <w:rPr>
          <w:highlight w:val="yellow"/>
        </w:rPr>
        <w:sym w:font="Wingdings 2" w:char="F027"/>
      </w:r>
      <w:r w:rsidRPr="002435B5">
        <w:rPr>
          <w:highlight w:val="yellow"/>
        </w:rPr>
        <w:t xml:space="preserve"> (098) 765 43 21</w:t>
      </w:r>
    </w:p>
    <w:p w14:paraId="190A8536" w14:textId="77777777" w:rsidR="007E642F" w:rsidRPr="002435B5" w:rsidRDefault="007E642F" w:rsidP="007E642F">
      <w:pPr>
        <w:ind w:left="567"/>
        <w:rPr>
          <w:highlight w:val="yellow"/>
        </w:rPr>
      </w:pPr>
      <w:r w:rsidRPr="002435B5">
        <w:rPr>
          <w:highlight w:val="yellow"/>
        </w:rPr>
        <w:sym w:font="Webdings" w:char="F0C8"/>
      </w:r>
      <w:r w:rsidRPr="002435B5">
        <w:rPr>
          <w:highlight w:val="yellow"/>
        </w:rPr>
        <w:t xml:space="preserve"> (06) 23 45 67 89</w:t>
      </w:r>
    </w:p>
    <w:p w14:paraId="43A51CB1" w14:textId="77777777" w:rsidR="007E642F" w:rsidRDefault="007E642F" w:rsidP="007E642F">
      <w:pPr>
        <w:ind w:left="567"/>
      </w:pPr>
      <w:r w:rsidRPr="002435B5">
        <w:rPr>
          <w:highlight w:val="yellow"/>
        </w:rPr>
        <w:sym w:font="Wingdings" w:char="F02A"/>
      </w:r>
      <w:r w:rsidRPr="002435B5">
        <w:rPr>
          <w:highlight w:val="yellow"/>
        </w:rPr>
        <w:t xml:space="preserve"> </w:t>
      </w:r>
      <w:hyperlink r:id="rId13" w:history="1">
        <w:r w:rsidRPr="002435B5">
          <w:rPr>
            <w:rStyle w:val="Hyperlink"/>
            <w:highlight w:val="yellow"/>
          </w:rPr>
          <w:t>student@scb-it.nl</w:t>
        </w:r>
      </w:hyperlink>
    </w:p>
    <w:p w14:paraId="304A955B" w14:textId="77777777" w:rsidR="007E642F" w:rsidRDefault="007E642F" w:rsidP="007E642F">
      <w:r>
        <w:t>Auteur(s) van dit Plan van Aanpak:</w:t>
      </w:r>
    </w:p>
    <w:p w14:paraId="3850A2D8" w14:textId="77777777" w:rsidR="007E642F" w:rsidRPr="002435B5" w:rsidRDefault="007E642F" w:rsidP="007E642F">
      <w:pPr>
        <w:ind w:left="567"/>
        <w:rPr>
          <w:highlight w:val="yellow"/>
        </w:rPr>
      </w:pPr>
      <w:r w:rsidRPr="002435B5">
        <w:rPr>
          <w:highlight w:val="yellow"/>
        </w:rPr>
        <w:t>De heer S.T. Uden</w:t>
      </w:r>
      <w:r>
        <w:rPr>
          <w:highlight w:val="yellow"/>
        </w:rPr>
        <w:t>t1</w:t>
      </w:r>
    </w:p>
    <w:p w14:paraId="088409B2" w14:textId="77777777" w:rsidR="007E642F" w:rsidRPr="002435B5" w:rsidRDefault="007E642F" w:rsidP="007E642F">
      <w:pPr>
        <w:ind w:left="567"/>
        <w:rPr>
          <w:highlight w:val="yellow"/>
        </w:rPr>
      </w:pPr>
      <w:r w:rsidRPr="002435B5">
        <w:rPr>
          <w:highlight w:val="yellow"/>
        </w:rPr>
        <w:t>De heer S.T. Uden</w:t>
      </w:r>
      <w:r>
        <w:rPr>
          <w:highlight w:val="yellow"/>
        </w:rPr>
        <w:t>t2</w:t>
      </w:r>
    </w:p>
    <w:p w14:paraId="4C74A13E" w14:textId="77777777" w:rsidR="007E642F" w:rsidRDefault="007E642F" w:rsidP="007E642F"/>
    <w:p w14:paraId="315AAE7A" w14:textId="77777777" w:rsidR="007E642F" w:rsidRDefault="007E642F" w:rsidP="007E642F"/>
    <w:p w14:paraId="7EE447D2" w14:textId="77777777" w:rsidR="007E642F" w:rsidRDefault="007E642F" w:rsidP="007E642F">
      <w:r>
        <w:t>Versiebeheer van dit Plan van Aanpak</w:t>
      </w:r>
    </w:p>
    <w:tbl>
      <w:tblPr>
        <w:tblStyle w:val="Tabelraster"/>
        <w:tblW w:w="8673" w:type="dxa"/>
        <w:tblLook w:val="04A0" w:firstRow="1" w:lastRow="0" w:firstColumn="1" w:lastColumn="0" w:noHBand="0" w:noVBand="1"/>
      </w:tblPr>
      <w:tblGrid>
        <w:gridCol w:w="1365"/>
        <w:gridCol w:w="1247"/>
        <w:gridCol w:w="2265"/>
        <w:gridCol w:w="3796"/>
      </w:tblGrid>
      <w:tr w:rsidR="007E642F" w:rsidRPr="004D6578" w14:paraId="3548B56F" w14:textId="77777777" w:rsidTr="00E77D11">
        <w:tc>
          <w:tcPr>
            <w:tcW w:w="1365" w:type="dxa"/>
          </w:tcPr>
          <w:p w14:paraId="16A44AC3" w14:textId="77777777" w:rsidR="007E642F" w:rsidRPr="004D6578" w:rsidRDefault="007E642F" w:rsidP="00E77D11">
            <w:pPr>
              <w:tabs>
                <w:tab w:val="clear" w:pos="567"/>
              </w:tabs>
              <w:rPr>
                <w:b/>
              </w:rPr>
            </w:pPr>
            <w:r w:rsidRPr="004D6578">
              <w:rPr>
                <w:b/>
              </w:rPr>
              <w:t>Datum</w:t>
            </w:r>
          </w:p>
        </w:tc>
        <w:tc>
          <w:tcPr>
            <w:tcW w:w="1247" w:type="dxa"/>
          </w:tcPr>
          <w:p w14:paraId="37D4DDE7" w14:textId="77777777" w:rsidR="007E642F" w:rsidRPr="004D6578" w:rsidRDefault="007E642F" w:rsidP="00E77D11">
            <w:pPr>
              <w:tabs>
                <w:tab w:val="clear" w:pos="567"/>
              </w:tabs>
              <w:rPr>
                <w:b/>
              </w:rPr>
            </w:pPr>
            <w:r w:rsidRPr="004D6578">
              <w:rPr>
                <w:b/>
              </w:rPr>
              <w:t>Versie</w:t>
            </w:r>
          </w:p>
        </w:tc>
        <w:tc>
          <w:tcPr>
            <w:tcW w:w="2265" w:type="dxa"/>
          </w:tcPr>
          <w:p w14:paraId="7C51B032" w14:textId="77777777" w:rsidR="007E642F" w:rsidRPr="004D6578" w:rsidRDefault="007E642F" w:rsidP="00E77D11">
            <w:pPr>
              <w:tabs>
                <w:tab w:val="clear" w:pos="567"/>
              </w:tabs>
              <w:rPr>
                <w:b/>
              </w:rPr>
            </w:pPr>
            <w:r w:rsidRPr="004D6578">
              <w:rPr>
                <w:b/>
              </w:rPr>
              <w:t>Auteur</w:t>
            </w:r>
          </w:p>
        </w:tc>
        <w:tc>
          <w:tcPr>
            <w:tcW w:w="3796" w:type="dxa"/>
          </w:tcPr>
          <w:p w14:paraId="64E160BA" w14:textId="77777777" w:rsidR="007E642F" w:rsidRPr="004D6578" w:rsidRDefault="007E642F" w:rsidP="00E77D11">
            <w:pPr>
              <w:tabs>
                <w:tab w:val="clear" w:pos="567"/>
              </w:tabs>
              <w:rPr>
                <w:b/>
              </w:rPr>
            </w:pPr>
            <w:r w:rsidRPr="004D6578">
              <w:rPr>
                <w:b/>
              </w:rPr>
              <w:t>Aanpassing</w:t>
            </w:r>
          </w:p>
        </w:tc>
      </w:tr>
      <w:tr w:rsidR="007E642F" w:rsidRPr="004D6578" w14:paraId="35FED639" w14:textId="77777777" w:rsidTr="00E77D11">
        <w:tc>
          <w:tcPr>
            <w:tcW w:w="1365" w:type="dxa"/>
          </w:tcPr>
          <w:p w14:paraId="41653273" w14:textId="77777777" w:rsidR="007E642F" w:rsidRPr="004D6578" w:rsidRDefault="007E642F" w:rsidP="00E77D11">
            <w:pPr>
              <w:tabs>
                <w:tab w:val="clear" w:pos="567"/>
              </w:tabs>
            </w:pPr>
          </w:p>
        </w:tc>
        <w:tc>
          <w:tcPr>
            <w:tcW w:w="1247" w:type="dxa"/>
          </w:tcPr>
          <w:p w14:paraId="624D386C" w14:textId="77777777" w:rsidR="007E642F" w:rsidRPr="004D6578" w:rsidRDefault="007E642F" w:rsidP="00E77D11">
            <w:pPr>
              <w:tabs>
                <w:tab w:val="clear" w:pos="567"/>
              </w:tabs>
            </w:pPr>
          </w:p>
        </w:tc>
        <w:tc>
          <w:tcPr>
            <w:tcW w:w="2265" w:type="dxa"/>
          </w:tcPr>
          <w:p w14:paraId="477A6E7C" w14:textId="77777777" w:rsidR="007E642F" w:rsidRPr="004D6578" w:rsidRDefault="007E642F" w:rsidP="00E77D11">
            <w:pPr>
              <w:tabs>
                <w:tab w:val="clear" w:pos="567"/>
              </w:tabs>
            </w:pPr>
          </w:p>
        </w:tc>
        <w:tc>
          <w:tcPr>
            <w:tcW w:w="3796" w:type="dxa"/>
          </w:tcPr>
          <w:p w14:paraId="3EED706D" w14:textId="77777777" w:rsidR="007E642F" w:rsidRPr="004D6578" w:rsidRDefault="007E642F" w:rsidP="00E77D11">
            <w:pPr>
              <w:tabs>
                <w:tab w:val="clear" w:pos="567"/>
              </w:tabs>
            </w:pPr>
          </w:p>
        </w:tc>
      </w:tr>
      <w:tr w:rsidR="007E642F" w:rsidRPr="004D6578" w14:paraId="0B64EA34" w14:textId="77777777" w:rsidTr="00E77D11">
        <w:tc>
          <w:tcPr>
            <w:tcW w:w="1365" w:type="dxa"/>
          </w:tcPr>
          <w:p w14:paraId="0C6D0D45" w14:textId="77777777" w:rsidR="007E642F" w:rsidRPr="004D6578" w:rsidRDefault="007E642F" w:rsidP="00E77D11">
            <w:pPr>
              <w:tabs>
                <w:tab w:val="clear" w:pos="567"/>
              </w:tabs>
            </w:pPr>
          </w:p>
        </w:tc>
        <w:tc>
          <w:tcPr>
            <w:tcW w:w="1247" w:type="dxa"/>
          </w:tcPr>
          <w:p w14:paraId="4EA2CB42" w14:textId="77777777" w:rsidR="007E642F" w:rsidRPr="004D6578" w:rsidRDefault="007E642F" w:rsidP="00E77D11">
            <w:pPr>
              <w:tabs>
                <w:tab w:val="clear" w:pos="567"/>
              </w:tabs>
            </w:pPr>
          </w:p>
        </w:tc>
        <w:tc>
          <w:tcPr>
            <w:tcW w:w="2265" w:type="dxa"/>
          </w:tcPr>
          <w:p w14:paraId="565C8FD9" w14:textId="77777777" w:rsidR="007E642F" w:rsidRPr="004D6578" w:rsidRDefault="007E642F" w:rsidP="00E77D11">
            <w:pPr>
              <w:tabs>
                <w:tab w:val="clear" w:pos="567"/>
              </w:tabs>
            </w:pPr>
          </w:p>
        </w:tc>
        <w:tc>
          <w:tcPr>
            <w:tcW w:w="3796" w:type="dxa"/>
          </w:tcPr>
          <w:p w14:paraId="38074EC0" w14:textId="77777777" w:rsidR="007E642F" w:rsidRPr="004D6578" w:rsidRDefault="007E642F" w:rsidP="00E77D11">
            <w:pPr>
              <w:tabs>
                <w:tab w:val="clear" w:pos="567"/>
              </w:tabs>
            </w:pPr>
          </w:p>
        </w:tc>
      </w:tr>
      <w:tr w:rsidR="007E642F" w:rsidRPr="004D6578" w14:paraId="55187C18" w14:textId="77777777" w:rsidTr="00E77D11">
        <w:tc>
          <w:tcPr>
            <w:tcW w:w="1365" w:type="dxa"/>
          </w:tcPr>
          <w:p w14:paraId="39798730" w14:textId="77777777" w:rsidR="007E642F" w:rsidRPr="004D6578" w:rsidRDefault="007E642F" w:rsidP="00E77D11">
            <w:pPr>
              <w:tabs>
                <w:tab w:val="clear" w:pos="567"/>
              </w:tabs>
            </w:pPr>
          </w:p>
        </w:tc>
        <w:tc>
          <w:tcPr>
            <w:tcW w:w="1247" w:type="dxa"/>
          </w:tcPr>
          <w:p w14:paraId="0643FC0E" w14:textId="77777777" w:rsidR="007E642F" w:rsidRPr="004D6578" w:rsidRDefault="007E642F" w:rsidP="00E77D11">
            <w:pPr>
              <w:tabs>
                <w:tab w:val="clear" w:pos="567"/>
              </w:tabs>
            </w:pPr>
          </w:p>
        </w:tc>
        <w:tc>
          <w:tcPr>
            <w:tcW w:w="2265" w:type="dxa"/>
          </w:tcPr>
          <w:p w14:paraId="792960BA" w14:textId="77777777" w:rsidR="007E642F" w:rsidRPr="004D6578" w:rsidRDefault="007E642F" w:rsidP="00E77D11">
            <w:pPr>
              <w:tabs>
                <w:tab w:val="clear" w:pos="567"/>
              </w:tabs>
            </w:pPr>
          </w:p>
        </w:tc>
        <w:tc>
          <w:tcPr>
            <w:tcW w:w="3796" w:type="dxa"/>
          </w:tcPr>
          <w:p w14:paraId="4370AFE3" w14:textId="77777777" w:rsidR="007E642F" w:rsidRPr="004D6578" w:rsidRDefault="007E642F" w:rsidP="00E77D11">
            <w:pPr>
              <w:tabs>
                <w:tab w:val="clear" w:pos="567"/>
              </w:tabs>
            </w:pPr>
          </w:p>
        </w:tc>
      </w:tr>
    </w:tbl>
    <w:p w14:paraId="275D7C63" w14:textId="77777777" w:rsidR="007E642F" w:rsidRPr="008A0E4F" w:rsidRDefault="007E642F" w:rsidP="007E642F"/>
    <w:p w14:paraId="4879A95F" w14:textId="77777777" w:rsidR="00FA2119" w:rsidRDefault="00FA2119">
      <w:pPr>
        <w:pStyle w:val="Kopoverige"/>
        <w:numPr>
          <w:ilvl w:val="0"/>
          <w:numId w:val="0"/>
        </w:numPr>
      </w:pPr>
      <w:bookmarkStart w:id="10" w:name="_Toc375133675"/>
      <w:r>
        <w:lastRenderedPageBreak/>
        <w:t>Inhoudsopgave</w:t>
      </w:r>
      <w:bookmarkEnd w:id="10"/>
    </w:p>
    <w:p w14:paraId="7E637F52" w14:textId="77777777" w:rsidR="007E642F" w:rsidRDefault="00FA2119">
      <w:pPr>
        <w:pStyle w:val="Inhopg1"/>
        <w:rPr>
          <w:rFonts w:asciiTheme="minorHAnsi" w:eastAsiaTheme="minorEastAsia" w:hAnsiTheme="minorHAnsi" w:cstheme="minorBidi"/>
          <w:b w:val="0"/>
          <w:caps w:val="0"/>
          <w:noProof/>
          <w:sz w:val="22"/>
          <w:szCs w:val="22"/>
        </w:rPr>
      </w:pPr>
      <w:r>
        <w:fldChar w:fldCharType="begin"/>
      </w:r>
      <w:r>
        <w:instrText xml:space="preserve"> TOC \o "1-3" \t "Kop overige;1" </w:instrText>
      </w:r>
      <w:r>
        <w:fldChar w:fldCharType="separate"/>
      </w:r>
      <w:r w:rsidR="007E642F">
        <w:rPr>
          <w:noProof/>
        </w:rPr>
        <w:t>Inhoudsopgave</w:t>
      </w:r>
      <w:r w:rsidR="007E642F">
        <w:rPr>
          <w:noProof/>
        </w:rPr>
        <w:tab/>
      </w:r>
      <w:r w:rsidR="007E642F">
        <w:rPr>
          <w:noProof/>
        </w:rPr>
        <w:fldChar w:fldCharType="begin"/>
      </w:r>
      <w:r w:rsidR="007E642F">
        <w:rPr>
          <w:noProof/>
        </w:rPr>
        <w:instrText xml:space="preserve"> PAGEREF _Toc375133675 \h </w:instrText>
      </w:r>
      <w:r w:rsidR="007E642F">
        <w:rPr>
          <w:noProof/>
        </w:rPr>
      </w:r>
      <w:r w:rsidR="007E642F">
        <w:rPr>
          <w:noProof/>
        </w:rPr>
        <w:fldChar w:fldCharType="separate"/>
      </w:r>
      <w:r w:rsidR="00676AFF">
        <w:rPr>
          <w:noProof/>
        </w:rPr>
        <w:t>III</w:t>
      </w:r>
      <w:r w:rsidR="007E642F">
        <w:rPr>
          <w:noProof/>
        </w:rPr>
        <w:fldChar w:fldCharType="end"/>
      </w:r>
    </w:p>
    <w:p w14:paraId="4A185683"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Inleiding</w:t>
      </w:r>
      <w:r>
        <w:rPr>
          <w:noProof/>
        </w:rPr>
        <w:tab/>
      </w:r>
      <w:r>
        <w:rPr>
          <w:noProof/>
        </w:rPr>
        <w:fldChar w:fldCharType="begin"/>
      </w:r>
      <w:r>
        <w:rPr>
          <w:noProof/>
        </w:rPr>
        <w:instrText xml:space="preserve"> PAGEREF _Toc375133676 \h </w:instrText>
      </w:r>
      <w:r>
        <w:rPr>
          <w:noProof/>
        </w:rPr>
      </w:r>
      <w:r>
        <w:rPr>
          <w:noProof/>
        </w:rPr>
        <w:fldChar w:fldCharType="separate"/>
      </w:r>
      <w:r w:rsidR="00676AFF">
        <w:rPr>
          <w:noProof/>
        </w:rPr>
        <w:t>4</w:t>
      </w:r>
      <w:r>
        <w:rPr>
          <w:noProof/>
        </w:rPr>
        <w:fldChar w:fldCharType="end"/>
      </w:r>
    </w:p>
    <w:p w14:paraId="22BBC4D2" w14:textId="77777777" w:rsidR="007E642F" w:rsidRDefault="007E642F">
      <w:pPr>
        <w:pStyle w:val="Inhopg2"/>
        <w:tabs>
          <w:tab w:val="left" w:pos="80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Algemeen</w:t>
      </w:r>
      <w:r>
        <w:tab/>
      </w:r>
      <w:r>
        <w:fldChar w:fldCharType="begin"/>
      </w:r>
      <w:r>
        <w:instrText xml:space="preserve"> PAGEREF _Toc375133677 \h </w:instrText>
      </w:r>
      <w:r>
        <w:fldChar w:fldCharType="separate"/>
      </w:r>
      <w:r w:rsidR="00676AFF">
        <w:t>4</w:t>
      </w:r>
      <w:r>
        <w:fldChar w:fldCharType="end"/>
      </w:r>
    </w:p>
    <w:p w14:paraId="187A6EFA" w14:textId="77777777" w:rsidR="007E642F" w:rsidRDefault="007E642F">
      <w:pPr>
        <w:pStyle w:val="Inhopg2"/>
        <w:tabs>
          <w:tab w:val="left" w:pos="80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Achtergronden</w:t>
      </w:r>
      <w:r>
        <w:tab/>
      </w:r>
      <w:r>
        <w:fldChar w:fldCharType="begin"/>
      </w:r>
      <w:r>
        <w:instrText xml:space="preserve"> PAGEREF _Toc375133678 \h </w:instrText>
      </w:r>
      <w:r>
        <w:fldChar w:fldCharType="separate"/>
      </w:r>
      <w:r w:rsidR="00676AFF">
        <w:t>4</w:t>
      </w:r>
      <w:r>
        <w:fldChar w:fldCharType="end"/>
      </w:r>
    </w:p>
    <w:p w14:paraId="2C0039A0" w14:textId="77777777" w:rsidR="007E642F" w:rsidRDefault="007E642F">
      <w:pPr>
        <w:pStyle w:val="Inhopg2"/>
        <w:tabs>
          <w:tab w:val="left" w:pos="80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Probleemstelling</w:t>
      </w:r>
      <w:r>
        <w:tab/>
      </w:r>
      <w:r>
        <w:fldChar w:fldCharType="begin"/>
      </w:r>
      <w:r>
        <w:instrText xml:space="preserve"> PAGEREF _Toc375133679 \h </w:instrText>
      </w:r>
      <w:r>
        <w:fldChar w:fldCharType="separate"/>
      </w:r>
      <w:r w:rsidR="00676AFF">
        <w:t>4</w:t>
      </w:r>
      <w:r>
        <w:fldChar w:fldCharType="end"/>
      </w:r>
    </w:p>
    <w:p w14:paraId="1FAF6992" w14:textId="77777777" w:rsidR="007E642F" w:rsidRDefault="007E642F">
      <w:pPr>
        <w:pStyle w:val="Inhopg2"/>
        <w:tabs>
          <w:tab w:val="left" w:pos="80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Inhoud</w:t>
      </w:r>
      <w:r>
        <w:tab/>
      </w:r>
      <w:r>
        <w:fldChar w:fldCharType="begin"/>
      </w:r>
      <w:r>
        <w:instrText xml:space="preserve"> PAGEREF _Toc375133680 \h </w:instrText>
      </w:r>
      <w:r>
        <w:fldChar w:fldCharType="separate"/>
      </w:r>
      <w:r w:rsidR="00676AFF">
        <w:t>4</w:t>
      </w:r>
      <w:r>
        <w:fldChar w:fldCharType="end"/>
      </w:r>
    </w:p>
    <w:p w14:paraId="2771D397"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Fysiek netwerkontwerp</w:t>
      </w:r>
      <w:r>
        <w:rPr>
          <w:noProof/>
        </w:rPr>
        <w:tab/>
      </w:r>
      <w:r>
        <w:rPr>
          <w:noProof/>
        </w:rPr>
        <w:fldChar w:fldCharType="begin"/>
      </w:r>
      <w:r>
        <w:rPr>
          <w:noProof/>
        </w:rPr>
        <w:instrText xml:space="preserve"> PAGEREF _Toc375133681 \h </w:instrText>
      </w:r>
      <w:r>
        <w:rPr>
          <w:noProof/>
        </w:rPr>
      </w:r>
      <w:r>
        <w:rPr>
          <w:noProof/>
        </w:rPr>
        <w:fldChar w:fldCharType="separate"/>
      </w:r>
      <w:r w:rsidR="00676AFF">
        <w:rPr>
          <w:noProof/>
        </w:rPr>
        <w:t>4</w:t>
      </w:r>
      <w:r>
        <w:rPr>
          <w:noProof/>
        </w:rPr>
        <w:fldChar w:fldCharType="end"/>
      </w:r>
    </w:p>
    <w:p w14:paraId="54CF219E" w14:textId="77777777" w:rsidR="007E642F" w:rsidRDefault="007E642F">
      <w:pPr>
        <w:pStyle w:val="Inhopg2"/>
        <w:tabs>
          <w:tab w:val="left" w:pos="80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Topologie Netwerk</w:t>
      </w:r>
      <w:r>
        <w:tab/>
      </w:r>
      <w:r>
        <w:fldChar w:fldCharType="begin"/>
      </w:r>
      <w:r>
        <w:instrText xml:space="preserve"> PAGEREF _Toc375133682 \h </w:instrText>
      </w:r>
      <w:r>
        <w:fldChar w:fldCharType="separate"/>
      </w:r>
      <w:r w:rsidR="00676AFF">
        <w:t>4</w:t>
      </w:r>
      <w:r>
        <w:fldChar w:fldCharType="end"/>
      </w:r>
    </w:p>
    <w:p w14:paraId="29499B78" w14:textId="77777777" w:rsidR="007E642F" w:rsidRDefault="007E642F">
      <w:pPr>
        <w:pStyle w:val="Inhopg2"/>
        <w:tabs>
          <w:tab w:val="left" w:pos="80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IP nummerplan</w:t>
      </w:r>
      <w:r>
        <w:tab/>
      </w:r>
      <w:r>
        <w:fldChar w:fldCharType="begin"/>
      </w:r>
      <w:r>
        <w:instrText xml:space="preserve"> PAGEREF _Toc375133683 \h </w:instrText>
      </w:r>
      <w:r>
        <w:fldChar w:fldCharType="separate"/>
      </w:r>
      <w:r w:rsidR="00676AFF">
        <w:t>4</w:t>
      </w:r>
      <w:r>
        <w:fldChar w:fldCharType="end"/>
      </w:r>
    </w:p>
    <w:p w14:paraId="07DE01BF" w14:textId="77777777" w:rsidR="007E642F" w:rsidRDefault="007E642F">
      <w:pPr>
        <w:pStyle w:val="Inhopg2"/>
        <w:tabs>
          <w:tab w:val="left" w:pos="80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Netwerkbekabeling en pacthkasten</w:t>
      </w:r>
      <w:r>
        <w:tab/>
      </w:r>
      <w:r>
        <w:fldChar w:fldCharType="begin"/>
      </w:r>
      <w:r>
        <w:instrText xml:space="preserve"> PAGEREF _Toc375133684 \h </w:instrText>
      </w:r>
      <w:r>
        <w:fldChar w:fldCharType="separate"/>
      </w:r>
      <w:r w:rsidR="00676AFF">
        <w:t>4</w:t>
      </w:r>
      <w:r>
        <w:fldChar w:fldCharType="end"/>
      </w:r>
    </w:p>
    <w:p w14:paraId="6AF5A3DF" w14:textId="77777777" w:rsidR="007E642F" w:rsidRDefault="007E642F">
      <w:pPr>
        <w:pStyle w:val="Inhopg2"/>
        <w:tabs>
          <w:tab w:val="left" w:pos="80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Systeemruimte</w:t>
      </w:r>
      <w:r>
        <w:tab/>
      </w:r>
      <w:r>
        <w:fldChar w:fldCharType="begin"/>
      </w:r>
      <w:r>
        <w:instrText xml:space="preserve"> PAGEREF _Toc375133685 \h </w:instrText>
      </w:r>
      <w:r>
        <w:fldChar w:fldCharType="separate"/>
      </w:r>
      <w:r w:rsidR="00676AFF">
        <w:t>4</w:t>
      </w:r>
      <w:r>
        <w:fldChar w:fldCharType="end"/>
      </w:r>
    </w:p>
    <w:p w14:paraId="6C9C97A6" w14:textId="77777777" w:rsidR="007E642F" w:rsidRDefault="007E642F">
      <w:pPr>
        <w:pStyle w:val="Inhopg2"/>
        <w:tabs>
          <w:tab w:val="left" w:pos="80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Netwerkapparatuur</w:t>
      </w:r>
      <w:r>
        <w:tab/>
      </w:r>
      <w:r>
        <w:fldChar w:fldCharType="begin"/>
      </w:r>
      <w:r>
        <w:instrText xml:space="preserve"> PAGEREF _Toc375133686 \h </w:instrText>
      </w:r>
      <w:r>
        <w:fldChar w:fldCharType="separate"/>
      </w:r>
      <w:r w:rsidR="00676AFF">
        <w:t>4</w:t>
      </w:r>
      <w:r>
        <w:fldChar w:fldCharType="end"/>
      </w:r>
    </w:p>
    <w:p w14:paraId="4E729C09" w14:textId="77777777" w:rsidR="007E642F" w:rsidRDefault="007E642F">
      <w:pPr>
        <w:pStyle w:val="Inhopg2"/>
        <w:tabs>
          <w:tab w:val="left" w:pos="800"/>
        </w:tabs>
        <w:rPr>
          <w:rFonts w:asciiTheme="minorHAnsi" w:eastAsiaTheme="minorEastAsia" w:hAnsiTheme="minorHAnsi" w:cstheme="minorBidi"/>
          <w:smallCaps w:val="0"/>
          <w:sz w:val="22"/>
          <w:szCs w:val="22"/>
        </w:rPr>
      </w:pPr>
      <w:r>
        <w:t>2.6</w:t>
      </w:r>
      <w:r>
        <w:rPr>
          <w:rFonts w:asciiTheme="minorHAnsi" w:eastAsiaTheme="minorEastAsia" w:hAnsiTheme="minorHAnsi" w:cstheme="minorBidi"/>
          <w:smallCaps w:val="0"/>
          <w:sz w:val="22"/>
          <w:szCs w:val="22"/>
        </w:rPr>
        <w:tab/>
      </w:r>
      <w:r>
        <w:t>Opsomming nodes</w:t>
      </w:r>
      <w:r>
        <w:tab/>
      </w:r>
      <w:r>
        <w:fldChar w:fldCharType="begin"/>
      </w:r>
      <w:r>
        <w:instrText xml:space="preserve"> PAGEREF _Toc375133687 \h </w:instrText>
      </w:r>
      <w:r>
        <w:fldChar w:fldCharType="separate"/>
      </w:r>
      <w:r w:rsidR="00676AFF">
        <w:t>4</w:t>
      </w:r>
      <w:r>
        <w:fldChar w:fldCharType="end"/>
      </w:r>
    </w:p>
    <w:p w14:paraId="1DD8F24B"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Inrichting werkstations</w:t>
      </w:r>
      <w:r>
        <w:rPr>
          <w:noProof/>
        </w:rPr>
        <w:tab/>
      </w:r>
      <w:r>
        <w:rPr>
          <w:noProof/>
        </w:rPr>
        <w:fldChar w:fldCharType="begin"/>
      </w:r>
      <w:r>
        <w:rPr>
          <w:noProof/>
        </w:rPr>
        <w:instrText xml:space="preserve"> PAGEREF _Toc375133688 \h </w:instrText>
      </w:r>
      <w:r>
        <w:rPr>
          <w:noProof/>
        </w:rPr>
      </w:r>
      <w:r>
        <w:rPr>
          <w:noProof/>
        </w:rPr>
        <w:fldChar w:fldCharType="separate"/>
      </w:r>
      <w:r w:rsidR="00676AFF">
        <w:rPr>
          <w:noProof/>
        </w:rPr>
        <w:t>4</w:t>
      </w:r>
      <w:r>
        <w:rPr>
          <w:noProof/>
        </w:rPr>
        <w:fldChar w:fldCharType="end"/>
      </w:r>
    </w:p>
    <w:p w14:paraId="26D3E5BD" w14:textId="77777777" w:rsidR="007E642F" w:rsidRDefault="007E642F">
      <w:pPr>
        <w:pStyle w:val="Inhopg2"/>
        <w:tabs>
          <w:tab w:val="left" w:pos="80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Technische specificaties</w:t>
      </w:r>
      <w:r>
        <w:tab/>
      </w:r>
      <w:r>
        <w:fldChar w:fldCharType="begin"/>
      </w:r>
      <w:r>
        <w:instrText xml:space="preserve"> PAGEREF _Toc375133689 \h </w:instrText>
      </w:r>
      <w:r>
        <w:fldChar w:fldCharType="separate"/>
      </w:r>
      <w:r w:rsidR="00676AFF">
        <w:t>4</w:t>
      </w:r>
      <w:r>
        <w:fldChar w:fldCharType="end"/>
      </w:r>
    </w:p>
    <w:p w14:paraId="2A2149DF" w14:textId="77777777" w:rsidR="007E642F" w:rsidRDefault="007E642F">
      <w:pPr>
        <w:pStyle w:val="Inhopg2"/>
        <w:tabs>
          <w:tab w:val="left" w:pos="80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Indeling harde schijf</w:t>
      </w:r>
      <w:r>
        <w:tab/>
      </w:r>
      <w:r>
        <w:fldChar w:fldCharType="begin"/>
      </w:r>
      <w:r>
        <w:instrText xml:space="preserve"> PAGEREF _Toc375133690 \h </w:instrText>
      </w:r>
      <w:r>
        <w:fldChar w:fldCharType="separate"/>
      </w:r>
      <w:r w:rsidR="00676AFF">
        <w:t>4</w:t>
      </w:r>
      <w:r>
        <w:fldChar w:fldCharType="end"/>
      </w:r>
    </w:p>
    <w:p w14:paraId="5A1BAB0E" w14:textId="77777777" w:rsidR="007E642F" w:rsidRDefault="007E642F">
      <w:pPr>
        <w:pStyle w:val="Inhopg2"/>
        <w:tabs>
          <w:tab w:val="left" w:pos="80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Naamgeving en installatie</w:t>
      </w:r>
      <w:r>
        <w:tab/>
      </w:r>
      <w:r>
        <w:fldChar w:fldCharType="begin"/>
      </w:r>
      <w:r>
        <w:instrText xml:space="preserve"> PAGEREF _Toc375133691 \h </w:instrText>
      </w:r>
      <w:r>
        <w:fldChar w:fldCharType="separate"/>
      </w:r>
      <w:r w:rsidR="00676AFF">
        <w:t>4</w:t>
      </w:r>
      <w:r>
        <w:fldChar w:fldCharType="end"/>
      </w:r>
    </w:p>
    <w:p w14:paraId="727E1704" w14:textId="77777777" w:rsidR="007E642F" w:rsidRDefault="007E642F">
      <w:pPr>
        <w:pStyle w:val="Inhopg2"/>
        <w:tabs>
          <w:tab w:val="left" w:pos="80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Te installeren applicaties</w:t>
      </w:r>
      <w:r>
        <w:tab/>
      </w:r>
      <w:r>
        <w:fldChar w:fldCharType="begin"/>
      </w:r>
      <w:r>
        <w:instrText xml:space="preserve"> PAGEREF _Toc375133692 \h </w:instrText>
      </w:r>
      <w:r>
        <w:fldChar w:fldCharType="separate"/>
      </w:r>
      <w:r w:rsidR="00676AFF">
        <w:t>4</w:t>
      </w:r>
      <w:r>
        <w:fldChar w:fldCharType="end"/>
      </w:r>
    </w:p>
    <w:p w14:paraId="6A45F9F9" w14:textId="77777777" w:rsidR="007E642F" w:rsidRDefault="007E642F">
      <w:pPr>
        <w:pStyle w:val="Inhopg2"/>
        <w:tabs>
          <w:tab w:val="left" w:pos="80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Beveiliging</w:t>
      </w:r>
      <w:r>
        <w:tab/>
      </w:r>
      <w:r>
        <w:fldChar w:fldCharType="begin"/>
      </w:r>
      <w:r>
        <w:instrText xml:space="preserve"> PAGEREF _Toc375133693 \h </w:instrText>
      </w:r>
      <w:r>
        <w:fldChar w:fldCharType="separate"/>
      </w:r>
      <w:r w:rsidR="00676AFF">
        <w:t>4</w:t>
      </w:r>
      <w:r>
        <w:fldChar w:fldCharType="end"/>
      </w:r>
    </w:p>
    <w:p w14:paraId="1993B9AC"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Inrichting servers</w:t>
      </w:r>
      <w:r>
        <w:rPr>
          <w:noProof/>
        </w:rPr>
        <w:tab/>
      </w:r>
      <w:r>
        <w:rPr>
          <w:noProof/>
        </w:rPr>
        <w:fldChar w:fldCharType="begin"/>
      </w:r>
      <w:r>
        <w:rPr>
          <w:noProof/>
        </w:rPr>
        <w:instrText xml:space="preserve"> PAGEREF _Toc375133694 \h </w:instrText>
      </w:r>
      <w:r>
        <w:rPr>
          <w:noProof/>
        </w:rPr>
      </w:r>
      <w:r>
        <w:rPr>
          <w:noProof/>
        </w:rPr>
        <w:fldChar w:fldCharType="separate"/>
      </w:r>
      <w:r w:rsidR="00676AFF">
        <w:rPr>
          <w:noProof/>
        </w:rPr>
        <w:t>4</w:t>
      </w:r>
      <w:r>
        <w:rPr>
          <w:noProof/>
        </w:rPr>
        <w:fldChar w:fldCharType="end"/>
      </w:r>
    </w:p>
    <w:p w14:paraId="5346CAC2" w14:textId="77777777" w:rsidR="007E642F" w:rsidRDefault="007E642F">
      <w:pPr>
        <w:pStyle w:val="Inhopg2"/>
        <w:tabs>
          <w:tab w:val="left" w:pos="80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Serverspecificaties</w:t>
      </w:r>
      <w:r>
        <w:tab/>
      </w:r>
      <w:r>
        <w:fldChar w:fldCharType="begin"/>
      </w:r>
      <w:r>
        <w:instrText xml:space="preserve"> PAGEREF _Toc375133695 \h </w:instrText>
      </w:r>
      <w:r>
        <w:fldChar w:fldCharType="separate"/>
      </w:r>
      <w:r w:rsidR="00676AFF">
        <w:t>4</w:t>
      </w:r>
      <w:r>
        <w:fldChar w:fldCharType="end"/>
      </w:r>
    </w:p>
    <w:p w14:paraId="5DDD550F" w14:textId="77777777" w:rsidR="007E642F" w:rsidRDefault="007E642F">
      <w:pPr>
        <w:pStyle w:val="Inhopg2"/>
        <w:tabs>
          <w:tab w:val="left" w:pos="80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Indeling van harddisks/partionering</w:t>
      </w:r>
      <w:r>
        <w:tab/>
      </w:r>
      <w:r>
        <w:fldChar w:fldCharType="begin"/>
      </w:r>
      <w:r>
        <w:instrText xml:space="preserve"> PAGEREF _Toc375133696 \h </w:instrText>
      </w:r>
      <w:r>
        <w:fldChar w:fldCharType="separate"/>
      </w:r>
      <w:r w:rsidR="00676AFF">
        <w:t>4</w:t>
      </w:r>
      <w:r>
        <w:fldChar w:fldCharType="end"/>
      </w:r>
    </w:p>
    <w:p w14:paraId="0F14FF76" w14:textId="77777777" w:rsidR="007E642F" w:rsidRDefault="007E642F">
      <w:pPr>
        <w:pStyle w:val="Inhopg2"/>
        <w:tabs>
          <w:tab w:val="left" w:pos="80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Naamgeving en installatie</w:t>
      </w:r>
      <w:r>
        <w:tab/>
      </w:r>
      <w:r>
        <w:fldChar w:fldCharType="begin"/>
      </w:r>
      <w:r>
        <w:instrText xml:space="preserve"> PAGEREF _Toc375133697 \h </w:instrText>
      </w:r>
      <w:r>
        <w:fldChar w:fldCharType="separate"/>
      </w:r>
      <w:r w:rsidR="00676AFF">
        <w:t>4</w:t>
      </w:r>
      <w:r>
        <w:fldChar w:fldCharType="end"/>
      </w:r>
    </w:p>
    <w:p w14:paraId="339911A2" w14:textId="77777777" w:rsidR="007E642F" w:rsidRDefault="007E642F">
      <w:pPr>
        <w:pStyle w:val="Inhopg2"/>
        <w:tabs>
          <w:tab w:val="left" w:pos="800"/>
        </w:tabs>
        <w:rPr>
          <w:rFonts w:asciiTheme="minorHAnsi" w:eastAsiaTheme="minorEastAsia" w:hAnsiTheme="minorHAnsi" w:cstheme="minorBidi"/>
          <w:smallCaps w:val="0"/>
          <w:sz w:val="22"/>
          <w:szCs w:val="22"/>
        </w:rPr>
      </w:pPr>
      <w:r>
        <w:t>4.4</w:t>
      </w:r>
      <w:r>
        <w:rPr>
          <w:rFonts w:asciiTheme="minorHAnsi" w:eastAsiaTheme="minorEastAsia" w:hAnsiTheme="minorHAnsi" w:cstheme="minorBidi"/>
          <w:smallCaps w:val="0"/>
          <w:sz w:val="22"/>
          <w:szCs w:val="22"/>
        </w:rPr>
        <w:tab/>
      </w:r>
      <w:r>
        <w:t>Serverconfiguratie</w:t>
      </w:r>
      <w:r>
        <w:tab/>
      </w:r>
      <w:r>
        <w:fldChar w:fldCharType="begin"/>
      </w:r>
      <w:r>
        <w:instrText xml:space="preserve"> PAGEREF _Toc375133698 \h </w:instrText>
      </w:r>
      <w:r>
        <w:fldChar w:fldCharType="separate"/>
      </w:r>
      <w:r w:rsidR="00676AFF">
        <w:t>4</w:t>
      </w:r>
      <w:r>
        <w:fldChar w:fldCharType="end"/>
      </w:r>
    </w:p>
    <w:p w14:paraId="12463D6F" w14:textId="77777777" w:rsidR="007E642F" w:rsidRDefault="007E642F">
      <w:pPr>
        <w:pStyle w:val="Inhopg2"/>
        <w:tabs>
          <w:tab w:val="left" w:pos="800"/>
        </w:tabs>
        <w:rPr>
          <w:rFonts w:asciiTheme="minorHAnsi" w:eastAsiaTheme="minorEastAsia" w:hAnsiTheme="minorHAnsi" w:cstheme="minorBidi"/>
          <w:smallCaps w:val="0"/>
          <w:sz w:val="22"/>
          <w:szCs w:val="22"/>
        </w:rPr>
      </w:pPr>
      <w:r>
        <w:t>4.5</w:t>
      </w:r>
      <w:r>
        <w:rPr>
          <w:rFonts w:asciiTheme="minorHAnsi" w:eastAsiaTheme="minorEastAsia" w:hAnsiTheme="minorHAnsi" w:cstheme="minorBidi"/>
          <w:smallCaps w:val="0"/>
          <w:sz w:val="22"/>
          <w:szCs w:val="22"/>
        </w:rPr>
        <w:tab/>
      </w:r>
      <w:r>
        <w:t>Beveiliging</w:t>
      </w:r>
      <w:r>
        <w:tab/>
      </w:r>
      <w:r>
        <w:fldChar w:fldCharType="begin"/>
      </w:r>
      <w:r>
        <w:instrText xml:space="preserve"> PAGEREF _Toc375133699 \h </w:instrText>
      </w:r>
      <w:r>
        <w:fldChar w:fldCharType="separate"/>
      </w:r>
      <w:r w:rsidR="00676AFF">
        <w:t>4</w:t>
      </w:r>
      <w:r>
        <w:fldChar w:fldCharType="end"/>
      </w:r>
    </w:p>
    <w:p w14:paraId="2BAF8D0A"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Inrichting services</w:t>
      </w:r>
      <w:r>
        <w:rPr>
          <w:noProof/>
        </w:rPr>
        <w:tab/>
      </w:r>
      <w:r>
        <w:rPr>
          <w:noProof/>
        </w:rPr>
        <w:fldChar w:fldCharType="begin"/>
      </w:r>
      <w:r>
        <w:rPr>
          <w:noProof/>
        </w:rPr>
        <w:instrText xml:space="preserve"> PAGEREF _Toc375133700 \h </w:instrText>
      </w:r>
      <w:r>
        <w:rPr>
          <w:noProof/>
        </w:rPr>
      </w:r>
      <w:r>
        <w:rPr>
          <w:noProof/>
        </w:rPr>
        <w:fldChar w:fldCharType="separate"/>
      </w:r>
      <w:r w:rsidR="00676AFF">
        <w:rPr>
          <w:noProof/>
        </w:rPr>
        <w:t>4</w:t>
      </w:r>
      <w:r>
        <w:rPr>
          <w:noProof/>
        </w:rPr>
        <w:fldChar w:fldCharType="end"/>
      </w:r>
    </w:p>
    <w:p w14:paraId="08C27794" w14:textId="77777777" w:rsidR="007E642F" w:rsidRDefault="007E642F">
      <w:pPr>
        <w:pStyle w:val="Inhopg2"/>
        <w:tabs>
          <w:tab w:val="left" w:pos="800"/>
        </w:tabs>
        <w:rPr>
          <w:rFonts w:asciiTheme="minorHAnsi" w:eastAsiaTheme="minorEastAsia" w:hAnsiTheme="minorHAnsi" w:cstheme="minorBidi"/>
          <w:smallCaps w:val="0"/>
          <w:sz w:val="22"/>
          <w:szCs w:val="22"/>
        </w:rPr>
      </w:pPr>
      <w:r>
        <w:t>5.1</w:t>
      </w:r>
      <w:r>
        <w:rPr>
          <w:rFonts w:asciiTheme="minorHAnsi" w:eastAsiaTheme="minorEastAsia" w:hAnsiTheme="minorHAnsi" w:cstheme="minorBidi"/>
          <w:smallCaps w:val="0"/>
          <w:sz w:val="22"/>
          <w:szCs w:val="22"/>
        </w:rPr>
        <w:tab/>
      </w:r>
      <w:r>
        <w:t>Directory Services</w:t>
      </w:r>
      <w:r>
        <w:tab/>
      </w:r>
      <w:r>
        <w:fldChar w:fldCharType="begin"/>
      </w:r>
      <w:r>
        <w:instrText xml:space="preserve"> PAGEREF _Toc375133701 \h </w:instrText>
      </w:r>
      <w:r>
        <w:fldChar w:fldCharType="separate"/>
      </w:r>
      <w:r w:rsidR="00676AFF">
        <w:t>4</w:t>
      </w:r>
      <w:r>
        <w:fldChar w:fldCharType="end"/>
      </w:r>
    </w:p>
    <w:p w14:paraId="27720C0F"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5.1.1</w:t>
      </w:r>
      <w:r>
        <w:rPr>
          <w:rFonts w:asciiTheme="minorHAnsi" w:eastAsiaTheme="minorEastAsia" w:hAnsiTheme="minorHAnsi" w:cstheme="minorBidi"/>
          <w:i w:val="0"/>
          <w:sz w:val="22"/>
          <w:szCs w:val="22"/>
        </w:rPr>
        <w:tab/>
      </w:r>
      <w:r w:rsidRPr="00AD36E6">
        <w:rPr>
          <w:lang w:val="en-US"/>
        </w:rPr>
        <w:t>Domain configuratie</w:t>
      </w:r>
      <w:r>
        <w:tab/>
      </w:r>
      <w:r>
        <w:fldChar w:fldCharType="begin"/>
      </w:r>
      <w:r>
        <w:instrText xml:space="preserve"> PAGEREF _Toc375133702 \h </w:instrText>
      </w:r>
      <w:r>
        <w:fldChar w:fldCharType="separate"/>
      </w:r>
      <w:r w:rsidR="00676AFF">
        <w:t>4</w:t>
      </w:r>
      <w:r>
        <w:fldChar w:fldCharType="end"/>
      </w:r>
    </w:p>
    <w:p w14:paraId="5D456421"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5.1.2</w:t>
      </w:r>
      <w:r>
        <w:rPr>
          <w:rFonts w:asciiTheme="minorHAnsi" w:eastAsiaTheme="minorEastAsia" w:hAnsiTheme="minorHAnsi" w:cstheme="minorBidi"/>
          <w:i w:val="0"/>
          <w:sz w:val="22"/>
          <w:szCs w:val="22"/>
        </w:rPr>
        <w:tab/>
      </w:r>
      <w:r w:rsidRPr="00AD36E6">
        <w:rPr>
          <w:lang w:val="en-US"/>
        </w:rPr>
        <w:t>OU-structuur</w:t>
      </w:r>
      <w:r>
        <w:tab/>
      </w:r>
      <w:r>
        <w:fldChar w:fldCharType="begin"/>
      </w:r>
      <w:r>
        <w:instrText xml:space="preserve"> PAGEREF _Toc375133703 \h </w:instrText>
      </w:r>
      <w:r>
        <w:fldChar w:fldCharType="separate"/>
      </w:r>
      <w:r w:rsidR="00676AFF">
        <w:t>4</w:t>
      </w:r>
      <w:r>
        <w:fldChar w:fldCharType="end"/>
      </w:r>
    </w:p>
    <w:p w14:paraId="4A1F272C"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5.1.3</w:t>
      </w:r>
      <w:r>
        <w:rPr>
          <w:rFonts w:asciiTheme="minorHAnsi" w:eastAsiaTheme="minorEastAsia" w:hAnsiTheme="minorHAnsi" w:cstheme="minorBidi"/>
          <w:i w:val="0"/>
          <w:sz w:val="22"/>
          <w:szCs w:val="22"/>
        </w:rPr>
        <w:tab/>
      </w:r>
      <w:r w:rsidRPr="00AD36E6">
        <w:rPr>
          <w:lang w:val="en-US"/>
        </w:rPr>
        <w:t>Gebruikers, groepen en naamconventies</w:t>
      </w:r>
      <w:r>
        <w:tab/>
      </w:r>
      <w:r>
        <w:fldChar w:fldCharType="begin"/>
      </w:r>
      <w:r>
        <w:instrText xml:space="preserve"> PAGEREF _Toc375133704 \h </w:instrText>
      </w:r>
      <w:r>
        <w:fldChar w:fldCharType="separate"/>
      </w:r>
      <w:r w:rsidR="00676AFF">
        <w:t>4</w:t>
      </w:r>
      <w:r>
        <w:fldChar w:fldCharType="end"/>
      </w:r>
    </w:p>
    <w:p w14:paraId="282E8D04"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5.1.4</w:t>
      </w:r>
      <w:r>
        <w:rPr>
          <w:rFonts w:asciiTheme="minorHAnsi" w:eastAsiaTheme="minorEastAsia" w:hAnsiTheme="minorHAnsi" w:cstheme="minorBidi"/>
          <w:i w:val="0"/>
          <w:sz w:val="22"/>
          <w:szCs w:val="22"/>
        </w:rPr>
        <w:tab/>
      </w:r>
      <w:r w:rsidRPr="00AD36E6">
        <w:rPr>
          <w:lang w:val="en-US"/>
        </w:rPr>
        <w:t>Nesting en IGDLA</w:t>
      </w:r>
      <w:r>
        <w:tab/>
      </w:r>
      <w:r>
        <w:fldChar w:fldCharType="begin"/>
      </w:r>
      <w:r>
        <w:instrText xml:space="preserve"> PAGEREF _Toc375133705 \h </w:instrText>
      </w:r>
      <w:r>
        <w:fldChar w:fldCharType="separate"/>
      </w:r>
      <w:r w:rsidR="00676AFF">
        <w:t>4</w:t>
      </w:r>
      <w:r>
        <w:fldChar w:fldCharType="end"/>
      </w:r>
    </w:p>
    <w:p w14:paraId="1CE4979D"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5.1.5</w:t>
      </w:r>
      <w:r>
        <w:rPr>
          <w:rFonts w:asciiTheme="minorHAnsi" w:eastAsiaTheme="minorEastAsia" w:hAnsiTheme="minorHAnsi" w:cstheme="minorBidi"/>
          <w:i w:val="0"/>
          <w:sz w:val="22"/>
          <w:szCs w:val="22"/>
        </w:rPr>
        <w:tab/>
      </w:r>
      <w:r w:rsidRPr="00AD36E6">
        <w:rPr>
          <w:lang w:val="en-US"/>
        </w:rPr>
        <w:t>Policies</w:t>
      </w:r>
      <w:r>
        <w:tab/>
      </w:r>
      <w:r>
        <w:fldChar w:fldCharType="begin"/>
      </w:r>
      <w:r>
        <w:instrText xml:space="preserve"> PAGEREF _Toc375133706 \h </w:instrText>
      </w:r>
      <w:r>
        <w:fldChar w:fldCharType="separate"/>
      </w:r>
      <w:r w:rsidR="00676AFF">
        <w:t>4</w:t>
      </w:r>
      <w:r>
        <w:fldChar w:fldCharType="end"/>
      </w:r>
    </w:p>
    <w:p w14:paraId="08992E9E" w14:textId="77777777" w:rsidR="007E642F" w:rsidRDefault="007E642F">
      <w:pPr>
        <w:pStyle w:val="Inhopg3"/>
        <w:tabs>
          <w:tab w:val="left" w:pos="1000"/>
        </w:tabs>
        <w:rPr>
          <w:rFonts w:asciiTheme="minorHAnsi" w:eastAsiaTheme="minorEastAsia" w:hAnsiTheme="minorHAnsi" w:cstheme="minorBidi"/>
          <w:i w:val="0"/>
          <w:sz w:val="22"/>
          <w:szCs w:val="22"/>
        </w:rPr>
      </w:pPr>
      <w:r w:rsidRPr="00AD36E6">
        <w:rPr>
          <w:lang w:val="en-US"/>
        </w:rPr>
        <w:t>5.1.6</w:t>
      </w:r>
      <w:r>
        <w:rPr>
          <w:rFonts w:asciiTheme="minorHAnsi" w:eastAsiaTheme="minorEastAsia" w:hAnsiTheme="minorHAnsi" w:cstheme="minorBidi"/>
          <w:i w:val="0"/>
          <w:sz w:val="22"/>
          <w:szCs w:val="22"/>
        </w:rPr>
        <w:tab/>
      </w:r>
      <w:r w:rsidRPr="00AD36E6">
        <w:rPr>
          <w:lang w:val="en-US"/>
        </w:rPr>
        <w:t>...</w:t>
      </w:r>
      <w:r>
        <w:tab/>
      </w:r>
      <w:r>
        <w:fldChar w:fldCharType="begin"/>
      </w:r>
      <w:r>
        <w:instrText xml:space="preserve"> PAGEREF _Toc375133707 \h </w:instrText>
      </w:r>
      <w:r>
        <w:fldChar w:fldCharType="separate"/>
      </w:r>
      <w:r w:rsidR="00676AFF">
        <w:t>4</w:t>
      </w:r>
      <w:r>
        <w:fldChar w:fldCharType="end"/>
      </w:r>
    </w:p>
    <w:p w14:paraId="779E08EF" w14:textId="77777777" w:rsidR="007E642F" w:rsidRDefault="007E642F">
      <w:pPr>
        <w:pStyle w:val="Inhopg2"/>
        <w:tabs>
          <w:tab w:val="left" w:pos="800"/>
        </w:tabs>
        <w:rPr>
          <w:rFonts w:asciiTheme="minorHAnsi" w:eastAsiaTheme="minorEastAsia" w:hAnsiTheme="minorHAnsi" w:cstheme="minorBidi"/>
          <w:smallCaps w:val="0"/>
          <w:sz w:val="22"/>
          <w:szCs w:val="22"/>
        </w:rPr>
      </w:pPr>
      <w:r>
        <w:t>5.2</w:t>
      </w:r>
      <w:r>
        <w:rPr>
          <w:rFonts w:asciiTheme="minorHAnsi" w:eastAsiaTheme="minorEastAsia" w:hAnsiTheme="minorHAnsi" w:cstheme="minorBidi"/>
          <w:smallCaps w:val="0"/>
          <w:sz w:val="22"/>
          <w:szCs w:val="22"/>
        </w:rPr>
        <w:tab/>
      </w:r>
      <w:r>
        <w:t>DNS- en DHCP-services</w:t>
      </w:r>
      <w:r>
        <w:tab/>
      </w:r>
      <w:r>
        <w:fldChar w:fldCharType="begin"/>
      </w:r>
      <w:r>
        <w:instrText xml:space="preserve"> PAGEREF _Toc375133708 \h </w:instrText>
      </w:r>
      <w:r>
        <w:fldChar w:fldCharType="separate"/>
      </w:r>
      <w:r w:rsidR="00676AFF">
        <w:t>4</w:t>
      </w:r>
      <w:r>
        <w:fldChar w:fldCharType="end"/>
      </w:r>
    </w:p>
    <w:p w14:paraId="04C9B91B" w14:textId="77777777" w:rsidR="007E642F" w:rsidRDefault="007E642F">
      <w:pPr>
        <w:pStyle w:val="Inhopg2"/>
        <w:tabs>
          <w:tab w:val="left" w:pos="800"/>
        </w:tabs>
        <w:rPr>
          <w:rFonts w:asciiTheme="minorHAnsi" w:eastAsiaTheme="minorEastAsia" w:hAnsiTheme="minorHAnsi" w:cstheme="minorBidi"/>
          <w:smallCaps w:val="0"/>
          <w:sz w:val="22"/>
          <w:szCs w:val="22"/>
        </w:rPr>
      </w:pPr>
      <w:r>
        <w:t>5.3</w:t>
      </w:r>
      <w:r>
        <w:rPr>
          <w:rFonts w:asciiTheme="minorHAnsi" w:eastAsiaTheme="minorEastAsia" w:hAnsiTheme="minorHAnsi" w:cstheme="minorBidi"/>
          <w:smallCaps w:val="0"/>
          <w:sz w:val="22"/>
          <w:szCs w:val="22"/>
        </w:rPr>
        <w:tab/>
      </w:r>
      <w:r>
        <w:t>Fileservices</w:t>
      </w:r>
      <w:r>
        <w:tab/>
      </w:r>
      <w:r>
        <w:fldChar w:fldCharType="begin"/>
      </w:r>
      <w:r>
        <w:instrText xml:space="preserve"> PAGEREF _Toc375133709 \h </w:instrText>
      </w:r>
      <w:r>
        <w:fldChar w:fldCharType="separate"/>
      </w:r>
      <w:r w:rsidR="00676AFF">
        <w:t>4</w:t>
      </w:r>
      <w:r>
        <w:fldChar w:fldCharType="end"/>
      </w:r>
    </w:p>
    <w:p w14:paraId="49CEF316" w14:textId="77777777" w:rsidR="007E642F" w:rsidRDefault="007E642F">
      <w:pPr>
        <w:pStyle w:val="Inhopg2"/>
        <w:tabs>
          <w:tab w:val="left" w:pos="800"/>
        </w:tabs>
        <w:rPr>
          <w:rFonts w:asciiTheme="minorHAnsi" w:eastAsiaTheme="minorEastAsia" w:hAnsiTheme="minorHAnsi" w:cstheme="minorBidi"/>
          <w:smallCaps w:val="0"/>
          <w:sz w:val="22"/>
          <w:szCs w:val="22"/>
        </w:rPr>
      </w:pPr>
      <w:r>
        <w:t>5.4</w:t>
      </w:r>
      <w:r>
        <w:rPr>
          <w:rFonts w:asciiTheme="minorHAnsi" w:eastAsiaTheme="minorEastAsia" w:hAnsiTheme="minorHAnsi" w:cstheme="minorBidi"/>
          <w:smallCaps w:val="0"/>
          <w:sz w:val="22"/>
          <w:szCs w:val="22"/>
        </w:rPr>
        <w:tab/>
      </w:r>
      <w:r>
        <w:t>Printservices</w:t>
      </w:r>
      <w:r>
        <w:tab/>
      </w:r>
      <w:r>
        <w:fldChar w:fldCharType="begin"/>
      </w:r>
      <w:r>
        <w:instrText xml:space="preserve"> PAGEREF _Toc375133710 \h </w:instrText>
      </w:r>
      <w:r>
        <w:fldChar w:fldCharType="separate"/>
      </w:r>
      <w:r w:rsidR="00676AFF">
        <w:t>4</w:t>
      </w:r>
      <w:r>
        <w:fldChar w:fldCharType="end"/>
      </w:r>
    </w:p>
    <w:p w14:paraId="23506843" w14:textId="77777777" w:rsidR="007E642F" w:rsidRDefault="007E642F">
      <w:pPr>
        <w:pStyle w:val="Inhopg2"/>
        <w:tabs>
          <w:tab w:val="left" w:pos="800"/>
        </w:tabs>
        <w:rPr>
          <w:rFonts w:asciiTheme="minorHAnsi" w:eastAsiaTheme="minorEastAsia" w:hAnsiTheme="minorHAnsi" w:cstheme="minorBidi"/>
          <w:smallCaps w:val="0"/>
          <w:sz w:val="22"/>
          <w:szCs w:val="22"/>
        </w:rPr>
      </w:pPr>
      <w:r>
        <w:t>5.5</w:t>
      </w:r>
      <w:r>
        <w:rPr>
          <w:rFonts w:asciiTheme="minorHAnsi" w:eastAsiaTheme="minorEastAsia" w:hAnsiTheme="minorHAnsi" w:cstheme="minorBidi"/>
          <w:smallCaps w:val="0"/>
          <w:sz w:val="22"/>
          <w:szCs w:val="22"/>
        </w:rPr>
        <w:tab/>
      </w:r>
      <w:r>
        <w:t>Mailservices</w:t>
      </w:r>
      <w:r>
        <w:tab/>
      </w:r>
      <w:r>
        <w:fldChar w:fldCharType="begin"/>
      </w:r>
      <w:r>
        <w:instrText xml:space="preserve"> PAGEREF _Toc375133711 \h </w:instrText>
      </w:r>
      <w:r>
        <w:fldChar w:fldCharType="separate"/>
      </w:r>
      <w:r w:rsidR="00676AFF">
        <w:t>4</w:t>
      </w:r>
      <w:r>
        <w:fldChar w:fldCharType="end"/>
      </w:r>
    </w:p>
    <w:p w14:paraId="5EBCA0F0" w14:textId="77777777" w:rsidR="007E642F" w:rsidRDefault="007E642F">
      <w:pPr>
        <w:pStyle w:val="Inhopg2"/>
        <w:tabs>
          <w:tab w:val="left" w:pos="800"/>
        </w:tabs>
        <w:rPr>
          <w:rFonts w:asciiTheme="minorHAnsi" w:eastAsiaTheme="minorEastAsia" w:hAnsiTheme="minorHAnsi" w:cstheme="minorBidi"/>
          <w:smallCaps w:val="0"/>
          <w:sz w:val="22"/>
          <w:szCs w:val="22"/>
        </w:rPr>
      </w:pPr>
      <w:r>
        <w:t>5.6</w:t>
      </w:r>
      <w:r>
        <w:rPr>
          <w:rFonts w:asciiTheme="minorHAnsi" w:eastAsiaTheme="minorEastAsia" w:hAnsiTheme="minorHAnsi" w:cstheme="minorBidi"/>
          <w:smallCaps w:val="0"/>
          <w:sz w:val="22"/>
          <w:szCs w:val="22"/>
        </w:rPr>
        <w:tab/>
      </w:r>
      <w:r>
        <w:t>Webserices</w:t>
      </w:r>
      <w:r>
        <w:tab/>
      </w:r>
      <w:r>
        <w:fldChar w:fldCharType="begin"/>
      </w:r>
      <w:r>
        <w:instrText xml:space="preserve"> PAGEREF _Toc375133712 \h </w:instrText>
      </w:r>
      <w:r>
        <w:fldChar w:fldCharType="separate"/>
      </w:r>
      <w:r w:rsidR="00676AFF">
        <w:t>4</w:t>
      </w:r>
      <w:r>
        <w:fldChar w:fldCharType="end"/>
      </w:r>
    </w:p>
    <w:p w14:paraId="057705C9" w14:textId="77777777" w:rsidR="007E642F" w:rsidRDefault="007E642F">
      <w:pPr>
        <w:pStyle w:val="Inhopg2"/>
        <w:tabs>
          <w:tab w:val="left" w:pos="800"/>
        </w:tabs>
        <w:rPr>
          <w:rFonts w:asciiTheme="minorHAnsi" w:eastAsiaTheme="minorEastAsia" w:hAnsiTheme="minorHAnsi" w:cstheme="minorBidi"/>
          <w:smallCaps w:val="0"/>
          <w:sz w:val="22"/>
          <w:szCs w:val="22"/>
        </w:rPr>
      </w:pPr>
      <w:r>
        <w:t>5.7</w:t>
      </w:r>
      <w:r>
        <w:rPr>
          <w:rFonts w:asciiTheme="minorHAnsi" w:eastAsiaTheme="minorEastAsia" w:hAnsiTheme="minorHAnsi" w:cstheme="minorBidi"/>
          <w:smallCaps w:val="0"/>
          <w:sz w:val="22"/>
          <w:szCs w:val="22"/>
        </w:rPr>
        <w:tab/>
      </w:r>
      <w:r>
        <w:t>Backupservices</w:t>
      </w:r>
      <w:r>
        <w:tab/>
      </w:r>
      <w:r>
        <w:fldChar w:fldCharType="begin"/>
      </w:r>
      <w:r>
        <w:instrText xml:space="preserve"> PAGEREF _Toc375133713 \h </w:instrText>
      </w:r>
      <w:r>
        <w:fldChar w:fldCharType="separate"/>
      </w:r>
      <w:r w:rsidR="00676AFF">
        <w:t>4</w:t>
      </w:r>
      <w:r>
        <w:fldChar w:fldCharType="end"/>
      </w:r>
    </w:p>
    <w:p w14:paraId="4225A764" w14:textId="77777777" w:rsidR="007E642F" w:rsidRDefault="007E642F">
      <w:pPr>
        <w:pStyle w:val="Inhopg2"/>
        <w:tabs>
          <w:tab w:val="left" w:pos="800"/>
        </w:tabs>
        <w:rPr>
          <w:rFonts w:asciiTheme="minorHAnsi" w:eastAsiaTheme="minorEastAsia" w:hAnsiTheme="minorHAnsi" w:cstheme="minorBidi"/>
          <w:smallCaps w:val="0"/>
          <w:sz w:val="22"/>
          <w:szCs w:val="22"/>
        </w:rPr>
      </w:pPr>
      <w:r>
        <w:t>5.8</w:t>
      </w:r>
      <w:r>
        <w:rPr>
          <w:rFonts w:asciiTheme="minorHAnsi" w:eastAsiaTheme="minorEastAsia" w:hAnsiTheme="minorHAnsi" w:cstheme="minorBidi"/>
          <w:smallCaps w:val="0"/>
          <w:sz w:val="22"/>
          <w:szCs w:val="22"/>
        </w:rPr>
        <w:tab/>
      </w:r>
      <w:r>
        <w:t>Remote-controle-services</w:t>
      </w:r>
      <w:r>
        <w:tab/>
      </w:r>
      <w:r>
        <w:fldChar w:fldCharType="begin"/>
      </w:r>
      <w:r>
        <w:instrText xml:space="preserve"> PAGEREF _Toc375133714 \h </w:instrText>
      </w:r>
      <w:r>
        <w:fldChar w:fldCharType="separate"/>
      </w:r>
      <w:r w:rsidR="00676AFF">
        <w:t>4</w:t>
      </w:r>
      <w:r>
        <w:fldChar w:fldCharType="end"/>
      </w:r>
    </w:p>
    <w:p w14:paraId="39938A16" w14:textId="77777777" w:rsidR="007E642F" w:rsidRDefault="007E642F">
      <w:pPr>
        <w:pStyle w:val="Inhopg2"/>
        <w:tabs>
          <w:tab w:val="left" w:pos="800"/>
        </w:tabs>
        <w:rPr>
          <w:rFonts w:asciiTheme="minorHAnsi" w:eastAsiaTheme="minorEastAsia" w:hAnsiTheme="minorHAnsi" w:cstheme="minorBidi"/>
          <w:smallCaps w:val="0"/>
          <w:sz w:val="22"/>
          <w:szCs w:val="22"/>
        </w:rPr>
      </w:pPr>
      <w:r>
        <w:t>5.9</w:t>
      </w:r>
      <w:r>
        <w:rPr>
          <w:rFonts w:asciiTheme="minorHAnsi" w:eastAsiaTheme="minorEastAsia" w:hAnsiTheme="minorHAnsi" w:cstheme="minorBidi"/>
          <w:smallCaps w:val="0"/>
          <w:sz w:val="22"/>
          <w:szCs w:val="22"/>
        </w:rPr>
        <w:tab/>
      </w:r>
      <w:r>
        <w:t>Updateservices</w:t>
      </w:r>
      <w:r>
        <w:tab/>
      </w:r>
      <w:r>
        <w:fldChar w:fldCharType="begin"/>
      </w:r>
      <w:r>
        <w:instrText xml:space="preserve"> PAGEREF _Toc375133715 \h </w:instrText>
      </w:r>
      <w:r>
        <w:fldChar w:fldCharType="separate"/>
      </w:r>
      <w:r w:rsidR="00676AFF">
        <w:t>4</w:t>
      </w:r>
      <w:r>
        <w:fldChar w:fldCharType="end"/>
      </w:r>
    </w:p>
    <w:p w14:paraId="6C2530E7" w14:textId="77777777" w:rsidR="007E642F" w:rsidRDefault="007E642F">
      <w:pPr>
        <w:pStyle w:val="Inhopg2"/>
        <w:tabs>
          <w:tab w:val="left" w:pos="800"/>
        </w:tabs>
        <w:rPr>
          <w:rFonts w:asciiTheme="minorHAnsi" w:eastAsiaTheme="minorEastAsia" w:hAnsiTheme="minorHAnsi" w:cstheme="minorBidi"/>
          <w:smallCaps w:val="0"/>
          <w:sz w:val="22"/>
          <w:szCs w:val="22"/>
        </w:rPr>
      </w:pPr>
      <w:r>
        <w:t>5.10</w:t>
      </w:r>
      <w:r>
        <w:rPr>
          <w:rFonts w:asciiTheme="minorHAnsi" w:eastAsiaTheme="minorEastAsia" w:hAnsiTheme="minorHAnsi" w:cstheme="minorBidi"/>
          <w:smallCaps w:val="0"/>
          <w:sz w:val="22"/>
          <w:szCs w:val="22"/>
        </w:rPr>
        <w:tab/>
      </w:r>
      <w:r>
        <w:t>Software-distributieservices</w:t>
      </w:r>
      <w:r>
        <w:tab/>
      </w:r>
      <w:r>
        <w:fldChar w:fldCharType="begin"/>
      </w:r>
      <w:r>
        <w:instrText xml:space="preserve"> PAGEREF _Toc375133716 \h </w:instrText>
      </w:r>
      <w:r>
        <w:fldChar w:fldCharType="separate"/>
      </w:r>
      <w:r w:rsidR="00676AFF">
        <w:t>4</w:t>
      </w:r>
      <w:r>
        <w:fldChar w:fldCharType="end"/>
      </w:r>
    </w:p>
    <w:p w14:paraId="69D1EF9F" w14:textId="77777777" w:rsidR="007E642F" w:rsidRDefault="007E642F">
      <w:pPr>
        <w:pStyle w:val="Inhopg2"/>
        <w:tabs>
          <w:tab w:val="left" w:pos="800"/>
        </w:tabs>
        <w:rPr>
          <w:rFonts w:asciiTheme="minorHAnsi" w:eastAsiaTheme="minorEastAsia" w:hAnsiTheme="minorHAnsi" w:cstheme="minorBidi"/>
          <w:smallCaps w:val="0"/>
          <w:sz w:val="22"/>
          <w:szCs w:val="22"/>
        </w:rPr>
      </w:pPr>
      <w:r>
        <w:t>5.11</w:t>
      </w:r>
      <w:r>
        <w:rPr>
          <w:rFonts w:asciiTheme="minorHAnsi" w:eastAsiaTheme="minorEastAsia" w:hAnsiTheme="minorHAnsi" w:cstheme="minorBidi"/>
          <w:smallCaps w:val="0"/>
          <w:sz w:val="22"/>
          <w:szCs w:val="22"/>
        </w:rPr>
        <w:tab/>
      </w:r>
      <w:r>
        <w:t>…</w:t>
      </w:r>
      <w:r>
        <w:tab/>
      </w:r>
      <w:r>
        <w:fldChar w:fldCharType="begin"/>
      </w:r>
      <w:r>
        <w:instrText xml:space="preserve"> PAGEREF _Toc375133717 \h </w:instrText>
      </w:r>
      <w:r>
        <w:fldChar w:fldCharType="separate"/>
      </w:r>
      <w:r w:rsidR="00676AFF">
        <w:t>4</w:t>
      </w:r>
      <w:r>
        <w:fldChar w:fldCharType="end"/>
      </w:r>
    </w:p>
    <w:p w14:paraId="35E2A192"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Details Applicaties</w:t>
      </w:r>
      <w:r>
        <w:rPr>
          <w:noProof/>
        </w:rPr>
        <w:tab/>
      </w:r>
      <w:r>
        <w:rPr>
          <w:noProof/>
        </w:rPr>
        <w:fldChar w:fldCharType="begin"/>
      </w:r>
      <w:r>
        <w:rPr>
          <w:noProof/>
        </w:rPr>
        <w:instrText xml:space="preserve"> PAGEREF _Toc375133718 \h </w:instrText>
      </w:r>
      <w:r>
        <w:rPr>
          <w:noProof/>
        </w:rPr>
      </w:r>
      <w:r>
        <w:rPr>
          <w:noProof/>
        </w:rPr>
        <w:fldChar w:fldCharType="separate"/>
      </w:r>
      <w:r w:rsidR="00676AFF">
        <w:rPr>
          <w:noProof/>
        </w:rPr>
        <w:t>4</w:t>
      </w:r>
      <w:r>
        <w:rPr>
          <w:noProof/>
        </w:rPr>
        <w:fldChar w:fldCharType="end"/>
      </w:r>
    </w:p>
    <w:p w14:paraId="525D2CB7" w14:textId="77777777" w:rsidR="007E642F" w:rsidRDefault="007E642F">
      <w:pPr>
        <w:pStyle w:val="Inhopg2"/>
        <w:tabs>
          <w:tab w:val="left" w:pos="80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Technische specificaties platform</w:t>
      </w:r>
      <w:r>
        <w:tab/>
      </w:r>
      <w:r>
        <w:fldChar w:fldCharType="begin"/>
      </w:r>
      <w:r>
        <w:instrText xml:space="preserve"> PAGEREF _Toc375133719 \h </w:instrText>
      </w:r>
      <w:r>
        <w:fldChar w:fldCharType="separate"/>
      </w:r>
      <w:r w:rsidR="00676AFF">
        <w:t>4</w:t>
      </w:r>
      <w:r>
        <w:fldChar w:fldCharType="end"/>
      </w:r>
    </w:p>
    <w:p w14:paraId="5B8937AE" w14:textId="77777777" w:rsidR="007E642F" w:rsidRDefault="007E642F">
      <w:pPr>
        <w:pStyle w:val="Inhopg2"/>
        <w:tabs>
          <w:tab w:val="left" w:pos="80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Gekoppelde bestanden/applicaties</w:t>
      </w:r>
      <w:r>
        <w:tab/>
      </w:r>
      <w:r>
        <w:fldChar w:fldCharType="begin"/>
      </w:r>
      <w:r>
        <w:instrText xml:space="preserve"> PAGEREF _Toc375133720 \h </w:instrText>
      </w:r>
      <w:r>
        <w:fldChar w:fldCharType="separate"/>
      </w:r>
      <w:r w:rsidR="00676AFF">
        <w:t>4</w:t>
      </w:r>
      <w:r>
        <w:fldChar w:fldCharType="end"/>
      </w:r>
    </w:p>
    <w:p w14:paraId="3A29E7D3" w14:textId="77777777" w:rsidR="007E642F" w:rsidRDefault="007E642F">
      <w:pPr>
        <w:pStyle w:val="Inhopg2"/>
        <w:tabs>
          <w:tab w:val="left" w:pos="800"/>
        </w:tabs>
        <w:rPr>
          <w:rFonts w:asciiTheme="minorHAnsi" w:eastAsiaTheme="minorEastAsia" w:hAnsiTheme="minorHAnsi" w:cstheme="minorBidi"/>
          <w:smallCaps w:val="0"/>
          <w:sz w:val="22"/>
          <w:szCs w:val="22"/>
        </w:rPr>
      </w:pPr>
      <w:r>
        <w:t>6.3</w:t>
      </w:r>
      <w:r>
        <w:rPr>
          <w:rFonts w:asciiTheme="minorHAnsi" w:eastAsiaTheme="minorEastAsia" w:hAnsiTheme="minorHAnsi" w:cstheme="minorBidi"/>
          <w:smallCaps w:val="0"/>
          <w:sz w:val="22"/>
          <w:szCs w:val="22"/>
        </w:rPr>
        <w:tab/>
      </w:r>
      <w:r>
        <w:t>Technische specificaties van de software</w:t>
      </w:r>
      <w:r>
        <w:tab/>
      </w:r>
      <w:r>
        <w:fldChar w:fldCharType="begin"/>
      </w:r>
      <w:r>
        <w:instrText xml:space="preserve"> PAGEREF _Toc375133721 \h </w:instrText>
      </w:r>
      <w:r>
        <w:fldChar w:fldCharType="separate"/>
      </w:r>
      <w:r w:rsidR="00676AFF">
        <w:t>4</w:t>
      </w:r>
      <w:r>
        <w:fldChar w:fldCharType="end"/>
      </w:r>
    </w:p>
    <w:p w14:paraId="74AF6CC8" w14:textId="77777777" w:rsidR="007E642F" w:rsidRDefault="007E642F">
      <w:pPr>
        <w:pStyle w:val="Inhopg2"/>
        <w:tabs>
          <w:tab w:val="left" w:pos="800"/>
        </w:tabs>
        <w:rPr>
          <w:rFonts w:asciiTheme="minorHAnsi" w:eastAsiaTheme="minorEastAsia" w:hAnsiTheme="minorHAnsi" w:cstheme="minorBidi"/>
          <w:smallCaps w:val="0"/>
          <w:sz w:val="22"/>
          <w:szCs w:val="22"/>
        </w:rPr>
      </w:pPr>
      <w:r>
        <w:t>6.4</w:t>
      </w:r>
      <w:r>
        <w:rPr>
          <w:rFonts w:asciiTheme="minorHAnsi" w:eastAsiaTheme="minorEastAsia" w:hAnsiTheme="minorHAnsi" w:cstheme="minorBidi"/>
          <w:smallCaps w:val="0"/>
          <w:sz w:val="22"/>
          <w:szCs w:val="22"/>
        </w:rPr>
        <w:tab/>
      </w:r>
      <w:r>
        <w:t>Beschrijving programmastructuur:</w:t>
      </w:r>
      <w:r>
        <w:tab/>
      </w:r>
      <w:r>
        <w:fldChar w:fldCharType="begin"/>
      </w:r>
      <w:r>
        <w:instrText xml:space="preserve"> PAGEREF _Toc375133722 \h </w:instrText>
      </w:r>
      <w:r>
        <w:fldChar w:fldCharType="separate"/>
      </w:r>
      <w:r w:rsidR="00676AFF">
        <w:t>4</w:t>
      </w:r>
      <w:r>
        <w:fldChar w:fldCharType="end"/>
      </w:r>
    </w:p>
    <w:p w14:paraId="08ED1A6A" w14:textId="77777777" w:rsidR="007E642F" w:rsidRDefault="007E642F">
      <w:pPr>
        <w:pStyle w:val="Inhopg2"/>
        <w:tabs>
          <w:tab w:val="left" w:pos="800"/>
        </w:tabs>
        <w:rPr>
          <w:rFonts w:asciiTheme="minorHAnsi" w:eastAsiaTheme="minorEastAsia" w:hAnsiTheme="minorHAnsi" w:cstheme="minorBidi"/>
          <w:smallCaps w:val="0"/>
          <w:sz w:val="22"/>
          <w:szCs w:val="22"/>
        </w:rPr>
      </w:pPr>
      <w:r>
        <w:t>6.5</w:t>
      </w:r>
      <w:r>
        <w:rPr>
          <w:rFonts w:asciiTheme="minorHAnsi" w:eastAsiaTheme="minorEastAsia" w:hAnsiTheme="minorHAnsi" w:cstheme="minorBidi"/>
          <w:smallCaps w:val="0"/>
          <w:sz w:val="22"/>
          <w:szCs w:val="22"/>
        </w:rPr>
        <w:tab/>
      </w:r>
      <w:r>
        <w:t>Beschrijving gebruikersinterfaces</w:t>
      </w:r>
      <w:r>
        <w:tab/>
      </w:r>
      <w:r>
        <w:fldChar w:fldCharType="begin"/>
      </w:r>
      <w:r>
        <w:instrText xml:space="preserve"> PAGEREF _Toc375133723 \h </w:instrText>
      </w:r>
      <w:r>
        <w:fldChar w:fldCharType="separate"/>
      </w:r>
      <w:r w:rsidR="00676AFF">
        <w:t>4</w:t>
      </w:r>
      <w:r>
        <w:fldChar w:fldCharType="end"/>
      </w:r>
    </w:p>
    <w:p w14:paraId="0B1AFB66" w14:textId="77777777" w:rsidR="007E642F" w:rsidRDefault="007E642F">
      <w:pPr>
        <w:pStyle w:val="Inhopg2"/>
        <w:tabs>
          <w:tab w:val="left" w:pos="800"/>
        </w:tabs>
        <w:rPr>
          <w:rFonts w:asciiTheme="minorHAnsi" w:eastAsiaTheme="minorEastAsia" w:hAnsiTheme="minorHAnsi" w:cstheme="minorBidi"/>
          <w:smallCaps w:val="0"/>
          <w:sz w:val="22"/>
          <w:szCs w:val="22"/>
        </w:rPr>
      </w:pPr>
      <w:r>
        <w:t>6.6</w:t>
      </w:r>
      <w:r>
        <w:rPr>
          <w:rFonts w:asciiTheme="minorHAnsi" w:eastAsiaTheme="minorEastAsia" w:hAnsiTheme="minorHAnsi" w:cstheme="minorBidi"/>
          <w:smallCaps w:val="0"/>
          <w:sz w:val="22"/>
          <w:szCs w:val="22"/>
        </w:rPr>
        <w:tab/>
      </w:r>
      <w:r>
        <w:t>…</w:t>
      </w:r>
      <w:r>
        <w:tab/>
      </w:r>
      <w:r>
        <w:fldChar w:fldCharType="begin"/>
      </w:r>
      <w:r>
        <w:instrText xml:space="preserve"> PAGEREF _Toc375133724 \h </w:instrText>
      </w:r>
      <w:r>
        <w:fldChar w:fldCharType="separate"/>
      </w:r>
      <w:r w:rsidR="00676AFF">
        <w:t>4</w:t>
      </w:r>
      <w:r>
        <w:fldChar w:fldCharType="end"/>
      </w:r>
    </w:p>
    <w:p w14:paraId="252B35F3"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Testen</w:t>
      </w:r>
      <w:r>
        <w:rPr>
          <w:noProof/>
        </w:rPr>
        <w:tab/>
      </w:r>
      <w:r>
        <w:rPr>
          <w:noProof/>
        </w:rPr>
        <w:fldChar w:fldCharType="begin"/>
      </w:r>
      <w:r>
        <w:rPr>
          <w:noProof/>
        </w:rPr>
        <w:instrText xml:space="preserve"> PAGEREF _Toc375133725 \h </w:instrText>
      </w:r>
      <w:r>
        <w:rPr>
          <w:noProof/>
        </w:rPr>
      </w:r>
      <w:r>
        <w:rPr>
          <w:noProof/>
        </w:rPr>
        <w:fldChar w:fldCharType="separate"/>
      </w:r>
      <w:r w:rsidR="00676AFF">
        <w:rPr>
          <w:noProof/>
        </w:rPr>
        <w:t>4</w:t>
      </w:r>
      <w:r>
        <w:rPr>
          <w:noProof/>
        </w:rPr>
        <w:fldChar w:fldCharType="end"/>
      </w:r>
    </w:p>
    <w:p w14:paraId="05C1601B" w14:textId="77777777" w:rsidR="007E642F" w:rsidRDefault="007E642F">
      <w:pPr>
        <w:pStyle w:val="Inhopg2"/>
        <w:tabs>
          <w:tab w:val="left" w:pos="800"/>
        </w:tabs>
        <w:rPr>
          <w:rFonts w:asciiTheme="minorHAnsi" w:eastAsiaTheme="minorEastAsia" w:hAnsiTheme="minorHAnsi" w:cstheme="minorBidi"/>
          <w:smallCaps w:val="0"/>
          <w:sz w:val="22"/>
          <w:szCs w:val="22"/>
        </w:rPr>
      </w:pPr>
      <w:r>
        <w:lastRenderedPageBreak/>
        <w:t>7.1</w:t>
      </w:r>
      <w:r>
        <w:rPr>
          <w:rFonts w:asciiTheme="minorHAnsi" w:eastAsiaTheme="minorEastAsia" w:hAnsiTheme="minorHAnsi" w:cstheme="minorBidi"/>
          <w:smallCaps w:val="0"/>
          <w:sz w:val="22"/>
          <w:szCs w:val="22"/>
        </w:rPr>
        <w:tab/>
      </w:r>
      <w:r>
        <w:t>Testopstelling</w:t>
      </w:r>
      <w:r>
        <w:tab/>
      </w:r>
      <w:r>
        <w:fldChar w:fldCharType="begin"/>
      </w:r>
      <w:r>
        <w:instrText xml:space="preserve"> PAGEREF _Toc375133726 \h </w:instrText>
      </w:r>
      <w:r>
        <w:fldChar w:fldCharType="separate"/>
      </w:r>
      <w:r w:rsidR="00676AFF">
        <w:t>4</w:t>
      </w:r>
      <w:r>
        <w:fldChar w:fldCharType="end"/>
      </w:r>
    </w:p>
    <w:p w14:paraId="6690A175" w14:textId="77777777" w:rsidR="007E642F" w:rsidRDefault="007E642F">
      <w:pPr>
        <w:pStyle w:val="Inhopg2"/>
        <w:tabs>
          <w:tab w:val="left" w:pos="800"/>
        </w:tabs>
        <w:rPr>
          <w:rFonts w:asciiTheme="minorHAnsi" w:eastAsiaTheme="minorEastAsia" w:hAnsiTheme="minorHAnsi" w:cstheme="minorBidi"/>
          <w:smallCaps w:val="0"/>
          <w:sz w:val="22"/>
          <w:szCs w:val="22"/>
        </w:rPr>
      </w:pPr>
      <w:r>
        <w:t>7.2</w:t>
      </w:r>
      <w:r>
        <w:rPr>
          <w:rFonts w:asciiTheme="minorHAnsi" w:eastAsiaTheme="minorEastAsia" w:hAnsiTheme="minorHAnsi" w:cstheme="minorBidi"/>
          <w:smallCaps w:val="0"/>
          <w:sz w:val="22"/>
          <w:szCs w:val="22"/>
        </w:rPr>
        <w:tab/>
      </w:r>
      <w:r>
        <w:t>Gevolgen van acceptatietest</w:t>
      </w:r>
      <w:r>
        <w:tab/>
      </w:r>
      <w:r>
        <w:fldChar w:fldCharType="begin"/>
      </w:r>
      <w:r>
        <w:instrText xml:space="preserve"> PAGEREF _Toc375133727 \h </w:instrText>
      </w:r>
      <w:r>
        <w:fldChar w:fldCharType="separate"/>
      </w:r>
      <w:r w:rsidR="00676AFF">
        <w:t>4</w:t>
      </w:r>
      <w:r>
        <w:fldChar w:fldCharType="end"/>
      </w:r>
    </w:p>
    <w:p w14:paraId="558EE171" w14:textId="77777777" w:rsidR="007E642F" w:rsidRDefault="007E642F">
      <w:pPr>
        <w:pStyle w:val="Inhopg1"/>
        <w:tabs>
          <w:tab w:val="left" w:pos="40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Managementsamenvatting</w:t>
      </w:r>
      <w:r>
        <w:rPr>
          <w:noProof/>
        </w:rPr>
        <w:tab/>
      </w:r>
      <w:r>
        <w:rPr>
          <w:noProof/>
        </w:rPr>
        <w:fldChar w:fldCharType="begin"/>
      </w:r>
      <w:r>
        <w:rPr>
          <w:noProof/>
        </w:rPr>
        <w:instrText xml:space="preserve"> PAGEREF _Toc375133728 \h </w:instrText>
      </w:r>
      <w:r>
        <w:rPr>
          <w:noProof/>
        </w:rPr>
      </w:r>
      <w:r>
        <w:rPr>
          <w:noProof/>
        </w:rPr>
        <w:fldChar w:fldCharType="separate"/>
      </w:r>
      <w:r w:rsidR="00676AFF">
        <w:rPr>
          <w:noProof/>
        </w:rPr>
        <w:t>4</w:t>
      </w:r>
      <w:r>
        <w:rPr>
          <w:noProof/>
        </w:rPr>
        <w:fldChar w:fldCharType="end"/>
      </w:r>
    </w:p>
    <w:p w14:paraId="656B8104" w14:textId="77777777" w:rsidR="007E642F" w:rsidRDefault="007E642F">
      <w:pPr>
        <w:pStyle w:val="Inhopg1"/>
        <w:rPr>
          <w:rFonts w:asciiTheme="minorHAnsi" w:eastAsiaTheme="minorEastAsia" w:hAnsiTheme="minorHAnsi" w:cstheme="minorBidi"/>
          <w:b w:val="0"/>
          <w:caps w:val="0"/>
          <w:noProof/>
          <w:sz w:val="22"/>
          <w:szCs w:val="22"/>
        </w:rPr>
      </w:pPr>
      <w:r>
        <w:rPr>
          <w:noProof/>
        </w:rPr>
        <w:t>Bijlage</w:t>
      </w:r>
      <w:r>
        <w:rPr>
          <w:noProof/>
        </w:rPr>
        <w:tab/>
      </w:r>
      <w:r>
        <w:rPr>
          <w:noProof/>
        </w:rPr>
        <w:fldChar w:fldCharType="begin"/>
      </w:r>
      <w:r>
        <w:rPr>
          <w:noProof/>
        </w:rPr>
        <w:instrText xml:space="preserve"> PAGEREF _Toc375133729 \h </w:instrText>
      </w:r>
      <w:r>
        <w:rPr>
          <w:noProof/>
        </w:rPr>
      </w:r>
      <w:r>
        <w:rPr>
          <w:noProof/>
        </w:rPr>
        <w:fldChar w:fldCharType="separate"/>
      </w:r>
      <w:r w:rsidR="00676AFF">
        <w:rPr>
          <w:noProof/>
        </w:rPr>
        <w:t>4</w:t>
      </w:r>
      <w:r>
        <w:rPr>
          <w:noProof/>
        </w:rPr>
        <w:fldChar w:fldCharType="end"/>
      </w:r>
    </w:p>
    <w:p w14:paraId="684175E7" w14:textId="77777777" w:rsidR="00FA2119" w:rsidRDefault="00FA2119">
      <w:pPr>
        <w:pStyle w:val="Inhopg1"/>
      </w:pPr>
      <w:r>
        <w:fldChar w:fldCharType="end"/>
      </w:r>
    </w:p>
    <w:p w14:paraId="32551DFF" w14:textId="77777777" w:rsidR="00FA2119" w:rsidRDefault="00FA2119">
      <w:pPr>
        <w:sectPr w:rsidR="00FA2119">
          <w:headerReference w:type="default" r:id="rId14"/>
          <w:footerReference w:type="default" r:id="rId15"/>
          <w:pgSz w:w="11907" w:h="16840" w:code="9"/>
          <w:pgMar w:top="1701" w:right="1418" w:bottom="1134" w:left="2268" w:header="425" w:footer="680" w:gutter="0"/>
          <w:paperSrc w:first="3" w:other="3"/>
          <w:pgNumType w:fmt="upperRoman" w:start="2"/>
          <w:cols w:space="708"/>
        </w:sectPr>
      </w:pPr>
    </w:p>
    <w:p w14:paraId="066C9BE1" w14:textId="77777777" w:rsidR="00FA2119" w:rsidRDefault="00FA2119">
      <w:pPr>
        <w:pStyle w:val="Kop1"/>
      </w:pPr>
      <w:bookmarkStart w:id="11" w:name="_Toc375133676"/>
      <w:bookmarkEnd w:id="0"/>
      <w:bookmarkEnd w:id="1"/>
      <w:bookmarkEnd w:id="2"/>
      <w:bookmarkEnd w:id="3"/>
      <w:r>
        <w:lastRenderedPageBreak/>
        <w:t>Inleiding</w:t>
      </w:r>
      <w:bookmarkEnd w:id="11"/>
    </w:p>
    <w:p w14:paraId="0FA4AADB" w14:textId="77777777" w:rsidR="00FA2119" w:rsidRDefault="00FA2119" w:rsidP="00F50275">
      <w:pPr>
        <w:pStyle w:val="Kop2"/>
        <w:ind w:hanging="851"/>
      </w:pPr>
      <w:bookmarkStart w:id="12" w:name="_Toc375133677"/>
      <w:r>
        <w:t>Algemeen</w:t>
      </w:r>
      <w:bookmarkEnd w:id="12"/>
    </w:p>
    <w:p w14:paraId="3B3B5C2A" w14:textId="77777777" w:rsidR="00206496" w:rsidRDefault="00206496" w:rsidP="00206496">
      <w:pPr>
        <w:pStyle w:val="Tekstdocument1"/>
      </w:pPr>
      <w:r w:rsidRPr="00206496">
        <w:rPr>
          <w:highlight w:val="lightGray"/>
        </w:rPr>
        <w:t xml:space="preserve">[Beschrijf hier in het kort de opdracht waar dit </w:t>
      </w:r>
      <w:r>
        <w:rPr>
          <w:highlight w:val="lightGray"/>
        </w:rPr>
        <w:t>Technisch</w:t>
      </w:r>
      <w:r w:rsidRPr="00206496">
        <w:rPr>
          <w:highlight w:val="lightGray"/>
        </w:rPr>
        <w:t xml:space="preserve"> Ontwerp deel van uit maakt.]</w:t>
      </w:r>
    </w:p>
    <w:p w14:paraId="6F4B9178" w14:textId="77777777" w:rsidR="00103D4F" w:rsidRDefault="00103D4F" w:rsidP="00F50275">
      <w:pPr>
        <w:pStyle w:val="Kop2"/>
        <w:ind w:hanging="851"/>
      </w:pPr>
      <w:bookmarkStart w:id="13" w:name="_Toc375133678"/>
      <w:bookmarkStart w:id="14" w:name="_Toc161032759"/>
      <w:r>
        <w:t>Achtergronden</w:t>
      </w:r>
      <w:bookmarkEnd w:id="13"/>
    </w:p>
    <w:p w14:paraId="41189D1C" w14:textId="77777777" w:rsidR="00206496" w:rsidRPr="00103D4F" w:rsidRDefault="00206496" w:rsidP="00206496">
      <w:pPr>
        <w:pStyle w:val="Tekstdocument1"/>
      </w:pPr>
      <w:r w:rsidRPr="00206496">
        <w:rPr>
          <w:highlight w:val="lightGray"/>
        </w:rPr>
        <w:t>[Beschrijf de aanleiding van de opdracht, gebruik informatie uit de beschrijving van de casus.]</w:t>
      </w:r>
    </w:p>
    <w:p w14:paraId="68500007" w14:textId="77777777" w:rsidR="00103D4F" w:rsidRDefault="00103D4F" w:rsidP="00F50275">
      <w:pPr>
        <w:pStyle w:val="Kop2"/>
        <w:ind w:hanging="851"/>
      </w:pPr>
      <w:bookmarkStart w:id="15" w:name="_Toc375133679"/>
      <w:r>
        <w:t>Proble</w:t>
      </w:r>
      <w:r w:rsidRPr="00103D4F">
        <w:t>e</w:t>
      </w:r>
      <w:r>
        <w:t>mstelling</w:t>
      </w:r>
      <w:bookmarkEnd w:id="15"/>
    </w:p>
    <w:p w14:paraId="601E09F9" w14:textId="77777777" w:rsidR="00206496" w:rsidRDefault="00206496" w:rsidP="00206496">
      <w:pPr>
        <w:pStyle w:val="Tekstdocument1"/>
      </w:pPr>
      <w:r w:rsidRPr="00206496">
        <w:rPr>
          <w:highlight w:val="lightGray"/>
        </w:rPr>
        <w:t>[Maak een opsomming van de problemen en tekortkomingen die zijn gevonden en vastgelegd in de casus. Kies uitsluitend de problemen waarvoor dit ontwerp een oplossing gaat bieden.]</w:t>
      </w:r>
    </w:p>
    <w:p w14:paraId="7B7171D7" w14:textId="77777777" w:rsidR="00103D4F" w:rsidRDefault="00103D4F" w:rsidP="00F50275">
      <w:pPr>
        <w:pStyle w:val="Kop2"/>
        <w:ind w:hanging="851"/>
      </w:pPr>
      <w:bookmarkStart w:id="16" w:name="_Toc375133680"/>
      <w:r>
        <w:t>Inhoud</w:t>
      </w:r>
      <w:bookmarkEnd w:id="16"/>
    </w:p>
    <w:p w14:paraId="4A2943E2" w14:textId="77777777" w:rsidR="00206496" w:rsidRPr="00743E7C" w:rsidRDefault="00206496" w:rsidP="00206496">
      <w:pPr>
        <w:pStyle w:val="Tekstdocument1"/>
      </w:pPr>
      <w:r w:rsidRPr="00206496">
        <w:rPr>
          <w:highlight w:val="lightGray"/>
        </w:rPr>
        <w:t>[Geef een beknopte indeling van dit document zodat de lezer weet wat er komt. Maak geen kopie van de inhoudsopgave van de vorige pagina.]</w:t>
      </w:r>
    </w:p>
    <w:p w14:paraId="2C1E1BD4" w14:textId="77777777" w:rsidR="00103D4F" w:rsidRDefault="00103D4F" w:rsidP="00103D4F">
      <w:pPr>
        <w:pStyle w:val="Tekstdocument1"/>
      </w:pPr>
    </w:p>
    <w:p w14:paraId="1A1E6EFB" w14:textId="77777777" w:rsidR="00C81829" w:rsidRDefault="00C81829" w:rsidP="00C81829">
      <w:pPr>
        <w:pStyle w:val="Kop1"/>
      </w:pPr>
      <w:bookmarkStart w:id="17" w:name="_Toc375133681"/>
      <w:r>
        <w:lastRenderedPageBreak/>
        <w:t>Fysiek netwerkontwerp</w:t>
      </w:r>
      <w:bookmarkEnd w:id="17"/>
    </w:p>
    <w:p w14:paraId="1C945A4B" w14:textId="77777777" w:rsidR="00F50275" w:rsidRPr="00F50275" w:rsidRDefault="00F50275" w:rsidP="00F50275">
      <w:pPr>
        <w:pStyle w:val="Tekstdocument1"/>
      </w:pPr>
      <w:r w:rsidRPr="00206496">
        <w:rPr>
          <w:highlight w:val="lightGray"/>
        </w:rPr>
        <w:t>[</w:t>
      </w:r>
      <w:r w:rsidR="00206496">
        <w:rPr>
          <w:highlight w:val="lightGray"/>
        </w:rPr>
        <w:t>Korte inleiding en d</w:t>
      </w:r>
      <w:r w:rsidRPr="00206496">
        <w:rPr>
          <w:highlight w:val="lightGray"/>
        </w:rPr>
        <w:t>it hoofdstuk alleen opnemen in geval van netwerkinfrastructuur.]</w:t>
      </w:r>
    </w:p>
    <w:p w14:paraId="0258B130" w14:textId="77777777" w:rsidR="00C81829" w:rsidRDefault="00C81829" w:rsidP="00F50275">
      <w:pPr>
        <w:pStyle w:val="Kop2"/>
        <w:ind w:hanging="851"/>
      </w:pPr>
      <w:bookmarkStart w:id="18" w:name="_Toc375133682"/>
      <w:r>
        <w:t>Topologie Netwerk</w:t>
      </w:r>
      <w:bookmarkEnd w:id="18"/>
    </w:p>
    <w:p w14:paraId="1F922BEC" w14:textId="77777777" w:rsidR="00206496" w:rsidRPr="00206496" w:rsidRDefault="00206496" w:rsidP="00206496">
      <w:pPr>
        <w:pStyle w:val="Tekstdocument1"/>
        <w:rPr>
          <w:highlight w:val="lightGray"/>
        </w:rPr>
      </w:pPr>
      <w:r w:rsidRPr="00206496">
        <w:rPr>
          <w:highlight w:val="lightGray"/>
        </w:rPr>
        <w:t>[Maak een beschrijving van de logische en fysieke netwerkstructuur, inclusief duidelijk schema met gestandaardiseerde symbolen (Cisco).</w:t>
      </w:r>
    </w:p>
    <w:p w14:paraId="45ABBA07" w14:textId="77777777" w:rsidR="00C81829" w:rsidRPr="00206496" w:rsidRDefault="00C81829" w:rsidP="00206496">
      <w:pPr>
        <w:keepLines w:val="0"/>
        <w:numPr>
          <w:ilvl w:val="0"/>
          <w:numId w:val="33"/>
        </w:numPr>
        <w:tabs>
          <w:tab w:val="clear" w:pos="567"/>
        </w:tabs>
        <w:suppressAutoHyphens w:val="0"/>
        <w:rPr>
          <w:highlight w:val="lightGray"/>
        </w:rPr>
      </w:pPr>
      <w:r w:rsidRPr="00206496">
        <w:rPr>
          <w:highlight w:val="lightGray"/>
        </w:rPr>
        <w:t xml:space="preserve">Indeling en koppelingen van computers </w:t>
      </w:r>
      <w:r w:rsidR="00206496" w:rsidRPr="00206496">
        <w:rPr>
          <w:highlight w:val="lightGray"/>
        </w:rPr>
        <w:t>en netwerkapparaten</w:t>
      </w:r>
      <w:r w:rsidRPr="00206496">
        <w:rPr>
          <w:highlight w:val="lightGray"/>
        </w:rPr>
        <w:t xml:space="preserve"> binnen het netwerk</w:t>
      </w:r>
      <w:r w:rsidR="00206496" w:rsidRPr="00206496">
        <w:rPr>
          <w:highlight w:val="lightGray"/>
        </w:rPr>
        <w:t>.</w:t>
      </w:r>
    </w:p>
    <w:p w14:paraId="680C7F59" w14:textId="77777777" w:rsidR="00C81829" w:rsidRPr="00206496" w:rsidRDefault="00C81829" w:rsidP="00206496">
      <w:pPr>
        <w:keepLines w:val="0"/>
        <w:numPr>
          <w:ilvl w:val="0"/>
          <w:numId w:val="33"/>
        </w:numPr>
        <w:tabs>
          <w:tab w:val="clear" w:pos="567"/>
        </w:tabs>
        <w:suppressAutoHyphens w:val="0"/>
        <w:rPr>
          <w:highlight w:val="lightGray"/>
        </w:rPr>
      </w:pPr>
      <w:r w:rsidRPr="00206496">
        <w:rPr>
          <w:highlight w:val="lightGray"/>
        </w:rPr>
        <w:t>Uitgewerkt in een netwerkinfrastructuur, gebruikmakend van Cisco-symbolen (netwerkplan)</w:t>
      </w:r>
      <w:r w:rsidR="00206496">
        <w:rPr>
          <w:highlight w:val="lightGray"/>
        </w:rPr>
        <w:t>]</w:t>
      </w:r>
    </w:p>
    <w:p w14:paraId="427E6D3F" w14:textId="77777777" w:rsidR="00C81829" w:rsidRDefault="00C81829" w:rsidP="00F50275">
      <w:pPr>
        <w:pStyle w:val="Kop2"/>
        <w:ind w:hanging="851"/>
      </w:pPr>
      <w:bookmarkStart w:id="19" w:name="_Toc375133683"/>
      <w:r>
        <w:t>IP</w:t>
      </w:r>
      <w:r w:rsidR="00206496">
        <w:t xml:space="preserve"> nummer</w:t>
      </w:r>
      <w:r>
        <w:t>plan</w:t>
      </w:r>
      <w:bookmarkEnd w:id="19"/>
    </w:p>
    <w:p w14:paraId="0731E3A8" w14:textId="77777777" w:rsidR="00206496" w:rsidRPr="00206496" w:rsidRDefault="00206496" w:rsidP="00206496">
      <w:pPr>
        <w:pStyle w:val="Tekstdocument1"/>
        <w:rPr>
          <w:highlight w:val="lightGray"/>
        </w:rPr>
      </w:pPr>
      <w:r w:rsidRPr="00206496">
        <w:rPr>
          <w:highlight w:val="lightGray"/>
        </w:rPr>
        <w:t>[Beschrijf de gebruikte netwerkprotocollen en adressering.</w:t>
      </w:r>
    </w:p>
    <w:p w14:paraId="1FF74860" w14:textId="77777777" w:rsidR="00C81829" w:rsidRPr="00206496" w:rsidRDefault="00C81829" w:rsidP="00206496">
      <w:pPr>
        <w:keepLines w:val="0"/>
        <w:numPr>
          <w:ilvl w:val="0"/>
          <w:numId w:val="34"/>
        </w:numPr>
        <w:tabs>
          <w:tab w:val="clear" w:pos="567"/>
        </w:tabs>
        <w:suppressAutoHyphens w:val="0"/>
        <w:rPr>
          <w:highlight w:val="lightGray"/>
        </w:rPr>
      </w:pPr>
      <w:r w:rsidRPr="00206496">
        <w:rPr>
          <w:highlight w:val="lightGray"/>
        </w:rPr>
        <w:t>Overzicht gebruikte netwerkprotocollen</w:t>
      </w:r>
    </w:p>
    <w:p w14:paraId="6CA04205" w14:textId="77777777" w:rsidR="00C81829" w:rsidRPr="00206496" w:rsidRDefault="00C81829" w:rsidP="00206496">
      <w:pPr>
        <w:keepLines w:val="0"/>
        <w:numPr>
          <w:ilvl w:val="0"/>
          <w:numId w:val="34"/>
        </w:numPr>
        <w:tabs>
          <w:tab w:val="clear" w:pos="567"/>
        </w:tabs>
        <w:suppressAutoHyphens w:val="0"/>
        <w:rPr>
          <w:highlight w:val="lightGray"/>
        </w:rPr>
      </w:pPr>
      <w:r w:rsidRPr="00206496">
        <w:rPr>
          <w:highlight w:val="lightGray"/>
        </w:rPr>
        <w:t xml:space="preserve">IP ranges, </w:t>
      </w:r>
      <w:proofErr w:type="spellStart"/>
      <w:r w:rsidRPr="00206496">
        <w:rPr>
          <w:highlight w:val="lightGray"/>
        </w:rPr>
        <w:t>subnetten</w:t>
      </w:r>
      <w:proofErr w:type="spellEnd"/>
      <w:r w:rsidRPr="00206496">
        <w:rPr>
          <w:highlight w:val="lightGray"/>
        </w:rPr>
        <w:t xml:space="preserve">, </w:t>
      </w:r>
      <w:proofErr w:type="spellStart"/>
      <w:r w:rsidRPr="00206496">
        <w:rPr>
          <w:highlight w:val="lightGray"/>
        </w:rPr>
        <w:t>switching</w:t>
      </w:r>
      <w:proofErr w:type="spellEnd"/>
      <w:r w:rsidRPr="00206496">
        <w:rPr>
          <w:highlight w:val="lightGray"/>
        </w:rPr>
        <w:t xml:space="preserve"> en routering, etc</w:t>
      </w:r>
      <w:r w:rsidR="00206496" w:rsidRPr="00206496">
        <w:rPr>
          <w:highlight w:val="lightGray"/>
        </w:rPr>
        <w:t>.]</w:t>
      </w:r>
    </w:p>
    <w:p w14:paraId="5B11AE07" w14:textId="77777777" w:rsidR="00D86D85" w:rsidRDefault="00D86D85" w:rsidP="00F50275">
      <w:pPr>
        <w:pStyle w:val="Kop2"/>
        <w:ind w:hanging="851"/>
      </w:pPr>
      <w:bookmarkStart w:id="20" w:name="_Toc375133684"/>
      <w:r>
        <w:t xml:space="preserve">Netwerkbekabeling en </w:t>
      </w:r>
      <w:proofErr w:type="spellStart"/>
      <w:r>
        <w:t>pacthkasten</w:t>
      </w:r>
      <w:bookmarkEnd w:id="20"/>
      <w:proofErr w:type="spellEnd"/>
    </w:p>
    <w:p w14:paraId="504E3841" w14:textId="77777777" w:rsidR="00D86D85" w:rsidRDefault="00D86D85" w:rsidP="00867C11">
      <w:pPr>
        <w:pStyle w:val="Tekstdocument1"/>
      </w:pPr>
    </w:p>
    <w:p w14:paraId="63D0FD2A" w14:textId="77777777" w:rsidR="00DE60B5" w:rsidRDefault="00DE60B5" w:rsidP="00DE60B5">
      <w:pPr>
        <w:pStyle w:val="Kop2"/>
        <w:ind w:hanging="851"/>
      </w:pPr>
      <w:bookmarkStart w:id="21" w:name="_Toc375133685"/>
      <w:r>
        <w:t>Systeemruimte</w:t>
      </w:r>
      <w:bookmarkEnd w:id="21"/>
    </w:p>
    <w:p w14:paraId="638D0F25" w14:textId="77777777" w:rsidR="00DE60B5" w:rsidRDefault="00DE60B5" w:rsidP="00867C11">
      <w:pPr>
        <w:pStyle w:val="Tekstdocument1"/>
      </w:pPr>
    </w:p>
    <w:p w14:paraId="358AE4F2" w14:textId="77777777" w:rsidR="00DE60B5" w:rsidRDefault="00DE60B5" w:rsidP="00DE60B5">
      <w:pPr>
        <w:pStyle w:val="Kop2"/>
        <w:ind w:hanging="851"/>
      </w:pPr>
      <w:bookmarkStart w:id="22" w:name="_Toc375133686"/>
      <w:r>
        <w:t>Netwerkapparatuur</w:t>
      </w:r>
      <w:bookmarkEnd w:id="22"/>
    </w:p>
    <w:p w14:paraId="2C7DDDF9" w14:textId="77777777" w:rsidR="00DE60B5" w:rsidRPr="00DE60B5" w:rsidRDefault="00DE60B5" w:rsidP="00867C11">
      <w:pPr>
        <w:pStyle w:val="Tekstdocument1"/>
      </w:pPr>
    </w:p>
    <w:p w14:paraId="73B96CED" w14:textId="77777777" w:rsidR="00DE60B5" w:rsidRPr="00DE60B5" w:rsidRDefault="00DE60B5" w:rsidP="00867C11">
      <w:pPr>
        <w:pStyle w:val="Tekstdocument1"/>
      </w:pPr>
    </w:p>
    <w:p w14:paraId="2B94A747" w14:textId="77777777" w:rsidR="00C81829" w:rsidRDefault="00C81829" w:rsidP="00F50275">
      <w:pPr>
        <w:pStyle w:val="Kop2"/>
        <w:ind w:hanging="851"/>
      </w:pPr>
      <w:bookmarkStart w:id="23" w:name="_Toc375133687"/>
      <w:r>
        <w:t xml:space="preserve">Opsomming </w:t>
      </w:r>
      <w:proofErr w:type="spellStart"/>
      <w:r>
        <w:t>nodes</w:t>
      </w:r>
      <w:bookmarkEnd w:id="23"/>
      <w:proofErr w:type="spellEnd"/>
    </w:p>
    <w:p w14:paraId="00E206EB" w14:textId="77777777" w:rsidR="00C81829" w:rsidRPr="00206496" w:rsidRDefault="00C81829" w:rsidP="00C81829">
      <w:pPr>
        <w:pStyle w:val="Tekstdocument1"/>
        <w:rPr>
          <w:highlight w:val="lightGray"/>
        </w:rPr>
      </w:pPr>
      <w:r w:rsidRPr="00206496">
        <w:rPr>
          <w:highlight w:val="lightGray"/>
        </w:rPr>
        <w:t>[</w:t>
      </w:r>
      <w:r w:rsidR="00206496" w:rsidRPr="00206496">
        <w:rPr>
          <w:highlight w:val="lightGray"/>
        </w:rPr>
        <w:t>V</w:t>
      </w:r>
      <w:r w:rsidRPr="00206496">
        <w:rPr>
          <w:highlight w:val="lightGray"/>
        </w:rPr>
        <w:t>ermeld hier</w:t>
      </w:r>
      <w:r w:rsidR="00206496" w:rsidRPr="00206496">
        <w:rPr>
          <w:highlight w:val="lightGray"/>
        </w:rPr>
        <w:t xml:space="preserve"> alle componenten in detail zoals </w:t>
      </w:r>
      <w:r w:rsidRPr="00206496">
        <w:rPr>
          <w:highlight w:val="lightGray"/>
        </w:rPr>
        <w:t>servers,</w:t>
      </w:r>
      <w:r w:rsidR="00206496" w:rsidRPr="00206496">
        <w:rPr>
          <w:highlight w:val="lightGray"/>
        </w:rPr>
        <w:t xml:space="preserve"> clients, actieve netwerkcomponenten, </w:t>
      </w:r>
      <w:proofErr w:type="spellStart"/>
      <w:r w:rsidRPr="00206496">
        <w:rPr>
          <w:highlight w:val="lightGray"/>
        </w:rPr>
        <w:t>etc</w:t>
      </w:r>
      <w:proofErr w:type="spellEnd"/>
      <w:r w:rsidRPr="00206496">
        <w:rPr>
          <w:highlight w:val="lightGray"/>
        </w:rPr>
        <w:t>]</w:t>
      </w:r>
    </w:p>
    <w:p w14:paraId="7A301AB8" w14:textId="77777777" w:rsidR="00C81829" w:rsidRPr="00206496" w:rsidRDefault="00C81829" w:rsidP="00206496">
      <w:pPr>
        <w:keepLines w:val="0"/>
        <w:numPr>
          <w:ilvl w:val="0"/>
          <w:numId w:val="35"/>
        </w:numPr>
        <w:tabs>
          <w:tab w:val="clear" w:pos="567"/>
        </w:tabs>
        <w:suppressAutoHyphens w:val="0"/>
        <w:rPr>
          <w:highlight w:val="lightGray"/>
        </w:rPr>
      </w:pPr>
      <w:r w:rsidRPr="00206496">
        <w:rPr>
          <w:highlight w:val="lightGray"/>
        </w:rPr>
        <w:t>Vermelding van [Hardware] hostnaam, Operating System, IP adres, functie)</w:t>
      </w:r>
      <w:r w:rsidR="00206496" w:rsidRPr="00206496">
        <w:rPr>
          <w:highlight w:val="lightGray"/>
        </w:rPr>
        <w:t>, enz.</w:t>
      </w:r>
    </w:p>
    <w:p w14:paraId="227DEB46" w14:textId="77777777" w:rsidR="00C81829" w:rsidRPr="00206496" w:rsidRDefault="00C81829" w:rsidP="00206496">
      <w:pPr>
        <w:keepLines w:val="0"/>
        <w:numPr>
          <w:ilvl w:val="0"/>
          <w:numId w:val="35"/>
        </w:numPr>
        <w:tabs>
          <w:tab w:val="clear" w:pos="567"/>
        </w:tabs>
        <w:suppressAutoHyphens w:val="0"/>
        <w:rPr>
          <w:highlight w:val="lightGray"/>
        </w:rPr>
      </w:pPr>
      <w:r w:rsidRPr="00206496">
        <w:rPr>
          <w:highlight w:val="lightGray"/>
        </w:rPr>
        <w:t>Verdere specificatie per node : welke relevante services/applicaties (vernoemen naam.</w:t>
      </w:r>
      <w:r w:rsidR="00206496" w:rsidRPr="00206496">
        <w:rPr>
          <w:highlight w:val="lightGray"/>
        </w:rPr>
        <w:t xml:space="preserve"> </w:t>
      </w:r>
      <w:r w:rsidRPr="00206496">
        <w:rPr>
          <w:highlight w:val="lightGray"/>
        </w:rPr>
        <w:t>versie,</w:t>
      </w:r>
      <w:r w:rsidR="00206496" w:rsidRPr="00206496">
        <w:rPr>
          <w:highlight w:val="lightGray"/>
        </w:rPr>
        <w:t xml:space="preserve"> </w:t>
      </w:r>
      <w:proofErr w:type="spellStart"/>
      <w:r w:rsidRPr="00206496">
        <w:rPr>
          <w:highlight w:val="lightGray"/>
        </w:rPr>
        <w:t>build,etc</w:t>
      </w:r>
      <w:proofErr w:type="spellEnd"/>
      <w:r w:rsidRPr="00206496">
        <w:rPr>
          <w:highlight w:val="lightGray"/>
        </w:rPr>
        <w:t>)</w:t>
      </w:r>
      <w:r w:rsidR="00330088">
        <w:rPr>
          <w:highlight w:val="lightGray"/>
        </w:rPr>
        <w:t>]</w:t>
      </w:r>
    </w:p>
    <w:p w14:paraId="53B7A722" w14:textId="77777777" w:rsidR="00DE60B5" w:rsidRDefault="00DE60B5" w:rsidP="00C81829">
      <w:pPr>
        <w:pStyle w:val="Kop1"/>
      </w:pPr>
      <w:bookmarkStart w:id="24" w:name="_Toc375133688"/>
      <w:r>
        <w:lastRenderedPageBreak/>
        <w:t xml:space="preserve">Inrichting </w:t>
      </w:r>
      <w:r w:rsidR="00D505C8">
        <w:t>werkstations</w:t>
      </w:r>
      <w:bookmarkEnd w:id="24"/>
    </w:p>
    <w:p w14:paraId="4793A0DD" w14:textId="77777777" w:rsidR="00DE60B5" w:rsidRDefault="00DE60B5" w:rsidP="00867C11">
      <w:pPr>
        <w:pStyle w:val="Kop2"/>
        <w:ind w:hanging="851"/>
      </w:pPr>
      <w:bookmarkStart w:id="25" w:name="_Toc375133689"/>
      <w:r>
        <w:t>Technische specificaties</w:t>
      </w:r>
      <w:bookmarkEnd w:id="25"/>
    </w:p>
    <w:p w14:paraId="058F0C24" w14:textId="77777777" w:rsidR="00DE60B5" w:rsidRDefault="00DE60B5" w:rsidP="00867C11">
      <w:pPr>
        <w:pStyle w:val="Tekstdocument1"/>
      </w:pPr>
    </w:p>
    <w:p w14:paraId="5BD169FD" w14:textId="77777777" w:rsidR="00DE60B5" w:rsidRDefault="00DE60B5" w:rsidP="00867C11">
      <w:pPr>
        <w:pStyle w:val="Kop2"/>
        <w:ind w:hanging="851"/>
      </w:pPr>
      <w:bookmarkStart w:id="26" w:name="_Toc375133690"/>
      <w:r>
        <w:t>Indeling harde schijf</w:t>
      </w:r>
      <w:bookmarkEnd w:id="26"/>
    </w:p>
    <w:p w14:paraId="0BDBEF7F" w14:textId="77777777" w:rsidR="00DE60B5" w:rsidRDefault="00DE60B5" w:rsidP="00867C11">
      <w:pPr>
        <w:pStyle w:val="Tekstdocument1"/>
      </w:pPr>
    </w:p>
    <w:p w14:paraId="0F7F93C9" w14:textId="77777777" w:rsidR="00DE60B5" w:rsidRDefault="00DE60B5" w:rsidP="00867C11">
      <w:pPr>
        <w:pStyle w:val="Kop2"/>
        <w:ind w:hanging="851"/>
      </w:pPr>
      <w:bookmarkStart w:id="27" w:name="_Toc375133691"/>
      <w:r>
        <w:t>Naamgeving en installatie</w:t>
      </w:r>
      <w:bookmarkEnd w:id="27"/>
    </w:p>
    <w:p w14:paraId="2C5545C9" w14:textId="77777777" w:rsidR="00DE60B5" w:rsidRDefault="00DE60B5" w:rsidP="00867C11">
      <w:pPr>
        <w:pStyle w:val="Tekstdocument1"/>
      </w:pPr>
    </w:p>
    <w:p w14:paraId="5E62F999" w14:textId="77777777" w:rsidR="00DE60B5" w:rsidRDefault="00DE60B5" w:rsidP="00867C11">
      <w:pPr>
        <w:pStyle w:val="Kop2"/>
        <w:ind w:hanging="851"/>
      </w:pPr>
      <w:bookmarkStart w:id="28" w:name="_Toc375133692"/>
      <w:r>
        <w:t>Te installeren applicaties</w:t>
      </w:r>
      <w:bookmarkEnd w:id="28"/>
    </w:p>
    <w:p w14:paraId="160E4AA9" w14:textId="77777777" w:rsidR="00DE60B5" w:rsidRDefault="00DE60B5" w:rsidP="00867C11">
      <w:pPr>
        <w:pStyle w:val="Tekstdocument1"/>
      </w:pPr>
    </w:p>
    <w:p w14:paraId="3D52F456" w14:textId="77777777" w:rsidR="003830DA" w:rsidRDefault="003830DA" w:rsidP="00867C11">
      <w:pPr>
        <w:pStyle w:val="Kop2"/>
        <w:ind w:hanging="851"/>
      </w:pPr>
      <w:bookmarkStart w:id="29" w:name="_Toc375133693"/>
      <w:r>
        <w:t>Beveiliging</w:t>
      </w:r>
      <w:bookmarkEnd w:id="29"/>
    </w:p>
    <w:p w14:paraId="327450E6" w14:textId="77777777" w:rsidR="00DE60B5" w:rsidRPr="00DE60B5" w:rsidRDefault="00DE60B5" w:rsidP="00867C11">
      <w:pPr>
        <w:pStyle w:val="Tekstdocument1"/>
      </w:pPr>
    </w:p>
    <w:p w14:paraId="3350503C" w14:textId="77777777" w:rsidR="00DE60B5" w:rsidRDefault="00DE60B5" w:rsidP="00C81829">
      <w:pPr>
        <w:pStyle w:val="Kop1"/>
      </w:pPr>
      <w:bookmarkStart w:id="30" w:name="_Toc375133694"/>
      <w:r>
        <w:lastRenderedPageBreak/>
        <w:t xml:space="preserve">Inrichting </w:t>
      </w:r>
      <w:r w:rsidR="00D505C8">
        <w:t>servers</w:t>
      </w:r>
      <w:bookmarkEnd w:id="30"/>
    </w:p>
    <w:p w14:paraId="2B22EEFB" w14:textId="77777777" w:rsidR="00DE60B5" w:rsidRDefault="00DE60B5" w:rsidP="00867C11">
      <w:pPr>
        <w:pStyle w:val="Kop2"/>
        <w:ind w:hanging="851"/>
      </w:pPr>
      <w:bookmarkStart w:id="31" w:name="_Toc375133695"/>
      <w:r>
        <w:t>Serverspecificaties</w:t>
      </w:r>
      <w:bookmarkEnd w:id="31"/>
    </w:p>
    <w:p w14:paraId="7636DD36" w14:textId="77777777" w:rsidR="00DE60B5" w:rsidRDefault="00DE60B5" w:rsidP="00867C11">
      <w:pPr>
        <w:pStyle w:val="Tekstdocument1"/>
      </w:pPr>
    </w:p>
    <w:p w14:paraId="31D14C24" w14:textId="77777777" w:rsidR="00DE60B5" w:rsidRDefault="00DE60B5" w:rsidP="00867C11">
      <w:pPr>
        <w:pStyle w:val="Kop2"/>
        <w:ind w:hanging="851"/>
      </w:pPr>
      <w:bookmarkStart w:id="32" w:name="_Toc375133696"/>
      <w:r>
        <w:t>Indeling van harddisks</w:t>
      </w:r>
      <w:r w:rsidR="00D505C8">
        <w:t>/</w:t>
      </w:r>
      <w:proofErr w:type="spellStart"/>
      <w:r w:rsidR="00D505C8">
        <w:t>partionering</w:t>
      </w:r>
      <w:bookmarkEnd w:id="32"/>
      <w:proofErr w:type="spellEnd"/>
    </w:p>
    <w:p w14:paraId="4562CDBB" w14:textId="77777777" w:rsidR="00DE60B5" w:rsidRDefault="00DE60B5" w:rsidP="00867C11">
      <w:pPr>
        <w:pStyle w:val="Tekstdocument1"/>
      </w:pPr>
    </w:p>
    <w:p w14:paraId="7A7B51CD" w14:textId="77777777" w:rsidR="00DE60B5" w:rsidRDefault="00DE60B5" w:rsidP="00867C11">
      <w:pPr>
        <w:pStyle w:val="Kop2"/>
        <w:ind w:hanging="851"/>
      </w:pPr>
      <w:bookmarkStart w:id="33" w:name="_Toc375133697"/>
      <w:r>
        <w:t>Naamgeving en installatie</w:t>
      </w:r>
      <w:bookmarkEnd w:id="33"/>
    </w:p>
    <w:p w14:paraId="67FE21A0" w14:textId="77777777" w:rsidR="00DE60B5" w:rsidRDefault="00DE60B5" w:rsidP="00867C11">
      <w:pPr>
        <w:pStyle w:val="Tekstdocument1"/>
      </w:pPr>
    </w:p>
    <w:p w14:paraId="1B5CF695" w14:textId="77777777" w:rsidR="00DE60B5" w:rsidRDefault="00DE60B5" w:rsidP="00867C11">
      <w:pPr>
        <w:pStyle w:val="Kop2"/>
        <w:ind w:hanging="851"/>
      </w:pPr>
      <w:bookmarkStart w:id="34" w:name="_Toc375133698"/>
      <w:r>
        <w:t>Serverconfiguratie</w:t>
      </w:r>
      <w:bookmarkEnd w:id="34"/>
    </w:p>
    <w:p w14:paraId="586C647B" w14:textId="77777777" w:rsidR="00DE60B5" w:rsidRDefault="00DE60B5" w:rsidP="00867C11">
      <w:pPr>
        <w:pStyle w:val="Tekstdocument1"/>
      </w:pPr>
    </w:p>
    <w:p w14:paraId="51579EEB" w14:textId="77777777" w:rsidR="00DE60B5" w:rsidRDefault="003830DA" w:rsidP="00867C11">
      <w:pPr>
        <w:pStyle w:val="Kop2"/>
        <w:ind w:hanging="851"/>
      </w:pPr>
      <w:bookmarkStart w:id="35" w:name="_Toc375133699"/>
      <w:r>
        <w:t>Beveiliging</w:t>
      </w:r>
      <w:bookmarkEnd w:id="35"/>
    </w:p>
    <w:p w14:paraId="29788E37" w14:textId="77777777" w:rsidR="003830DA" w:rsidRPr="00DE60B5" w:rsidRDefault="003830DA" w:rsidP="00867C11">
      <w:pPr>
        <w:pStyle w:val="Tekstdocument1"/>
      </w:pPr>
    </w:p>
    <w:p w14:paraId="10F49C97" w14:textId="77777777" w:rsidR="00C81829" w:rsidRDefault="00C81829" w:rsidP="00C81829">
      <w:pPr>
        <w:pStyle w:val="Kop1"/>
      </w:pPr>
      <w:bookmarkStart w:id="36" w:name="_Toc375133700"/>
      <w:r>
        <w:lastRenderedPageBreak/>
        <w:t>Inrichting services</w:t>
      </w:r>
      <w:bookmarkEnd w:id="36"/>
    </w:p>
    <w:p w14:paraId="132800B5" w14:textId="77777777" w:rsidR="00F50275" w:rsidRPr="00F50275" w:rsidRDefault="00F50275" w:rsidP="00F50275">
      <w:pPr>
        <w:pStyle w:val="Tekstdocument1"/>
      </w:pPr>
      <w:r w:rsidRPr="00330088">
        <w:rPr>
          <w:highlight w:val="lightGray"/>
        </w:rPr>
        <w:t>[Dit hoofdstuk alleen opnemen in</w:t>
      </w:r>
      <w:r w:rsidR="00867C11">
        <w:rPr>
          <w:highlight w:val="lightGray"/>
        </w:rPr>
        <w:t xml:space="preserve">dien </w:t>
      </w:r>
      <w:r w:rsidRPr="00330088">
        <w:rPr>
          <w:highlight w:val="lightGray"/>
        </w:rPr>
        <w:t xml:space="preserve">van </w:t>
      </w:r>
      <w:r w:rsidR="00867C11">
        <w:rPr>
          <w:highlight w:val="lightGray"/>
        </w:rPr>
        <w:t>toepassing</w:t>
      </w:r>
      <w:r w:rsidRPr="00330088">
        <w:rPr>
          <w:highlight w:val="lightGray"/>
        </w:rPr>
        <w:t>]</w:t>
      </w:r>
    </w:p>
    <w:p w14:paraId="00AFEDE9" w14:textId="77777777" w:rsidR="00C81829" w:rsidRPr="00DC040C" w:rsidRDefault="00C81829" w:rsidP="00DC040C">
      <w:pPr>
        <w:pStyle w:val="Kop2"/>
        <w:ind w:hanging="851"/>
      </w:pPr>
      <w:bookmarkStart w:id="37" w:name="_Toc375133701"/>
      <w:r w:rsidRPr="00DC040C">
        <w:t>Directory Services</w:t>
      </w:r>
      <w:bookmarkEnd w:id="37"/>
    </w:p>
    <w:p w14:paraId="7846A210" w14:textId="77777777" w:rsidR="00C81829" w:rsidRDefault="00C81829" w:rsidP="00C81829">
      <w:pPr>
        <w:pStyle w:val="Tekstdocument1"/>
        <w:rPr>
          <w:highlight w:val="lightGray"/>
          <w:lang w:val="en-US"/>
        </w:rPr>
      </w:pPr>
      <w:r w:rsidRPr="00330088">
        <w:rPr>
          <w:highlight w:val="lightGray"/>
          <w:lang w:val="en-US"/>
        </w:rPr>
        <w:t>[</w:t>
      </w:r>
      <w:proofErr w:type="spellStart"/>
      <w:r w:rsidR="00330088" w:rsidRPr="00330088">
        <w:rPr>
          <w:highlight w:val="lightGray"/>
          <w:lang w:val="en-US"/>
        </w:rPr>
        <w:t>K</w:t>
      </w:r>
      <w:r w:rsidRPr="00330088">
        <w:rPr>
          <w:highlight w:val="lightGray"/>
          <w:lang w:val="en-US"/>
        </w:rPr>
        <w:t>euze</w:t>
      </w:r>
      <w:proofErr w:type="spellEnd"/>
      <w:r w:rsidRPr="00330088">
        <w:rPr>
          <w:highlight w:val="lightGray"/>
          <w:lang w:val="en-US"/>
        </w:rPr>
        <w:t xml:space="preserve"> </w:t>
      </w:r>
      <w:proofErr w:type="spellStart"/>
      <w:r w:rsidR="00330088" w:rsidRPr="00330088">
        <w:rPr>
          <w:highlight w:val="lightGray"/>
          <w:lang w:val="en-US"/>
        </w:rPr>
        <w:t>en</w:t>
      </w:r>
      <w:proofErr w:type="spellEnd"/>
      <w:r w:rsidR="00330088" w:rsidRPr="00330088">
        <w:rPr>
          <w:highlight w:val="lightGray"/>
          <w:lang w:val="en-US"/>
        </w:rPr>
        <w:t xml:space="preserve"> details </w:t>
      </w:r>
      <w:r w:rsidRPr="00330088">
        <w:rPr>
          <w:highlight w:val="lightGray"/>
          <w:lang w:val="en-US"/>
        </w:rPr>
        <w:t xml:space="preserve">van </w:t>
      </w:r>
      <w:r w:rsidR="00330088" w:rsidRPr="00330088">
        <w:rPr>
          <w:highlight w:val="lightGray"/>
          <w:lang w:val="en-US"/>
        </w:rPr>
        <w:t xml:space="preserve">de </w:t>
      </w:r>
      <w:r w:rsidRPr="00330088">
        <w:rPr>
          <w:highlight w:val="lightGray"/>
          <w:lang w:val="en-US"/>
        </w:rPr>
        <w:t>A</w:t>
      </w:r>
      <w:r w:rsidR="00330088" w:rsidRPr="00330088">
        <w:rPr>
          <w:highlight w:val="lightGray"/>
          <w:lang w:val="en-US"/>
        </w:rPr>
        <w:t xml:space="preserve">ctive </w:t>
      </w:r>
      <w:r w:rsidRPr="00330088">
        <w:rPr>
          <w:highlight w:val="lightGray"/>
          <w:lang w:val="en-US"/>
        </w:rPr>
        <w:t>D</w:t>
      </w:r>
      <w:r w:rsidR="00330088" w:rsidRPr="00330088">
        <w:rPr>
          <w:highlight w:val="lightGray"/>
          <w:lang w:val="en-US"/>
        </w:rPr>
        <w:t xml:space="preserve">irectory </w:t>
      </w:r>
      <w:r w:rsidRPr="00330088">
        <w:rPr>
          <w:highlight w:val="lightGray"/>
          <w:lang w:val="en-US"/>
        </w:rPr>
        <w:t xml:space="preserve">of e-Directory </w:t>
      </w:r>
      <w:proofErr w:type="spellStart"/>
      <w:r w:rsidRPr="00330088">
        <w:rPr>
          <w:highlight w:val="lightGray"/>
          <w:lang w:val="en-US"/>
        </w:rPr>
        <w:t>e.d.</w:t>
      </w:r>
      <w:proofErr w:type="spellEnd"/>
      <w:r w:rsidRPr="00330088">
        <w:rPr>
          <w:highlight w:val="lightGray"/>
          <w:lang w:val="en-US"/>
        </w:rPr>
        <w:t>]</w:t>
      </w:r>
    </w:p>
    <w:p w14:paraId="48C43646" w14:textId="77777777" w:rsidR="00FB2EE4" w:rsidRPr="00867C11" w:rsidRDefault="00FB2EE4" w:rsidP="00867C11">
      <w:pPr>
        <w:pStyle w:val="Kop3"/>
        <w:ind w:hanging="851"/>
        <w:rPr>
          <w:lang w:val="en-US"/>
        </w:rPr>
      </w:pPr>
      <w:bookmarkStart w:id="38" w:name="_Toc375133702"/>
      <w:r w:rsidRPr="00867C11">
        <w:rPr>
          <w:lang w:val="en-US"/>
        </w:rPr>
        <w:t xml:space="preserve">Domain </w:t>
      </w:r>
      <w:proofErr w:type="spellStart"/>
      <w:r w:rsidRPr="00867C11">
        <w:rPr>
          <w:lang w:val="en-US"/>
        </w:rPr>
        <w:t>configuratie</w:t>
      </w:r>
      <w:bookmarkEnd w:id="38"/>
      <w:proofErr w:type="spellEnd"/>
    </w:p>
    <w:p w14:paraId="2A63078E" w14:textId="77777777" w:rsidR="00C81829" w:rsidRPr="00867C11" w:rsidRDefault="00C81829" w:rsidP="00867C11">
      <w:pPr>
        <w:keepLines w:val="0"/>
        <w:tabs>
          <w:tab w:val="clear" w:pos="567"/>
        </w:tabs>
        <w:suppressAutoHyphens w:val="0"/>
        <w:rPr>
          <w:highlight w:val="lightGray"/>
        </w:rPr>
      </w:pPr>
      <w:r w:rsidRPr="00867C11">
        <w:rPr>
          <w:highlight w:val="lightGray"/>
        </w:rPr>
        <w:t>Organisatienaam en namen domein en sites</w:t>
      </w:r>
    </w:p>
    <w:p w14:paraId="34258A2F" w14:textId="77777777" w:rsidR="00FB2EE4" w:rsidRPr="00867C11" w:rsidRDefault="00FB2EE4" w:rsidP="00867C11">
      <w:pPr>
        <w:pStyle w:val="Kop3"/>
        <w:ind w:hanging="851"/>
        <w:rPr>
          <w:lang w:val="en-US"/>
        </w:rPr>
      </w:pPr>
      <w:bookmarkStart w:id="39" w:name="_Toc375133703"/>
      <w:r w:rsidRPr="00867C11">
        <w:rPr>
          <w:lang w:val="en-US"/>
        </w:rPr>
        <w:t>OU-</w:t>
      </w:r>
      <w:proofErr w:type="spellStart"/>
      <w:r w:rsidRPr="00867C11">
        <w:rPr>
          <w:lang w:val="en-US"/>
        </w:rPr>
        <w:t>structuur</w:t>
      </w:r>
      <w:bookmarkEnd w:id="39"/>
      <w:proofErr w:type="spellEnd"/>
    </w:p>
    <w:p w14:paraId="1F32FE60" w14:textId="77777777" w:rsidR="00C81829" w:rsidRDefault="00C81829" w:rsidP="00867C11">
      <w:pPr>
        <w:keepLines w:val="0"/>
        <w:tabs>
          <w:tab w:val="clear" w:pos="567"/>
        </w:tabs>
        <w:suppressAutoHyphens w:val="0"/>
        <w:rPr>
          <w:highlight w:val="lightGray"/>
        </w:rPr>
      </w:pPr>
      <w:proofErr w:type="spellStart"/>
      <w:r w:rsidRPr="00330088">
        <w:rPr>
          <w:highlight w:val="lightGray"/>
        </w:rPr>
        <w:t>OU’s</w:t>
      </w:r>
      <w:proofErr w:type="spellEnd"/>
      <w:r w:rsidRPr="00330088">
        <w:rPr>
          <w:highlight w:val="lightGray"/>
        </w:rPr>
        <w:t xml:space="preserve"> plus inhoud (naamconventies)</w:t>
      </w:r>
    </w:p>
    <w:p w14:paraId="02555F6D" w14:textId="77777777" w:rsidR="00FB2EE4" w:rsidRPr="00867C11" w:rsidRDefault="00FB2EE4" w:rsidP="00867C11">
      <w:pPr>
        <w:pStyle w:val="Kop3"/>
        <w:ind w:hanging="851"/>
        <w:rPr>
          <w:lang w:val="en-US"/>
        </w:rPr>
      </w:pPr>
      <w:bookmarkStart w:id="40" w:name="_Toc375133704"/>
      <w:proofErr w:type="spellStart"/>
      <w:r w:rsidRPr="00867C11">
        <w:rPr>
          <w:lang w:val="en-US"/>
        </w:rPr>
        <w:t>Gebruikers</w:t>
      </w:r>
      <w:proofErr w:type="spellEnd"/>
      <w:r w:rsidRPr="00867C11">
        <w:rPr>
          <w:lang w:val="en-US"/>
        </w:rPr>
        <w:t xml:space="preserve">, </w:t>
      </w:r>
      <w:proofErr w:type="spellStart"/>
      <w:r w:rsidRPr="00867C11">
        <w:rPr>
          <w:lang w:val="en-US"/>
        </w:rPr>
        <w:t>groepen</w:t>
      </w:r>
      <w:proofErr w:type="spellEnd"/>
      <w:r w:rsidRPr="00867C11">
        <w:rPr>
          <w:lang w:val="en-US"/>
        </w:rPr>
        <w:t xml:space="preserve"> </w:t>
      </w:r>
      <w:proofErr w:type="spellStart"/>
      <w:r w:rsidRPr="00867C11">
        <w:rPr>
          <w:lang w:val="en-US"/>
        </w:rPr>
        <w:t>en</w:t>
      </w:r>
      <w:proofErr w:type="spellEnd"/>
      <w:r w:rsidRPr="00867C11">
        <w:rPr>
          <w:lang w:val="en-US"/>
        </w:rPr>
        <w:t xml:space="preserve"> </w:t>
      </w:r>
      <w:proofErr w:type="spellStart"/>
      <w:r w:rsidRPr="00867C11">
        <w:rPr>
          <w:lang w:val="en-US"/>
        </w:rPr>
        <w:t>naamconventies</w:t>
      </w:r>
      <w:bookmarkEnd w:id="40"/>
      <w:proofErr w:type="spellEnd"/>
    </w:p>
    <w:p w14:paraId="203A9511" w14:textId="77777777" w:rsidR="00C81829" w:rsidRDefault="00C81829" w:rsidP="00867C11">
      <w:pPr>
        <w:keepLines w:val="0"/>
        <w:tabs>
          <w:tab w:val="clear" w:pos="567"/>
        </w:tabs>
        <w:suppressAutoHyphens w:val="0"/>
        <w:rPr>
          <w:highlight w:val="lightGray"/>
        </w:rPr>
      </w:pPr>
      <w:r w:rsidRPr="00330088">
        <w:rPr>
          <w:highlight w:val="lightGray"/>
        </w:rPr>
        <w:t>Gebruikersgroepen (naamconventies)</w:t>
      </w:r>
    </w:p>
    <w:p w14:paraId="02757710" w14:textId="77777777" w:rsidR="00FB2EE4" w:rsidRPr="00867C11" w:rsidRDefault="00FB2EE4" w:rsidP="00867C11">
      <w:pPr>
        <w:pStyle w:val="Kop3"/>
        <w:ind w:hanging="851"/>
        <w:rPr>
          <w:lang w:val="en-US"/>
        </w:rPr>
      </w:pPr>
      <w:bookmarkStart w:id="41" w:name="_Toc375133705"/>
      <w:r w:rsidRPr="00867C11">
        <w:rPr>
          <w:lang w:val="en-US"/>
        </w:rPr>
        <w:t>Nesting en IGDLA</w:t>
      </w:r>
      <w:bookmarkEnd w:id="41"/>
    </w:p>
    <w:p w14:paraId="6F6548AC" w14:textId="77777777" w:rsidR="00C81829" w:rsidRPr="00330088" w:rsidRDefault="00C81829" w:rsidP="00867C11">
      <w:pPr>
        <w:keepLines w:val="0"/>
        <w:tabs>
          <w:tab w:val="clear" w:pos="567"/>
        </w:tabs>
        <w:suppressAutoHyphens w:val="0"/>
        <w:rPr>
          <w:highlight w:val="lightGray"/>
          <w:lang w:val="en-US"/>
        </w:rPr>
      </w:pPr>
      <w:r w:rsidRPr="00330088">
        <w:rPr>
          <w:highlight w:val="lightGray"/>
        </w:rPr>
        <w:t xml:space="preserve">Gebruikers per </w:t>
      </w:r>
      <w:r w:rsidR="00D505C8">
        <w:rPr>
          <w:highlight w:val="lightGray"/>
        </w:rPr>
        <w:t xml:space="preserve">DL en Global </w:t>
      </w:r>
      <w:r w:rsidRPr="00330088">
        <w:rPr>
          <w:highlight w:val="lightGray"/>
        </w:rPr>
        <w:t>groep</w:t>
      </w:r>
      <w:r w:rsidR="00D505C8">
        <w:rPr>
          <w:highlight w:val="lightGray"/>
        </w:rPr>
        <w:t xml:space="preserve"> (opnemen van tabellen en schema’s</w:t>
      </w:r>
    </w:p>
    <w:p w14:paraId="1BA1E09B" w14:textId="77777777" w:rsidR="00FB2EE4" w:rsidRPr="00867C11" w:rsidRDefault="00FB2EE4" w:rsidP="00867C11">
      <w:pPr>
        <w:pStyle w:val="Kop3"/>
        <w:ind w:hanging="851"/>
        <w:rPr>
          <w:lang w:val="en-US"/>
        </w:rPr>
      </w:pPr>
      <w:bookmarkStart w:id="42" w:name="_Toc375133706"/>
      <w:r w:rsidRPr="00867C11">
        <w:rPr>
          <w:lang w:val="en-US"/>
        </w:rPr>
        <w:t>Policies</w:t>
      </w:r>
      <w:bookmarkEnd w:id="42"/>
    </w:p>
    <w:p w14:paraId="2C3256ED" w14:textId="77777777" w:rsidR="00FB2EE4" w:rsidRDefault="00C81829" w:rsidP="00867C11">
      <w:pPr>
        <w:keepLines w:val="0"/>
        <w:tabs>
          <w:tab w:val="clear" w:pos="567"/>
        </w:tabs>
        <w:suppressAutoHyphens w:val="0"/>
        <w:rPr>
          <w:highlight w:val="lightGray"/>
        </w:rPr>
      </w:pPr>
      <w:proofErr w:type="spellStart"/>
      <w:r w:rsidRPr="00330088">
        <w:rPr>
          <w:highlight w:val="lightGray"/>
        </w:rPr>
        <w:t>Policies</w:t>
      </w:r>
      <w:proofErr w:type="spellEnd"/>
    </w:p>
    <w:p w14:paraId="223D99EA" w14:textId="77777777" w:rsidR="00C81829" w:rsidRPr="00867C11" w:rsidRDefault="00FB2EE4" w:rsidP="00867C11">
      <w:pPr>
        <w:pStyle w:val="Kop3"/>
        <w:ind w:hanging="851"/>
        <w:rPr>
          <w:lang w:val="en-US"/>
        </w:rPr>
      </w:pPr>
      <w:bookmarkStart w:id="43" w:name="_Toc375133707"/>
      <w:r w:rsidRPr="00867C11">
        <w:rPr>
          <w:lang w:val="en-US"/>
        </w:rPr>
        <w:t>...</w:t>
      </w:r>
      <w:bookmarkEnd w:id="43"/>
    </w:p>
    <w:p w14:paraId="30467B5A" w14:textId="77777777" w:rsidR="00C81829" w:rsidRPr="00330088" w:rsidRDefault="00C81829" w:rsidP="00867C11">
      <w:pPr>
        <w:keepLines w:val="0"/>
        <w:tabs>
          <w:tab w:val="clear" w:pos="567"/>
        </w:tabs>
        <w:suppressAutoHyphens w:val="0"/>
        <w:rPr>
          <w:highlight w:val="lightGray"/>
        </w:rPr>
      </w:pPr>
      <w:r w:rsidRPr="00330088">
        <w:rPr>
          <w:highlight w:val="lightGray"/>
        </w:rPr>
        <w:t>Andere relevante zaken</w:t>
      </w:r>
    </w:p>
    <w:p w14:paraId="1AF70144" w14:textId="77777777" w:rsidR="00DC040C" w:rsidRDefault="00DC040C" w:rsidP="00DC040C">
      <w:pPr>
        <w:pStyle w:val="Kop2"/>
        <w:ind w:hanging="851"/>
      </w:pPr>
      <w:bookmarkStart w:id="44" w:name="_Toc375133708"/>
      <w:r>
        <w:t>DNS-</w:t>
      </w:r>
      <w:r w:rsidRPr="00DC040C">
        <w:t xml:space="preserve"> </w:t>
      </w:r>
      <w:r>
        <w:t>en DHCP-services</w:t>
      </w:r>
      <w:bookmarkEnd w:id="44"/>
    </w:p>
    <w:p w14:paraId="10F851D1" w14:textId="77777777" w:rsidR="00DC040C" w:rsidRPr="00DC040C" w:rsidRDefault="00330088" w:rsidP="00DC040C">
      <w:pPr>
        <w:pStyle w:val="Tekstdocument1"/>
      </w:pPr>
      <w:r w:rsidRPr="00330088">
        <w:rPr>
          <w:highlight w:val="lightGray"/>
        </w:rPr>
        <w:t xml:space="preserve">[Beschrijf de inrichting van Domain Name Services en DHCP-services in relatie tot </w:t>
      </w:r>
      <w:r w:rsidR="00073EBD" w:rsidRPr="00330088">
        <w:rPr>
          <w:highlight w:val="lightGray"/>
        </w:rPr>
        <w:t>gekozen</w:t>
      </w:r>
      <w:r w:rsidRPr="00330088">
        <w:rPr>
          <w:highlight w:val="lightGray"/>
        </w:rPr>
        <w:t xml:space="preserve"> IP nummerplan.]</w:t>
      </w:r>
    </w:p>
    <w:p w14:paraId="216776AD" w14:textId="77777777" w:rsidR="00DC040C" w:rsidRPr="00DC040C" w:rsidRDefault="00DC040C" w:rsidP="00DC040C">
      <w:pPr>
        <w:pStyle w:val="Kop2"/>
        <w:ind w:hanging="851"/>
      </w:pPr>
      <w:bookmarkStart w:id="45" w:name="_Toc375133709"/>
      <w:r>
        <w:t>Fileservices</w:t>
      </w:r>
      <w:bookmarkEnd w:id="45"/>
    </w:p>
    <w:p w14:paraId="194083B9" w14:textId="77777777" w:rsidR="00330088" w:rsidRPr="00073EBD" w:rsidRDefault="00330088" w:rsidP="00DC040C">
      <w:pPr>
        <w:pStyle w:val="Tekstdocument1"/>
        <w:rPr>
          <w:highlight w:val="lightGray"/>
        </w:rPr>
      </w:pPr>
      <w:r w:rsidRPr="00073EBD">
        <w:rPr>
          <w:highlight w:val="lightGray"/>
        </w:rPr>
        <w:t xml:space="preserve">[Beschrijf </w:t>
      </w:r>
      <w:r w:rsidR="00073EBD" w:rsidRPr="00073EBD">
        <w:rPr>
          <w:highlight w:val="lightGray"/>
        </w:rPr>
        <w:t>de details van de bestandserver.]</w:t>
      </w:r>
    </w:p>
    <w:p w14:paraId="5B09FE83" w14:textId="77777777" w:rsidR="00DC040C" w:rsidRPr="00073EBD" w:rsidRDefault="00DC040C" w:rsidP="00073EBD">
      <w:pPr>
        <w:pStyle w:val="Tekstdocument1"/>
        <w:numPr>
          <w:ilvl w:val="0"/>
          <w:numId w:val="37"/>
        </w:numPr>
        <w:tabs>
          <w:tab w:val="clear" w:pos="567"/>
          <w:tab w:val="left" w:pos="426"/>
        </w:tabs>
        <w:spacing w:before="0" w:after="0"/>
        <w:ind w:left="426" w:hanging="426"/>
        <w:rPr>
          <w:highlight w:val="lightGray"/>
        </w:rPr>
      </w:pPr>
      <w:r w:rsidRPr="00073EBD">
        <w:rPr>
          <w:highlight w:val="lightGray"/>
        </w:rPr>
        <w:t xml:space="preserve">Overzicht van hoofdmappen (shares </w:t>
      </w:r>
      <w:proofErr w:type="spellStart"/>
      <w:r w:rsidRPr="00073EBD">
        <w:rPr>
          <w:highlight w:val="lightGray"/>
        </w:rPr>
        <w:t>e.d</w:t>
      </w:r>
      <w:proofErr w:type="spellEnd"/>
      <w:r w:rsidRPr="00073EBD">
        <w:rPr>
          <w:highlight w:val="lightGray"/>
        </w:rPr>
        <w:t>)</w:t>
      </w:r>
      <w:r w:rsidR="003830DA">
        <w:rPr>
          <w:highlight w:val="lightGray"/>
        </w:rPr>
        <w:t xml:space="preserve"> of DFS</w:t>
      </w:r>
    </w:p>
    <w:p w14:paraId="2975CB2C" w14:textId="77777777" w:rsidR="00DC040C" w:rsidRPr="00073EBD" w:rsidRDefault="00DC040C" w:rsidP="00073EBD">
      <w:pPr>
        <w:pStyle w:val="Tekstdocument1"/>
        <w:numPr>
          <w:ilvl w:val="0"/>
          <w:numId w:val="37"/>
        </w:numPr>
        <w:tabs>
          <w:tab w:val="clear" w:pos="567"/>
          <w:tab w:val="left" w:pos="426"/>
        </w:tabs>
        <w:spacing w:before="0" w:after="0"/>
        <w:ind w:left="426" w:hanging="426"/>
        <w:rPr>
          <w:highlight w:val="lightGray"/>
        </w:rPr>
      </w:pPr>
      <w:r w:rsidRPr="00073EBD">
        <w:rPr>
          <w:highlight w:val="lightGray"/>
        </w:rPr>
        <w:t>Inhoud van mappen</w:t>
      </w:r>
    </w:p>
    <w:p w14:paraId="270019D2" w14:textId="77777777" w:rsidR="00DC040C" w:rsidRPr="00073EBD" w:rsidRDefault="00DC040C" w:rsidP="00073EBD">
      <w:pPr>
        <w:pStyle w:val="Tekstdocument1"/>
        <w:numPr>
          <w:ilvl w:val="0"/>
          <w:numId w:val="37"/>
        </w:numPr>
        <w:tabs>
          <w:tab w:val="clear" w:pos="567"/>
          <w:tab w:val="left" w:pos="426"/>
        </w:tabs>
        <w:spacing w:before="0" w:after="0"/>
        <w:ind w:left="426" w:hanging="426"/>
        <w:rPr>
          <w:highlight w:val="lightGray"/>
        </w:rPr>
      </w:pPr>
      <w:r w:rsidRPr="00073EBD">
        <w:rPr>
          <w:highlight w:val="lightGray"/>
        </w:rPr>
        <w:t>Rechten op mappen (share- en NTFS-permissies)</w:t>
      </w:r>
      <w:r w:rsidR="003830DA">
        <w:rPr>
          <w:highlight w:val="lightGray"/>
        </w:rPr>
        <w:t xml:space="preserve"> IGDLA/AGDLP</w:t>
      </w:r>
    </w:p>
    <w:p w14:paraId="49EB6807" w14:textId="77777777" w:rsidR="00DC040C" w:rsidRPr="00DC040C" w:rsidRDefault="00DC040C" w:rsidP="00DC040C">
      <w:pPr>
        <w:pStyle w:val="Kop2"/>
        <w:ind w:hanging="851"/>
      </w:pPr>
      <w:bookmarkStart w:id="46" w:name="_Toc375133710"/>
      <w:r>
        <w:t>Printservices</w:t>
      </w:r>
      <w:bookmarkEnd w:id="46"/>
    </w:p>
    <w:p w14:paraId="6702AD1B" w14:textId="77777777" w:rsidR="00DC040C" w:rsidRDefault="00073EBD" w:rsidP="00DC040C">
      <w:pPr>
        <w:pStyle w:val="Tekstdocument1"/>
      </w:pPr>
      <w:r w:rsidRPr="00073EBD">
        <w:rPr>
          <w:highlight w:val="lightGray"/>
        </w:rPr>
        <w:t>[Idem voor de printservices, printernamen, interfaces, locaties, e.d.]</w:t>
      </w:r>
    </w:p>
    <w:p w14:paraId="6CB7D978" w14:textId="77777777" w:rsidR="00DC040C" w:rsidRDefault="00DC040C" w:rsidP="00DC040C">
      <w:pPr>
        <w:pStyle w:val="Kop2"/>
        <w:ind w:hanging="851"/>
      </w:pPr>
      <w:bookmarkStart w:id="47" w:name="_Toc375133711"/>
      <w:r>
        <w:t>Mailservices</w:t>
      </w:r>
      <w:bookmarkEnd w:id="47"/>
    </w:p>
    <w:p w14:paraId="641EC9AD" w14:textId="77777777" w:rsidR="00DC040C" w:rsidRDefault="00073EBD" w:rsidP="00DC040C">
      <w:pPr>
        <w:pStyle w:val="Tekstdocument1"/>
      </w:pPr>
      <w:r w:rsidRPr="00073EBD">
        <w:rPr>
          <w:highlight w:val="lightGray"/>
        </w:rPr>
        <w:t xml:space="preserve">[Idem voor de mailservices, bijvoorbeeld </w:t>
      </w:r>
      <w:proofErr w:type="spellStart"/>
      <w:r w:rsidRPr="00073EBD">
        <w:rPr>
          <w:highlight w:val="lightGray"/>
        </w:rPr>
        <w:t>h</w:t>
      </w:r>
      <w:r w:rsidR="00DC040C" w:rsidRPr="00073EBD">
        <w:rPr>
          <w:highlight w:val="lightGray"/>
        </w:rPr>
        <w:t>ostname</w:t>
      </w:r>
      <w:proofErr w:type="spellEnd"/>
      <w:r w:rsidR="00DC040C" w:rsidRPr="00073EBD">
        <w:rPr>
          <w:highlight w:val="lightGray"/>
        </w:rPr>
        <w:t xml:space="preserve">, domainname, users en </w:t>
      </w:r>
      <w:proofErr w:type="spellStart"/>
      <w:r w:rsidR="00DC040C" w:rsidRPr="00073EBD">
        <w:rPr>
          <w:highlight w:val="lightGray"/>
        </w:rPr>
        <w:t>groups</w:t>
      </w:r>
      <w:proofErr w:type="spellEnd"/>
      <w:r w:rsidR="00DC040C" w:rsidRPr="00073EBD">
        <w:rPr>
          <w:highlight w:val="lightGray"/>
        </w:rPr>
        <w:t xml:space="preserve"> (naamconven</w:t>
      </w:r>
      <w:r w:rsidRPr="00073EBD">
        <w:rPr>
          <w:highlight w:val="lightGray"/>
        </w:rPr>
        <w:t xml:space="preserve">ties), </w:t>
      </w:r>
      <w:proofErr w:type="spellStart"/>
      <w:r w:rsidRPr="00073EBD">
        <w:rPr>
          <w:highlight w:val="lightGray"/>
        </w:rPr>
        <w:t>webdiensten</w:t>
      </w:r>
      <w:proofErr w:type="spellEnd"/>
      <w:r w:rsidRPr="00073EBD">
        <w:rPr>
          <w:highlight w:val="lightGray"/>
        </w:rPr>
        <w:t>, spamfilters, enz.]</w:t>
      </w:r>
    </w:p>
    <w:p w14:paraId="0C2BE012" w14:textId="77777777" w:rsidR="00DC040C" w:rsidRDefault="00D505C8" w:rsidP="00DC040C">
      <w:pPr>
        <w:pStyle w:val="Kop2"/>
        <w:ind w:hanging="851"/>
      </w:pPr>
      <w:bookmarkStart w:id="48" w:name="_Toc375133712"/>
      <w:proofErr w:type="spellStart"/>
      <w:r>
        <w:t>Webserices</w:t>
      </w:r>
      <w:bookmarkEnd w:id="48"/>
      <w:proofErr w:type="spellEnd"/>
    </w:p>
    <w:p w14:paraId="0A3FCD70" w14:textId="77777777" w:rsidR="00D505C8" w:rsidRDefault="00D505C8" w:rsidP="00867C11">
      <w:pPr>
        <w:pStyle w:val="Tekstdocument1"/>
      </w:pPr>
    </w:p>
    <w:p w14:paraId="4CB8EC52" w14:textId="77777777" w:rsidR="00D505C8" w:rsidRDefault="00D505C8" w:rsidP="00FB2EE4">
      <w:pPr>
        <w:pStyle w:val="Kop2"/>
        <w:ind w:hanging="851"/>
      </w:pPr>
      <w:bookmarkStart w:id="49" w:name="_Toc375133713"/>
      <w:proofErr w:type="spellStart"/>
      <w:r>
        <w:t>Backupservices</w:t>
      </w:r>
      <w:bookmarkEnd w:id="49"/>
      <w:proofErr w:type="spellEnd"/>
    </w:p>
    <w:p w14:paraId="6D4EED30" w14:textId="77777777" w:rsidR="00D505C8" w:rsidRDefault="00D505C8" w:rsidP="00867C11">
      <w:pPr>
        <w:pStyle w:val="Tekstdocument1"/>
      </w:pPr>
    </w:p>
    <w:p w14:paraId="07EE3DC2" w14:textId="77777777" w:rsidR="00FB2EE4" w:rsidRDefault="00FB2EE4" w:rsidP="00FB2EE4">
      <w:pPr>
        <w:pStyle w:val="Kop2"/>
        <w:ind w:hanging="851"/>
      </w:pPr>
      <w:bookmarkStart w:id="50" w:name="_Toc375133714"/>
      <w:r>
        <w:lastRenderedPageBreak/>
        <w:t>Remote-controle-services</w:t>
      </w:r>
      <w:bookmarkEnd w:id="50"/>
    </w:p>
    <w:p w14:paraId="59C3DD91" w14:textId="77777777" w:rsidR="00FB2EE4" w:rsidRDefault="00FB2EE4" w:rsidP="00867C11">
      <w:pPr>
        <w:pStyle w:val="Tekstdocument1"/>
      </w:pPr>
    </w:p>
    <w:p w14:paraId="4A17F651" w14:textId="77777777" w:rsidR="00D505C8" w:rsidRDefault="00D505C8" w:rsidP="00FB2EE4">
      <w:pPr>
        <w:pStyle w:val="Kop2"/>
        <w:ind w:hanging="851"/>
      </w:pPr>
      <w:bookmarkStart w:id="51" w:name="_Toc375133715"/>
      <w:r>
        <w:t>Updateservices</w:t>
      </w:r>
      <w:bookmarkEnd w:id="51"/>
    </w:p>
    <w:p w14:paraId="145157D2" w14:textId="77777777" w:rsidR="00FB2EE4" w:rsidRDefault="00FB2EE4" w:rsidP="00867C11">
      <w:pPr>
        <w:pStyle w:val="Tekstdocument1"/>
      </w:pPr>
    </w:p>
    <w:p w14:paraId="0FA2D754" w14:textId="77777777" w:rsidR="00FB2EE4" w:rsidRDefault="00FB2EE4" w:rsidP="00FB2EE4">
      <w:pPr>
        <w:pStyle w:val="Kop2"/>
        <w:ind w:hanging="851"/>
      </w:pPr>
      <w:bookmarkStart w:id="52" w:name="_Toc375133716"/>
      <w:r>
        <w:t>Software-distributieservices</w:t>
      </w:r>
      <w:bookmarkEnd w:id="52"/>
    </w:p>
    <w:p w14:paraId="752B624B" w14:textId="77777777" w:rsidR="00FB2EE4" w:rsidRDefault="00FB2EE4" w:rsidP="00867C11">
      <w:pPr>
        <w:pStyle w:val="Tekstdocument1"/>
      </w:pPr>
    </w:p>
    <w:p w14:paraId="1C66BA9B" w14:textId="77777777" w:rsidR="00FB2EE4" w:rsidRPr="00D505C8" w:rsidRDefault="00FB2EE4" w:rsidP="00FB2EE4">
      <w:pPr>
        <w:pStyle w:val="Kop2"/>
        <w:ind w:hanging="851"/>
      </w:pPr>
      <w:bookmarkStart w:id="53" w:name="_Toc375133717"/>
      <w:r>
        <w:t>…</w:t>
      </w:r>
      <w:bookmarkEnd w:id="53"/>
    </w:p>
    <w:p w14:paraId="2C117A64" w14:textId="77777777" w:rsidR="00073EBD" w:rsidRPr="00073EBD" w:rsidRDefault="00073EBD" w:rsidP="00073EBD">
      <w:pPr>
        <w:pStyle w:val="Tekstdocument1"/>
      </w:pPr>
      <w:r w:rsidRPr="00073EBD">
        <w:rPr>
          <w:highlight w:val="lightGray"/>
        </w:rPr>
        <w:t>[eventueel nog meer Service</w:t>
      </w:r>
      <w:r w:rsidR="00867C11">
        <w:rPr>
          <w:highlight w:val="lightGray"/>
        </w:rPr>
        <w:t>s, afhankelijk van het project]</w:t>
      </w:r>
    </w:p>
    <w:p w14:paraId="35911D01" w14:textId="77777777" w:rsidR="00823696" w:rsidRDefault="00073EBD" w:rsidP="00823696">
      <w:pPr>
        <w:pStyle w:val="Kop1"/>
      </w:pPr>
      <w:bookmarkStart w:id="54" w:name="_Toc375133718"/>
      <w:bookmarkEnd w:id="14"/>
      <w:r>
        <w:lastRenderedPageBreak/>
        <w:t>Details Applicaties</w:t>
      </w:r>
      <w:bookmarkEnd w:id="54"/>
    </w:p>
    <w:p w14:paraId="1B127E91" w14:textId="77777777" w:rsidR="00F50275" w:rsidRPr="00F50275" w:rsidRDefault="00F50275" w:rsidP="00F50275">
      <w:pPr>
        <w:pStyle w:val="Tekstdocument1"/>
      </w:pPr>
      <w:r>
        <w:t>[Dit hoofdstuk alleen opnemen in geval van applicatieontwikkeling.]</w:t>
      </w:r>
    </w:p>
    <w:p w14:paraId="2F8E33EE" w14:textId="77777777" w:rsidR="00DC040C" w:rsidRDefault="00823696" w:rsidP="00DC040C">
      <w:pPr>
        <w:pStyle w:val="Kop2"/>
        <w:ind w:hanging="851"/>
      </w:pPr>
      <w:bookmarkStart w:id="55" w:name="_Toc375133719"/>
      <w:r>
        <w:t>Technische spec</w:t>
      </w:r>
      <w:r w:rsidR="00DC040C">
        <w:t>ificatie</w:t>
      </w:r>
      <w:r>
        <w:t xml:space="preserve">s </w:t>
      </w:r>
      <w:r w:rsidR="00DC040C">
        <w:t>p</w:t>
      </w:r>
      <w:r>
        <w:t>latform</w:t>
      </w:r>
      <w:bookmarkEnd w:id="55"/>
    </w:p>
    <w:p w14:paraId="7D6AEE39" w14:textId="77777777" w:rsidR="00823696" w:rsidRPr="00073EBD" w:rsidRDefault="00073EBD" w:rsidP="00DC040C">
      <w:pPr>
        <w:pStyle w:val="Tekstdocument1"/>
        <w:rPr>
          <w:highlight w:val="lightGray"/>
        </w:rPr>
      </w:pPr>
      <w:r w:rsidRPr="00073EBD">
        <w:rPr>
          <w:highlight w:val="lightGray"/>
        </w:rPr>
        <w:t>[W</w:t>
      </w:r>
      <w:r w:rsidR="00823696" w:rsidRPr="00073EBD">
        <w:rPr>
          <w:highlight w:val="lightGray"/>
        </w:rPr>
        <w:t>elk O</w:t>
      </w:r>
      <w:r w:rsidRPr="00073EBD">
        <w:rPr>
          <w:highlight w:val="lightGray"/>
        </w:rPr>
        <w:t>perating System,</w:t>
      </w:r>
      <w:r w:rsidR="00823696" w:rsidRPr="00073EBD">
        <w:rPr>
          <w:highlight w:val="lightGray"/>
        </w:rPr>
        <w:t xml:space="preserve"> Webserver</w:t>
      </w:r>
      <w:r w:rsidRPr="00073EBD">
        <w:rPr>
          <w:highlight w:val="lightGray"/>
        </w:rPr>
        <w:t>,</w:t>
      </w:r>
      <w:r w:rsidR="00823696" w:rsidRPr="00073EBD">
        <w:rPr>
          <w:highlight w:val="lightGray"/>
        </w:rPr>
        <w:t xml:space="preserve"> etc.</w:t>
      </w:r>
    </w:p>
    <w:p w14:paraId="0A420CD4" w14:textId="77777777" w:rsidR="00823696" w:rsidRPr="00073EBD" w:rsidRDefault="00823696" w:rsidP="00073EBD">
      <w:pPr>
        <w:keepLines w:val="0"/>
        <w:numPr>
          <w:ilvl w:val="0"/>
          <w:numId w:val="38"/>
        </w:numPr>
        <w:tabs>
          <w:tab w:val="clear" w:pos="567"/>
        </w:tabs>
        <w:suppressAutoHyphens w:val="0"/>
        <w:rPr>
          <w:highlight w:val="lightGray"/>
        </w:rPr>
      </w:pPr>
      <w:r w:rsidRPr="00073EBD">
        <w:rPr>
          <w:highlight w:val="lightGray"/>
        </w:rPr>
        <w:t>Randvoorwaarden</w:t>
      </w:r>
    </w:p>
    <w:p w14:paraId="22F2C7E8" w14:textId="77777777" w:rsidR="00823696" w:rsidRPr="00073EBD" w:rsidRDefault="00823696" w:rsidP="00073EBD">
      <w:pPr>
        <w:keepLines w:val="0"/>
        <w:numPr>
          <w:ilvl w:val="0"/>
          <w:numId w:val="38"/>
        </w:numPr>
        <w:tabs>
          <w:tab w:val="clear" w:pos="567"/>
        </w:tabs>
        <w:suppressAutoHyphens w:val="0"/>
        <w:rPr>
          <w:highlight w:val="lightGray"/>
        </w:rPr>
      </w:pPr>
      <w:r w:rsidRPr="00073EBD">
        <w:rPr>
          <w:highlight w:val="lightGray"/>
        </w:rPr>
        <w:t xml:space="preserve">Waar kan </w:t>
      </w:r>
      <w:r w:rsidR="00073EBD" w:rsidRPr="00073EBD">
        <w:rPr>
          <w:highlight w:val="lightGray"/>
        </w:rPr>
        <w:t xml:space="preserve">de applicatie </w:t>
      </w:r>
      <w:r w:rsidRPr="00073EBD">
        <w:rPr>
          <w:highlight w:val="lightGray"/>
        </w:rPr>
        <w:t>op draaien</w:t>
      </w:r>
      <w:r w:rsidR="00073EBD" w:rsidRPr="00073EBD">
        <w:rPr>
          <w:highlight w:val="lightGray"/>
        </w:rPr>
        <w:t>?</w:t>
      </w:r>
    </w:p>
    <w:p w14:paraId="56EBCD2C" w14:textId="77777777" w:rsidR="00823696" w:rsidRPr="00073EBD" w:rsidRDefault="00073EBD" w:rsidP="00073EBD">
      <w:pPr>
        <w:keepLines w:val="0"/>
        <w:numPr>
          <w:ilvl w:val="0"/>
          <w:numId w:val="38"/>
        </w:numPr>
        <w:tabs>
          <w:tab w:val="clear" w:pos="567"/>
        </w:tabs>
        <w:suppressAutoHyphens w:val="0"/>
        <w:rPr>
          <w:highlight w:val="lightGray"/>
        </w:rPr>
      </w:pPr>
      <w:r w:rsidRPr="00073EBD">
        <w:rPr>
          <w:highlight w:val="lightGray"/>
        </w:rPr>
        <w:t>Wat is reeds getest?</w:t>
      </w:r>
    </w:p>
    <w:p w14:paraId="2F2AEC2C" w14:textId="77777777" w:rsidR="00073EBD" w:rsidRPr="00073EBD" w:rsidRDefault="00073EBD" w:rsidP="00073EBD">
      <w:pPr>
        <w:keepLines w:val="0"/>
        <w:numPr>
          <w:ilvl w:val="0"/>
          <w:numId w:val="38"/>
        </w:numPr>
        <w:tabs>
          <w:tab w:val="clear" w:pos="567"/>
        </w:tabs>
        <w:suppressAutoHyphens w:val="0"/>
        <w:rPr>
          <w:highlight w:val="lightGray"/>
        </w:rPr>
      </w:pPr>
      <w:r w:rsidRPr="00073EBD">
        <w:rPr>
          <w:highlight w:val="lightGray"/>
        </w:rPr>
        <w:t>…]</w:t>
      </w:r>
    </w:p>
    <w:p w14:paraId="1CB33000" w14:textId="77777777" w:rsidR="00823696" w:rsidRDefault="00823696" w:rsidP="00DC040C">
      <w:pPr>
        <w:pStyle w:val="Kop2"/>
        <w:ind w:hanging="851"/>
      </w:pPr>
      <w:bookmarkStart w:id="56" w:name="_Toc375133720"/>
      <w:r>
        <w:t>Gekoppelde bestanden/applicaties</w:t>
      </w:r>
      <w:bookmarkEnd w:id="56"/>
    </w:p>
    <w:p w14:paraId="21452593" w14:textId="77777777" w:rsidR="00F50275" w:rsidRPr="00F50275" w:rsidRDefault="00F50275" w:rsidP="00F50275">
      <w:pPr>
        <w:pStyle w:val="Tekstdocument1"/>
      </w:pPr>
      <w:r w:rsidRPr="007D419F">
        <w:rPr>
          <w:highlight w:val="lightGray"/>
        </w:rPr>
        <w:t>[</w:t>
      </w:r>
      <w:r w:rsidR="00073EBD" w:rsidRPr="007D419F">
        <w:rPr>
          <w:highlight w:val="lightGray"/>
        </w:rPr>
        <w:t>Beschrijf relaties met andere applicaties, databases, bestanden, e.d.]</w:t>
      </w:r>
    </w:p>
    <w:p w14:paraId="74BF4D5E" w14:textId="77777777" w:rsidR="00823696" w:rsidRDefault="00823696" w:rsidP="00DC040C">
      <w:pPr>
        <w:pStyle w:val="Kop2"/>
        <w:ind w:hanging="851"/>
      </w:pPr>
      <w:bookmarkStart w:id="57" w:name="_Toc375133721"/>
      <w:r>
        <w:t>Technische specificaties</w:t>
      </w:r>
      <w:r w:rsidR="007D419F">
        <w:t xml:space="preserve"> van de s</w:t>
      </w:r>
      <w:r>
        <w:t>oftware</w:t>
      </w:r>
      <w:bookmarkEnd w:id="57"/>
    </w:p>
    <w:p w14:paraId="6A080E99" w14:textId="77777777" w:rsidR="00823696" w:rsidRPr="007D419F" w:rsidRDefault="007D419F" w:rsidP="007D419F">
      <w:pPr>
        <w:keepLines w:val="0"/>
        <w:numPr>
          <w:ilvl w:val="0"/>
          <w:numId w:val="39"/>
        </w:numPr>
        <w:tabs>
          <w:tab w:val="clear" w:pos="567"/>
        </w:tabs>
        <w:suppressAutoHyphens w:val="0"/>
        <w:rPr>
          <w:highlight w:val="lightGray"/>
        </w:rPr>
      </w:pPr>
      <w:r w:rsidRPr="007D419F">
        <w:rPr>
          <w:highlight w:val="lightGray"/>
        </w:rPr>
        <w:t>Welke programmeertaal, c</w:t>
      </w:r>
      <w:r w:rsidR="00823696" w:rsidRPr="007D419F">
        <w:rPr>
          <w:highlight w:val="lightGray"/>
        </w:rPr>
        <w:t>ode</w:t>
      </w:r>
      <w:r>
        <w:rPr>
          <w:highlight w:val="lightGray"/>
        </w:rPr>
        <w:t>, enz.</w:t>
      </w:r>
    </w:p>
    <w:p w14:paraId="522502BC" w14:textId="77777777" w:rsidR="00823696" w:rsidRPr="007D419F" w:rsidRDefault="00823696" w:rsidP="007D419F">
      <w:pPr>
        <w:keepLines w:val="0"/>
        <w:numPr>
          <w:ilvl w:val="0"/>
          <w:numId w:val="41"/>
        </w:numPr>
        <w:tabs>
          <w:tab w:val="clear" w:pos="567"/>
        </w:tabs>
        <w:suppressAutoHyphens w:val="0"/>
        <w:ind w:left="851" w:hanging="284"/>
        <w:rPr>
          <w:highlight w:val="lightGray"/>
        </w:rPr>
      </w:pPr>
      <w:r w:rsidRPr="007D419F">
        <w:rPr>
          <w:highlight w:val="lightGray"/>
        </w:rPr>
        <w:t>Ontwikkelomgeving</w:t>
      </w:r>
    </w:p>
    <w:p w14:paraId="70E6C980" w14:textId="77777777" w:rsidR="00823696" w:rsidRPr="007D419F" w:rsidRDefault="00823696" w:rsidP="007D419F">
      <w:pPr>
        <w:keepLines w:val="0"/>
        <w:numPr>
          <w:ilvl w:val="0"/>
          <w:numId w:val="41"/>
        </w:numPr>
        <w:tabs>
          <w:tab w:val="clear" w:pos="567"/>
        </w:tabs>
        <w:suppressAutoHyphens w:val="0"/>
        <w:ind w:left="851" w:hanging="284"/>
        <w:rPr>
          <w:highlight w:val="lightGray"/>
        </w:rPr>
      </w:pPr>
      <w:r w:rsidRPr="007D419F">
        <w:rPr>
          <w:highlight w:val="lightGray"/>
        </w:rPr>
        <w:t>Bestaande resources gebruikt?</w:t>
      </w:r>
    </w:p>
    <w:p w14:paraId="60CD2038" w14:textId="77777777" w:rsidR="00823696" w:rsidRPr="007D419F" w:rsidRDefault="00823696" w:rsidP="007D419F">
      <w:pPr>
        <w:keepLines w:val="0"/>
        <w:numPr>
          <w:ilvl w:val="0"/>
          <w:numId w:val="39"/>
        </w:numPr>
        <w:tabs>
          <w:tab w:val="clear" w:pos="567"/>
        </w:tabs>
        <w:suppressAutoHyphens w:val="0"/>
        <w:rPr>
          <w:highlight w:val="lightGray"/>
        </w:rPr>
      </w:pPr>
      <w:r w:rsidRPr="007D419F">
        <w:rPr>
          <w:highlight w:val="lightGray"/>
        </w:rPr>
        <w:t>Interfaces met andere systemen</w:t>
      </w:r>
    </w:p>
    <w:p w14:paraId="3859F3C3" w14:textId="77777777" w:rsidR="00823696" w:rsidRPr="007D419F" w:rsidRDefault="007D419F" w:rsidP="007D419F">
      <w:pPr>
        <w:keepLines w:val="0"/>
        <w:numPr>
          <w:ilvl w:val="0"/>
          <w:numId w:val="39"/>
        </w:numPr>
        <w:tabs>
          <w:tab w:val="clear" w:pos="567"/>
        </w:tabs>
        <w:suppressAutoHyphens w:val="0"/>
        <w:rPr>
          <w:highlight w:val="lightGray"/>
        </w:rPr>
      </w:pPr>
      <w:r w:rsidRPr="007D419F">
        <w:rPr>
          <w:highlight w:val="lightGray"/>
        </w:rPr>
        <w:t>Eventueel d</w:t>
      </w:r>
      <w:r w:rsidR="00823696" w:rsidRPr="007D419F">
        <w:rPr>
          <w:highlight w:val="lightGray"/>
        </w:rPr>
        <w:t>atabasetype</w:t>
      </w:r>
    </w:p>
    <w:p w14:paraId="6DE95D7F" w14:textId="77777777" w:rsidR="007D419F" w:rsidRPr="007D419F" w:rsidRDefault="007D419F" w:rsidP="007D419F">
      <w:pPr>
        <w:keepLines w:val="0"/>
        <w:numPr>
          <w:ilvl w:val="0"/>
          <w:numId w:val="39"/>
        </w:numPr>
        <w:tabs>
          <w:tab w:val="clear" w:pos="567"/>
        </w:tabs>
        <w:suppressAutoHyphens w:val="0"/>
        <w:rPr>
          <w:highlight w:val="lightGray"/>
        </w:rPr>
      </w:pPr>
      <w:r w:rsidRPr="007D419F">
        <w:rPr>
          <w:highlight w:val="lightGray"/>
        </w:rPr>
        <w:t xml:space="preserve">Locaties, </w:t>
      </w:r>
      <w:proofErr w:type="spellStart"/>
      <w:r w:rsidRPr="007D419F">
        <w:rPr>
          <w:highlight w:val="lightGray"/>
        </w:rPr>
        <w:t>loc</w:t>
      </w:r>
      <w:r w:rsidR="00496D38">
        <w:rPr>
          <w:highlight w:val="lightGray"/>
        </w:rPr>
        <w:t>a</w:t>
      </w:r>
      <w:r w:rsidRPr="007D419F">
        <w:rPr>
          <w:highlight w:val="lightGray"/>
        </w:rPr>
        <w:t>l</w:t>
      </w:r>
      <w:proofErr w:type="spellEnd"/>
      <w:r w:rsidRPr="007D419F">
        <w:rPr>
          <w:highlight w:val="lightGray"/>
        </w:rPr>
        <w:t xml:space="preserve"> of </w:t>
      </w:r>
      <w:proofErr w:type="spellStart"/>
      <w:r w:rsidRPr="007D419F">
        <w:rPr>
          <w:highlight w:val="lightGray"/>
        </w:rPr>
        <w:t>webbased</w:t>
      </w:r>
      <w:proofErr w:type="spellEnd"/>
      <w:r w:rsidRPr="007D419F">
        <w:rPr>
          <w:highlight w:val="lightGray"/>
        </w:rPr>
        <w:t>, server,…</w:t>
      </w:r>
    </w:p>
    <w:p w14:paraId="2CB4D34A" w14:textId="77777777" w:rsidR="00F50275" w:rsidRPr="007D419F" w:rsidRDefault="00F50275" w:rsidP="00F50275">
      <w:pPr>
        <w:keepLines w:val="0"/>
        <w:numPr>
          <w:ilvl w:val="0"/>
          <w:numId w:val="39"/>
        </w:numPr>
        <w:tabs>
          <w:tab w:val="clear" w:pos="567"/>
        </w:tabs>
        <w:suppressAutoHyphens w:val="0"/>
        <w:rPr>
          <w:highlight w:val="lightGray"/>
        </w:rPr>
      </w:pPr>
      <w:r w:rsidRPr="007D419F">
        <w:rPr>
          <w:highlight w:val="lightGray"/>
        </w:rPr>
        <w:t>…]</w:t>
      </w:r>
    </w:p>
    <w:p w14:paraId="301A84FE" w14:textId="77777777" w:rsidR="00823696" w:rsidRDefault="00823696" w:rsidP="00DC040C">
      <w:pPr>
        <w:pStyle w:val="Kop2"/>
        <w:ind w:hanging="851"/>
      </w:pPr>
      <w:bookmarkStart w:id="58" w:name="_Toc375133722"/>
      <w:r>
        <w:t>Beschrijving programmastructuur:</w:t>
      </w:r>
      <w:bookmarkEnd w:id="58"/>
    </w:p>
    <w:p w14:paraId="046CC637" w14:textId="77777777" w:rsidR="00823696" w:rsidRPr="00496D38" w:rsidRDefault="00823696" w:rsidP="00496D38">
      <w:pPr>
        <w:keepLines w:val="0"/>
        <w:numPr>
          <w:ilvl w:val="0"/>
          <w:numId w:val="43"/>
        </w:numPr>
        <w:tabs>
          <w:tab w:val="clear" w:pos="567"/>
        </w:tabs>
        <w:suppressAutoHyphens w:val="0"/>
        <w:rPr>
          <w:highlight w:val="lightGray"/>
        </w:rPr>
      </w:pPr>
      <w:proofErr w:type="spellStart"/>
      <w:r w:rsidRPr="00496D38">
        <w:rPr>
          <w:highlight w:val="lightGray"/>
        </w:rPr>
        <w:t>E</w:t>
      </w:r>
      <w:r w:rsidR="00496D38" w:rsidRPr="00496D38">
        <w:rPr>
          <w:highlight w:val="lightGray"/>
        </w:rPr>
        <w:t>ntity</w:t>
      </w:r>
      <w:proofErr w:type="spellEnd"/>
      <w:r w:rsidR="00496D38" w:rsidRPr="00496D38">
        <w:rPr>
          <w:highlight w:val="lightGray"/>
        </w:rPr>
        <w:t xml:space="preserve"> </w:t>
      </w:r>
      <w:proofErr w:type="spellStart"/>
      <w:r w:rsidR="00496D38" w:rsidRPr="00496D38">
        <w:rPr>
          <w:highlight w:val="lightGray"/>
        </w:rPr>
        <w:t>Relationship</w:t>
      </w:r>
      <w:proofErr w:type="spellEnd"/>
      <w:r w:rsidR="00496D38" w:rsidRPr="00496D38">
        <w:rPr>
          <w:highlight w:val="lightGray"/>
        </w:rPr>
        <w:t xml:space="preserve"> Diagram (E</w:t>
      </w:r>
      <w:r w:rsidRPr="00496D38">
        <w:rPr>
          <w:highlight w:val="lightGray"/>
        </w:rPr>
        <w:t>RD</w:t>
      </w:r>
      <w:r w:rsidR="00496D38" w:rsidRPr="00496D38">
        <w:rPr>
          <w:highlight w:val="lightGray"/>
        </w:rPr>
        <w:t xml:space="preserve"> om de structuur van het ontwerp van het informatiesysteem te schetsen.</w:t>
      </w:r>
    </w:p>
    <w:p w14:paraId="5BFCD976" w14:textId="77777777" w:rsidR="00F50275" w:rsidRPr="00496D38" w:rsidRDefault="00823696" w:rsidP="00496D38">
      <w:pPr>
        <w:keepLines w:val="0"/>
        <w:numPr>
          <w:ilvl w:val="0"/>
          <w:numId w:val="43"/>
        </w:numPr>
        <w:tabs>
          <w:tab w:val="clear" w:pos="567"/>
        </w:tabs>
        <w:suppressAutoHyphens w:val="0"/>
        <w:rPr>
          <w:highlight w:val="lightGray"/>
        </w:rPr>
      </w:pPr>
      <w:r w:rsidRPr="00496D38">
        <w:rPr>
          <w:highlight w:val="lightGray"/>
        </w:rPr>
        <w:t>Evt. UML schematechnieken: bijv. klassendiagram, collaboratiediagram, sequentiediagram, toestand</w:t>
      </w:r>
      <w:r w:rsidR="007D419F" w:rsidRPr="00496D38">
        <w:rPr>
          <w:highlight w:val="lightGray"/>
        </w:rPr>
        <w:t>s</w:t>
      </w:r>
      <w:r w:rsidRPr="00496D38">
        <w:rPr>
          <w:highlight w:val="lightGray"/>
        </w:rPr>
        <w:t>diagram, componentdiagram</w:t>
      </w:r>
    </w:p>
    <w:p w14:paraId="0E2F6786" w14:textId="77777777" w:rsidR="00496D38" w:rsidRPr="00496D38" w:rsidRDefault="00496D38" w:rsidP="00496D38">
      <w:pPr>
        <w:keepLines w:val="0"/>
        <w:numPr>
          <w:ilvl w:val="0"/>
          <w:numId w:val="43"/>
        </w:numPr>
        <w:tabs>
          <w:tab w:val="clear" w:pos="567"/>
        </w:tabs>
        <w:suppressAutoHyphens w:val="0"/>
        <w:rPr>
          <w:highlight w:val="lightGray"/>
        </w:rPr>
      </w:pPr>
      <w:r w:rsidRPr="00496D38">
        <w:rPr>
          <w:highlight w:val="lightGray"/>
        </w:rPr>
        <w:t>….]</w:t>
      </w:r>
    </w:p>
    <w:p w14:paraId="4BA3497C" w14:textId="77777777" w:rsidR="00823696" w:rsidRDefault="00823696" w:rsidP="00DC040C">
      <w:pPr>
        <w:pStyle w:val="Kop2"/>
        <w:ind w:hanging="851"/>
      </w:pPr>
      <w:bookmarkStart w:id="59" w:name="_Toc375133723"/>
      <w:r>
        <w:t>Beschrijving gebruikersinterfaces</w:t>
      </w:r>
      <w:bookmarkEnd w:id="59"/>
    </w:p>
    <w:p w14:paraId="5246F0AA" w14:textId="77777777" w:rsidR="00F50275" w:rsidRPr="00F50275" w:rsidRDefault="00F50275" w:rsidP="00F50275">
      <w:pPr>
        <w:pStyle w:val="Tekstdocument1"/>
      </w:pPr>
      <w:r w:rsidRPr="00867C11">
        <w:rPr>
          <w:highlight w:val="lightGray"/>
        </w:rPr>
        <w:t>[</w:t>
      </w:r>
      <w:r w:rsidR="00496D38" w:rsidRPr="00867C11">
        <w:rPr>
          <w:highlight w:val="lightGray"/>
        </w:rPr>
        <w:t xml:space="preserve">Achterliggende gedachten bij ontwerp gebruikersinterfaces, rekening houdend met de omgevingsfactoren. Eventueel voorbeelden van schermen, </w:t>
      </w:r>
      <w:r w:rsidRPr="00867C11">
        <w:rPr>
          <w:highlight w:val="lightGray"/>
        </w:rPr>
        <w:t>…]</w:t>
      </w:r>
    </w:p>
    <w:p w14:paraId="068B82B4" w14:textId="77777777" w:rsidR="00BD72DB" w:rsidRDefault="00F50275" w:rsidP="00DC040C">
      <w:pPr>
        <w:pStyle w:val="Kop2"/>
        <w:ind w:hanging="851"/>
      </w:pPr>
      <w:bookmarkStart w:id="60" w:name="_Toc375133724"/>
      <w:r>
        <w:t>…</w:t>
      </w:r>
      <w:bookmarkEnd w:id="60"/>
    </w:p>
    <w:p w14:paraId="3121D7CF" w14:textId="77777777" w:rsidR="00F50275" w:rsidRPr="00F50275" w:rsidRDefault="00F50275" w:rsidP="00F50275">
      <w:pPr>
        <w:pStyle w:val="Tekstdocument1"/>
      </w:pPr>
      <w:r w:rsidRPr="00496D38">
        <w:rPr>
          <w:highlight w:val="lightGray"/>
        </w:rPr>
        <w:t>[</w:t>
      </w:r>
      <w:r w:rsidR="00496D38" w:rsidRPr="00496D38">
        <w:rPr>
          <w:highlight w:val="lightGray"/>
        </w:rPr>
        <w:t>Nog meer details betreffende het applicatie- en/of databaseontwerp]</w:t>
      </w:r>
    </w:p>
    <w:p w14:paraId="7A60DE50" w14:textId="77777777" w:rsidR="00F50275" w:rsidRPr="00F50275" w:rsidRDefault="00F50275" w:rsidP="00F50275">
      <w:pPr>
        <w:pStyle w:val="Tekstdocument1"/>
      </w:pPr>
    </w:p>
    <w:p w14:paraId="713D9327" w14:textId="77777777" w:rsidR="00A9539C" w:rsidRDefault="00A9539C" w:rsidP="00BD72DB">
      <w:pPr>
        <w:pStyle w:val="Kop1"/>
      </w:pPr>
      <w:bookmarkStart w:id="61" w:name="_Toc375133725"/>
      <w:r>
        <w:lastRenderedPageBreak/>
        <w:t>Testen</w:t>
      </w:r>
      <w:bookmarkEnd w:id="61"/>
    </w:p>
    <w:p w14:paraId="6243352E" w14:textId="77777777" w:rsidR="00A9539C" w:rsidRDefault="00A9539C" w:rsidP="00A9539C">
      <w:pPr>
        <w:pStyle w:val="Kop2"/>
        <w:ind w:hanging="851"/>
      </w:pPr>
      <w:bookmarkStart w:id="62" w:name="_Toc375133726"/>
      <w:r>
        <w:t>Testopstelling</w:t>
      </w:r>
      <w:bookmarkEnd w:id="62"/>
    </w:p>
    <w:p w14:paraId="475C02D9" w14:textId="77777777" w:rsidR="00A9539C" w:rsidRPr="00A9539C" w:rsidRDefault="00A9539C" w:rsidP="00A9539C">
      <w:pPr>
        <w:pStyle w:val="Tekstdocument1"/>
        <w:rPr>
          <w:highlight w:val="lightGray"/>
        </w:rPr>
      </w:pPr>
      <w:r w:rsidRPr="00A9539C">
        <w:rPr>
          <w:highlight w:val="lightGray"/>
        </w:rPr>
        <w:t>[Beschrijf een testopstelling waarin een aantal belangrijke componenten uit het technisch ontwerp een plaats krijgt en waarmee aangetoond kan worden dat de ideeën uit het Technisch Ontwerp daadwerkelijk in de prak</w:t>
      </w:r>
      <w:r w:rsidR="00867C11">
        <w:rPr>
          <w:highlight w:val="lightGray"/>
        </w:rPr>
        <w:t>t</w:t>
      </w:r>
      <w:r w:rsidRPr="00A9539C">
        <w:rPr>
          <w:highlight w:val="lightGray"/>
        </w:rPr>
        <w:t>ijk functioneren.</w:t>
      </w:r>
    </w:p>
    <w:p w14:paraId="2FE61035" w14:textId="77777777" w:rsidR="00A9539C" w:rsidRPr="00A9539C" w:rsidRDefault="00A9539C" w:rsidP="00A9539C">
      <w:pPr>
        <w:pStyle w:val="Tekstdocument1"/>
        <w:numPr>
          <w:ilvl w:val="0"/>
          <w:numId w:val="44"/>
        </w:numPr>
        <w:rPr>
          <w:highlight w:val="lightGray"/>
        </w:rPr>
      </w:pPr>
      <w:r w:rsidRPr="00A9539C">
        <w:rPr>
          <w:highlight w:val="lightGray"/>
        </w:rPr>
        <w:t>Welke componenten van de ICT infrastructuur moeten worden getest?</w:t>
      </w:r>
    </w:p>
    <w:p w14:paraId="28087EC6" w14:textId="77777777" w:rsidR="00A9539C" w:rsidRPr="00A9539C" w:rsidRDefault="00A9539C" w:rsidP="00A9539C">
      <w:pPr>
        <w:pStyle w:val="Tekstdocument1"/>
        <w:numPr>
          <w:ilvl w:val="0"/>
          <w:numId w:val="44"/>
        </w:numPr>
        <w:rPr>
          <w:highlight w:val="lightGray"/>
        </w:rPr>
      </w:pPr>
      <w:r w:rsidRPr="00A9539C">
        <w:rPr>
          <w:highlight w:val="lightGray"/>
        </w:rPr>
        <w:t>Hoe wordt de samenhang tussen de componenten gerealiseerd?</w:t>
      </w:r>
    </w:p>
    <w:p w14:paraId="68F42A46" w14:textId="77777777" w:rsidR="00A9539C" w:rsidRPr="00A9539C" w:rsidRDefault="00A9539C" w:rsidP="00A9539C">
      <w:pPr>
        <w:pStyle w:val="Tekstdocument1"/>
        <w:numPr>
          <w:ilvl w:val="0"/>
          <w:numId w:val="44"/>
        </w:numPr>
        <w:rPr>
          <w:highlight w:val="lightGray"/>
        </w:rPr>
      </w:pPr>
      <w:r w:rsidRPr="00A9539C">
        <w:rPr>
          <w:highlight w:val="lightGray"/>
        </w:rPr>
        <w:t>Waar komt representatieve testdata vandaan?</w:t>
      </w:r>
    </w:p>
    <w:p w14:paraId="7A06B00B" w14:textId="77777777" w:rsidR="00A9539C" w:rsidRPr="00A9539C" w:rsidRDefault="00A9539C" w:rsidP="00A9539C">
      <w:pPr>
        <w:pStyle w:val="Tekstdocument1"/>
        <w:numPr>
          <w:ilvl w:val="0"/>
          <w:numId w:val="44"/>
        </w:numPr>
        <w:rPr>
          <w:highlight w:val="lightGray"/>
        </w:rPr>
      </w:pPr>
      <w:r w:rsidRPr="00A9539C">
        <w:rPr>
          <w:highlight w:val="lightGray"/>
        </w:rPr>
        <w:t>Wie voert de testen uit?</w:t>
      </w:r>
    </w:p>
    <w:p w14:paraId="6D9C966C" w14:textId="77777777" w:rsidR="00A9539C" w:rsidRPr="00A9539C" w:rsidRDefault="00A9539C" w:rsidP="00A9539C">
      <w:pPr>
        <w:pStyle w:val="Tekstdocument1"/>
        <w:numPr>
          <w:ilvl w:val="0"/>
          <w:numId w:val="44"/>
        </w:numPr>
        <w:rPr>
          <w:highlight w:val="lightGray"/>
        </w:rPr>
      </w:pPr>
      <w:r w:rsidRPr="00A9539C">
        <w:rPr>
          <w:highlight w:val="lightGray"/>
        </w:rPr>
        <w:t>Hoe worden de resultaten gerapporteerd?</w:t>
      </w:r>
    </w:p>
    <w:p w14:paraId="2B4393F6" w14:textId="77777777" w:rsidR="00A9539C" w:rsidRPr="00A9539C" w:rsidRDefault="00A9539C" w:rsidP="00A9539C">
      <w:pPr>
        <w:pStyle w:val="Tekstdocument1"/>
        <w:numPr>
          <w:ilvl w:val="0"/>
          <w:numId w:val="44"/>
        </w:numPr>
        <w:rPr>
          <w:highlight w:val="lightGray"/>
        </w:rPr>
      </w:pPr>
      <w:r w:rsidRPr="00A9539C">
        <w:rPr>
          <w:highlight w:val="lightGray"/>
        </w:rPr>
        <w:t>…]</w:t>
      </w:r>
    </w:p>
    <w:p w14:paraId="5A901F67" w14:textId="77777777" w:rsidR="00A9539C" w:rsidRDefault="00A9539C" w:rsidP="00A9539C">
      <w:pPr>
        <w:pStyle w:val="Kop2"/>
        <w:ind w:hanging="851"/>
      </w:pPr>
      <w:bookmarkStart w:id="63" w:name="_Toc375133727"/>
      <w:r>
        <w:t>Gevolgen van acceptatietest</w:t>
      </w:r>
      <w:bookmarkEnd w:id="63"/>
    </w:p>
    <w:p w14:paraId="6611A6DB" w14:textId="77777777" w:rsidR="00A9539C" w:rsidRPr="00A9539C" w:rsidRDefault="00A9539C" w:rsidP="00A9539C">
      <w:pPr>
        <w:pStyle w:val="Tekstdocument1"/>
        <w:rPr>
          <w:highlight w:val="lightGray"/>
        </w:rPr>
      </w:pPr>
      <w:r w:rsidRPr="00A9539C">
        <w:rPr>
          <w:highlight w:val="lightGray"/>
        </w:rPr>
        <w:t>[Wat gebeurt er met de resultaten van de acceptatietest(en)?</w:t>
      </w:r>
    </w:p>
    <w:p w14:paraId="4E3B03BD" w14:textId="77777777" w:rsidR="00A9539C" w:rsidRPr="00A9539C" w:rsidRDefault="00A9539C" w:rsidP="00A9539C">
      <w:pPr>
        <w:pStyle w:val="Tekstdocument1"/>
        <w:numPr>
          <w:ilvl w:val="0"/>
          <w:numId w:val="45"/>
        </w:numPr>
        <w:rPr>
          <w:highlight w:val="lightGray"/>
        </w:rPr>
      </w:pPr>
      <w:r w:rsidRPr="00A9539C">
        <w:rPr>
          <w:highlight w:val="lightGray"/>
        </w:rPr>
        <w:t>Hoe wordt de oplevering geregeld.</w:t>
      </w:r>
    </w:p>
    <w:p w14:paraId="490B3DE1" w14:textId="77777777" w:rsidR="00A9539C" w:rsidRPr="00A9539C" w:rsidRDefault="00A9539C" w:rsidP="00A9539C">
      <w:pPr>
        <w:pStyle w:val="Tekstdocument1"/>
        <w:numPr>
          <w:ilvl w:val="0"/>
          <w:numId w:val="45"/>
        </w:numPr>
        <w:rPr>
          <w:highlight w:val="lightGray"/>
        </w:rPr>
      </w:pPr>
      <w:r w:rsidRPr="00A9539C">
        <w:rPr>
          <w:highlight w:val="lightGray"/>
        </w:rPr>
        <w:t>Wat wordt er gedaan aan evt. tekortkomingen?</w:t>
      </w:r>
    </w:p>
    <w:p w14:paraId="4F51C0DF" w14:textId="77777777" w:rsidR="00A9539C" w:rsidRPr="00A9539C" w:rsidRDefault="00A9539C" w:rsidP="00A9539C">
      <w:pPr>
        <w:pStyle w:val="Tekstdocument1"/>
        <w:numPr>
          <w:ilvl w:val="0"/>
          <w:numId w:val="45"/>
        </w:numPr>
        <w:rPr>
          <w:highlight w:val="lightGray"/>
        </w:rPr>
      </w:pPr>
      <w:r w:rsidRPr="00A9539C">
        <w:rPr>
          <w:highlight w:val="lightGray"/>
        </w:rPr>
        <w:t>Komen er nog aanvullende testen?</w:t>
      </w:r>
    </w:p>
    <w:p w14:paraId="0E610694" w14:textId="77777777" w:rsidR="00A9539C" w:rsidRPr="00A9539C" w:rsidRDefault="00A9539C" w:rsidP="00A9539C">
      <w:pPr>
        <w:pStyle w:val="Tekstdocument1"/>
        <w:numPr>
          <w:ilvl w:val="0"/>
          <w:numId w:val="45"/>
        </w:numPr>
        <w:rPr>
          <w:highlight w:val="lightGray"/>
        </w:rPr>
      </w:pPr>
      <w:r w:rsidRPr="00A9539C">
        <w:rPr>
          <w:highlight w:val="lightGray"/>
        </w:rPr>
        <w:t>…]</w:t>
      </w:r>
    </w:p>
    <w:p w14:paraId="3B460DE5" w14:textId="77777777" w:rsidR="00A9539C" w:rsidRPr="00A9539C" w:rsidRDefault="00A9539C" w:rsidP="00A9539C">
      <w:pPr>
        <w:pStyle w:val="Tekstdocument1"/>
      </w:pPr>
    </w:p>
    <w:p w14:paraId="098FD187" w14:textId="77777777" w:rsidR="00BD72DB" w:rsidRDefault="00BD72DB" w:rsidP="00BD72DB">
      <w:pPr>
        <w:pStyle w:val="Kop1"/>
      </w:pPr>
      <w:bookmarkStart w:id="64" w:name="_Toc375133728"/>
      <w:r>
        <w:lastRenderedPageBreak/>
        <w:t>Managementsamenvatting</w:t>
      </w:r>
      <w:bookmarkEnd w:id="64"/>
    </w:p>
    <w:p w14:paraId="6D65D885" w14:textId="77777777" w:rsidR="00BD72DB" w:rsidRDefault="00BD72DB" w:rsidP="00BD72DB">
      <w:pPr>
        <w:pStyle w:val="Tekstdocument1"/>
      </w:pPr>
      <w:r w:rsidRPr="00A9539C">
        <w:rPr>
          <w:highlight w:val="lightGray"/>
        </w:rPr>
        <w:t>[</w:t>
      </w:r>
      <w:r w:rsidR="00A9539C" w:rsidRPr="00A9539C">
        <w:rPr>
          <w:highlight w:val="lightGray"/>
        </w:rPr>
        <w:t>Geef een samenvatting van dit document dat geschikt is voor managers die weinig tijd hebben om zich in details te verdiepen en mogelijk (zeker) geen ICT-kennis hebben. Na het lezen van deze samenvatting moeten zij een idee hebben wat het ontwerp inhoudt.]</w:t>
      </w:r>
    </w:p>
    <w:p w14:paraId="77305429" w14:textId="77777777" w:rsidR="00BD72DB" w:rsidRPr="00BD72DB" w:rsidRDefault="00BD72DB" w:rsidP="00BD72DB">
      <w:pPr>
        <w:pStyle w:val="Tekstdocument1"/>
      </w:pPr>
    </w:p>
    <w:p w14:paraId="14198DD3" w14:textId="77777777" w:rsidR="00FA2119" w:rsidRDefault="00FA2119" w:rsidP="005C29A0">
      <w:pPr>
        <w:pStyle w:val="Kopoverige"/>
        <w:numPr>
          <w:ilvl w:val="0"/>
          <w:numId w:val="0"/>
        </w:numPr>
        <w:ind w:hanging="851"/>
      </w:pPr>
      <w:bookmarkStart w:id="65" w:name="_Toc375133729"/>
      <w:r>
        <w:lastRenderedPageBreak/>
        <w:t>Bijlage</w:t>
      </w:r>
      <w:bookmarkEnd w:id="65"/>
    </w:p>
    <w:p w14:paraId="3362A4E8" w14:textId="77777777" w:rsidR="007E642F" w:rsidRDefault="00FA2119">
      <w:pPr>
        <w:pStyle w:val="Inhopg1"/>
        <w:tabs>
          <w:tab w:val="left" w:pos="1400"/>
        </w:tabs>
        <w:rPr>
          <w:rFonts w:asciiTheme="minorHAnsi" w:eastAsiaTheme="minorEastAsia" w:hAnsiTheme="minorHAnsi" w:cstheme="minorBidi"/>
          <w:b w:val="0"/>
          <w:caps w:val="0"/>
          <w:noProof/>
          <w:sz w:val="22"/>
          <w:szCs w:val="22"/>
        </w:rPr>
      </w:pPr>
      <w:r>
        <w:fldChar w:fldCharType="begin"/>
      </w:r>
      <w:r>
        <w:instrText xml:space="preserve"> TOC \t "Kop 9;1" </w:instrText>
      </w:r>
      <w:r>
        <w:fldChar w:fldCharType="separate"/>
      </w:r>
      <w:r w:rsidR="007E642F">
        <w:rPr>
          <w:noProof/>
        </w:rPr>
        <w:t>Bijlage A</w:t>
      </w:r>
      <w:r w:rsidR="007E642F">
        <w:rPr>
          <w:rFonts w:asciiTheme="minorHAnsi" w:eastAsiaTheme="minorEastAsia" w:hAnsiTheme="minorHAnsi" w:cstheme="minorBidi"/>
          <w:b w:val="0"/>
          <w:caps w:val="0"/>
          <w:noProof/>
          <w:sz w:val="22"/>
          <w:szCs w:val="22"/>
        </w:rPr>
        <w:tab/>
      </w:r>
      <w:r w:rsidR="007E642F">
        <w:rPr>
          <w:noProof/>
        </w:rPr>
        <w:t>xxx</w:t>
      </w:r>
      <w:r w:rsidR="007E642F">
        <w:rPr>
          <w:noProof/>
        </w:rPr>
        <w:tab/>
      </w:r>
      <w:r w:rsidR="007E642F">
        <w:rPr>
          <w:noProof/>
        </w:rPr>
        <w:fldChar w:fldCharType="begin"/>
      </w:r>
      <w:r w:rsidR="007E642F">
        <w:rPr>
          <w:noProof/>
        </w:rPr>
        <w:instrText xml:space="preserve"> PAGEREF _Toc375133730 \h </w:instrText>
      </w:r>
      <w:r w:rsidR="007E642F">
        <w:rPr>
          <w:noProof/>
        </w:rPr>
      </w:r>
      <w:r w:rsidR="007E642F">
        <w:rPr>
          <w:noProof/>
        </w:rPr>
        <w:fldChar w:fldCharType="separate"/>
      </w:r>
      <w:r w:rsidR="00676AFF">
        <w:rPr>
          <w:noProof/>
        </w:rPr>
        <w:t>4</w:t>
      </w:r>
      <w:r w:rsidR="007E642F">
        <w:rPr>
          <w:noProof/>
        </w:rPr>
        <w:fldChar w:fldCharType="end"/>
      </w:r>
    </w:p>
    <w:p w14:paraId="6A5D162B" w14:textId="77777777" w:rsidR="007E642F" w:rsidRDefault="007E642F">
      <w:pPr>
        <w:pStyle w:val="Inhopg1"/>
        <w:tabs>
          <w:tab w:val="left" w:pos="1400"/>
        </w:tabs>
        <w:rPr>
          <w:rFonts w:asciiTheme="minorHAnsi" w:eastAsiaTheme="minorEastAsia" w:hAnsiTheme="minorHAnsi" w:cstheme="minorBidi"/>
          <w:b w:val="0"/>
          <w:caps w:val="0"/>
          <w:noProof/>
          <w:sz w:val="22"/>
          <w:szCs w:val="22"/>
        </w:rPr>
      </w:pPr>
      <w:r>
        <w:rPr>
          <w:noProof/>
        </w:rPr>
        <w:t>Bijlage B</w:t>
      </w:r>
      <w:r>
        <w:rPr>
          <w:rFonts w:asciiTheme="minorHAnsi" w:eastAsiaTheme="minorEastAsia" w:hAnsiTheme="minorHAnsi" w:cstheme="minorBidi"/>
          <w:b w:val="0"/>
          <w:caps w:val="0"/>
          <w:noProof/>
          <w:sz w:val="22"/>
          <w:szCs w:val="22"/>
        </w:rPr>
        <w:tab/>
      </w:r>
      <w:r>
        <w:rPr>
          <w:noProof/>
        </w:rPr>
        <w:t>Protocol van acceptatie</w:t>
      </w:r>
      <w:r>
        <w:rPr>
          <w:noProof/>
        </w:rPr>
        <w:tab/>
      </w:r>
      <w:r>
        <w:rPr>
          <w:noProof/>
        </w:rPr>
        <w:fldChar w:fldCharType="begin"/>
      </w:r>
      <w:r>
        <w:rPr>
          <w:noProof/>
        </w:rPr>
        <w:instrText xml:space="preserve"> PAGEREF _Toc375133731 \h </w:instrText>
      </w:r>
      <w:r>
        <w:rPr>
          <w:noProof/>
        </w:rPr>
      </w:r>
      <w:r>
        <w:rPr>
          <w:noProof/>
        </w:rPr>
        <w:fldChar w:fldCharType="separate"/>
      </w:r>
      <w:r w:rsidR="00676AFF">
        <w:rPr>
          <w:noProof/>
        </w:rPr>
        <w:t>4</w:t>
      </w:r>
      <w:r>
        <w:rPr>
          <w:noProof/>
        </w:rPr>
        <w:fldChar w:fldCharType="end"/>
      </w:r>
    </w:p>
    <w:p w14:paraId="1028712D" w14:textId="77777777" w:rsidR="00FA2119" w:rsidRDefault="00FA2119">
      <w:r>
        <w:fldChar w:fldCharType="end"/>
      </w:r>
    </w:p>
    <w:p w14:paraId="7A8A80FE" w14:textId="77777777" w:rsidR="00FA2119" w:rsidRDefault="00FA2119">
      <w:pPr>
        <w:sectPr w:rsidR="00FA2119">
          <w:footerReference w:type="default" r:id="rId16"/>
          <w:pgSz w:w="11907" w:h="16840" w:code="9"/>
          <w:pgMar w:top="1701" w:right="1418" w:bottom="1134" w:left="2268" w:header="425" w:footer="680" w:gutter="0"/>
          <w:paperSrc w:first="3" w:other="3"/>
          <w:pgNumType w:start="1"/>
          <w:cols w:space="708"/>
        </w:sectPr>
      </w:pPr>
    </w:p>
    <w:p w14:paraId="2E839293" w14:textId="77777777" w:rsidR="000C1C55" w:rsidRDefault="00D246CD">
      <w:pPr>
        <w:pStyle w:val="Kop9"/>
      </w:pPr>
      <w:bookmarkStart w:id="66" w:name="_Toc375133730"/>
      <w:bookmarkStart w:id="67" w:name="_Ref368114864"/>
      <w:bookmarkStart w:id="68" w:name="_Ref368114869"/>
      <w:r>
        <w:lastRenderedPageBreak/>
        <w:t>xxx</w:t>
      </w:r>
      <w:bookmarkEnd w:id="66"/>
    </w:p>
    <w:p w14:paraId="089AE673" w14:textId="77777777" w:rsidR="00FA2119" w:rsidRDefault="00FA2119">
      <w:pPr>
        <w:pStyle w:val="Kop9"/>
      </w:pPr>
      <w:bookmarkStart w:id="69" w:name="_Toc375133731"/>
      <w:bookmarkEnd w:id="67"/>
      <w:bookmarkEnd w:id="68"/>
      <w:r>
        <w:lastRenderedPageBreak/>
        <w:t>Protocol van acceptatie</w:t>
      </w:r>
      <w:bookmarkEnd w:id="69"/>
    </w:p>
    <w:p w14:paraId="39878379" w14:textId="77777777" w:rsidR="000C1C55" w:rsidRDefault="000C1C55">
      <w:pPr>
        <w:pStyle w:val="Tekstdocument1"/>
      </w:pPr>
      <w:r w:rsidRPr="00A9539C">
        <w:rPr>
          <w:highlight w:val="lightGray"/>
        </w:rPr>
        <w:t xml:space="preserve">Deze bijlage toepassen </w:t>
      </w:r>
      <w:r w:rsidR="00B01E98" w:rsidRPr="00A9539C">
        <w:rPr>
          <w:highlight w:val="lightGray"/>
        </w:rPr>
        <w:t xml:space="preserve">wanneer </w:t>
      </w:r>
      <w:r w:rsidRPr="00A9539C">
        <w:rPr>
          <w:highlight w:val="lightGray"/>
        </w:rPr>
        <w:t>duidelijke criteria voor de oplevering bekend zijn, anders dit in een latere fase opstellen.</w:t>
      </w:r>
      <w:r w:rsidR="003830DA">
        <w:t xml:space="preserve"> ZIE OOK FO</w:t>
      </w:r>
    </w:p>
    <w:p w14:paraId="1ECB8D8E" w14:textId="77777777" w:rsidR="00FA2119" w:rsidRDefault="00FA2119">
      <w:pPr>
        <w:pStyle w:val="Tekstdocument1"/>
      </w:pPr>
      <w:r>
        <w:t xml:space="preserve">De punten zoals beschreven in hoofdstuk </w:t>
      </w:r>
      <w:r w:rsidR="000C1C55">
        <w:t>XX</w:t>
      </w:r>
      <w:r>
        <w:t xml:space="preserve"> "</w:t>
      </w:r>
      <w:r w:rsidR="000C1C55">
        <w:t>XX</w:t>
      </w:r>
      <w:r>
        <w:t>" zijn in de onderstaande tabel opgenomen. Tijdens de oplevering zal op deze punten worden gecontroleerd.</w:t>
      </w: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FA2119" w14:paraId="29C4D8B6" w14:textId="77777777">
        <w:tc>
          <w:tcPr>
            <w:tcW w:w="355" w:type="dxa"/>
            <w:tcBorders>
              <w:top w:val="single" w:sz="12" w:space="0" w:color="000000"/>
            </w:tcBorders>
          </w:tcPr>
          <w:p w14:paraId="020236D7" w14:textId="77777777" w:rsidR="00FA2119" w:rsidRDefault="00FA2119">
            <w:pPr>
              <w:pStyle w:val="Tekstdocument2"/>
              <w:spacing w:after="0"/>
              <w:rPr>
                <w:b/>
                <w:color w:val="808080"/>
              </w:rPr>
            </w:pPr>
          </w:p>
        </w:tc>
        <w:tc>
          <w:tcPr>
            <w:tcW w:w="3969" w:type="dxa"/>
            <w:tcBorders>
              <w:top w:val="single" w:sz="12" w:space="0" w:color="000000"/>
            </w:tcBorders>
          </w:tcPr>
          <w:p w14:paraId="29FE76B3" w14:textId="77777777" w:rsidR="00FA2119" w:rsidRDefault="00FA2119">
            <w:pPr>
              <w:pStyle w:val="Tekstdocument2"/>
              <w:spacing w:after="0"/>
              <w:rPr>
                <w:b/>
                <w:color w:val="808080"/>
              </w:rPr>
            </w:pPr>
            <w:r>
              <w:rPr>
                <w:b/>
                <w:color w:val="808080"/>
              </w:rPr>
              <w:t>Acceptatiepunt</w:t>
            </w:r>
          </w:p>
        </w:tc>
        <w:tc>
          <w:tcPr>
            <w:tcW w:w="1417" w:type="dxa"/>
            <w:gridSpan w:val="2"/>
            <w:tcBorders>
              <w:top w:val="single" w:sz="12" w:space="0" w:color="000000"/>
            </w:tcBorders>
          </w:tcPr>
          <w:p w14:paraId="221C8B65" w14:textId="77777777" w:rsidR="00FA2119" w:rsidRDefault="00A9539C">
            <w:pPr>
              <w:pStyle w:val="Tekstdocument2"/>
              <w:spacing w:after="0"/>
              <w:jc w:val="center"/>
              <w:rPr>
                <w:b/>
                <w:color w:val="808080"/>
              </w:rPr>
            </w:pPr>
            <w:r>
              <w:rPr>
                <w:b/>
                <w:color w:val="808080"/>
              </w:rPr>
              <w:t>Akkoord</w:t>
            </w:r>
          </w:p>
        </w:tc>
        <w:tc>
          <w:tcPr>
            <w:tcW w:w="2552" w:type="dxa"/>
            <w:tcBorders>
              <w:top w:val="single" w:sz="12" w:space="0" w:color="000000"/>
            </w:tcBorders>
          </w:tcPr>
          <w:p w14:paraId="3C1C6E6B" w14:textId="77777777" w:rsidR="00FA2119" w:rsidRDefault="00FA2119">
            <w:pPr>
              <w:pStyle w:val="Tekstdocument2"/>
              <w:spacing w:after="0"/>
              <w:rPr>
                <w:b/>
                <w:color w:val="808080"/>
              </w:rPr>
            </w:pPr>
            <w:r>
              <w:rPr>
                <w:b/>
                <w:color w:val="808080"/>
              </w:rPr>
              <w:t>Opmerkingen</w:t>
            </w:r>
          </w:p>
        </w:tc>
      </w:tr>
      <w:tr w:rsidR="00FA2119" w14:paraId="51FA624C" w14:textId="77777777">
        <w:trPr>
          <w:trHeight w:val="180"/>
        </w:trPr>
        <w:tc>
          <w:tcPr>
            <w:tcW w:w="355" w:type="dxa"/>
            <w:tcBorders>
              <w:bottom w:val="single" w:sz="6" w:space="0" w:color="000000"/>
            </w:tcBorders>
          </w:tcPr>
          <w:p w14:paraId="7FBA8FC9" w14:textId="77777777" w:rsidR="00FA2119" w:rsidRDefault="00FA2119">
            <w:pPr>
              <w:pStyle w:val="Tekstdocument2"/>
              <w:spacing w:before="0"/>
              <w:rPr>
                <w:b/>
                <w:color w:val="808080"/>
              </w:rPr>
            </w:pPr>
          </w:p>
        </w:tc>
        <w:tc>
          <w:tcPr>
            <w:tcW w:w="3969" w:type="dxa"/>
            <w:tcBorders>
              <w:bottom w:val="single" w:sz="6" w:space="0" w:color="000000"/>
            </w:tcBorders>
          </w:tcPr>
          <w:p w14:paraId="332B11C6" w14:textId="77777777" w:rsidR="00FA2119" w:rsidRDefault="00FA2119">
            <w:pPr>
              <w:pStyle w:val="Tekstdocument2"/>
              <w:spacing w:before="0"/>
              <w:rPr>
                <w:b/>
                <w:color w:val="808080"/>
              </w:rPr>
            </w:pPr>
          </w:p>
        </w:tc>
        <w:tc>
          <w:tcPr>
            <w:tcW w:w="709" w:type="dxa"/>
            <w:tcBorders>
              <w:bottom w:val="single" w:sz="6" w:space="0" w:color="000000"/>
            </w:tcBorders>
          </w:tcPr>
          <w:p w14:paraId="1655A73C" w14:textId="77777777" w:rsidR="00FA2119" w:rsidRDefault="00FA2119">
            <w:pPr>
              <w:pStyle w:val="Tekstdocument2"/>
              <w:spacing w:before="0"/>
              <w:jc w:val="center"/>
              <w:rPr>
                <w:b/>
                <w:color w:val="808080"/>
              </w:rPr>
            </w:pPr>
            <w:r>
              <w:rPr>
                <w:b/>
                <w:color w:val="808080"/>
              </w:rPr>
              <w:t>wel</w:t>
            </w:r>
          </w:p>
        </w:tc>
        <w:tc>
          <w:tcPr>
            <w:tcW w:w="708" w:type="dxa"/>
            <w:tcBorders>
              <w:bottom w:val="single" w:sz="6" w:space="0" w:color="000000"/>
            </w:tcBorders>
          </w:tcPr>
          <w:p w14:paraId="6EFD5527" w14:textId="77777777" w:rsidR="00FA2119" w:rsidRDefault="00FA2119">
            <w:pPr>
              <w:pStyle w:val="Tekstdocument2"/>
              <w:spacing w:before="0"/>
              <w:jc w:val="center"/>
              <w:rPr>
                <w:b/>
                <w:color w:val="808080"/>
              </w:rPr>
            </w:pPr>
            <w:r>
              <w:rPr>
                <w:b/>
                <w:color w:val="808080"/>
              </w:rPr>
              <w:t>niet</w:t>
            </w:r>
          </w:p>
        </w:tc>
        <w:tc>
          <w:tcPr>
            <w:tcW w:w="2552" w:type="dxa"/>
            <w:tcBorders>
              <w:bottom w:val="single" w:sz="6" w:space="0" w:color="000000"/>
            </w:tcBorders>
          </w:tcPr>
          <w:p w14:paraId="07B8A764" w14:textId="77777777" w:rsidR="00FA2119" w:rsidRDefault="00FA2119">
            <w:pPr>
              <w:pStyle w:val="Tekstdocument2"/>
              <w:spacing w:before="0"/>
              <w:rPr>
                <w:b/>
                <w:color w:val="808080"/>
              </w:rPr>
            </w:pPr>
          </w:p>
        </w:tc>
      </w:tr>
      <w:tr w:rsidR="00FA2119" w14:paraId="002E55F6" w14:textId="77777777">
        <w:tc>
          <w:tcPr>
            <w:tcW w:w="355" w:type="dxa"/>
            <w:tcBorders>
              <w:top w:val="single" w:sz="6" w:space="0" w:color="000000"/>
              <w:bottom w:val="single" w:sz="6" w:space="0" w:color="000000"/>
            </w:tcBorders>
          </w:tcPr>
          <w:p w14:paraId="0D99D594"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61A34BAE" w14:textId="77777777" w:rsidR="00FA2119" w:rsidRDefault="00FA2119">
            <w:pPr>
              <w:pStyle w:val="Tekstdocument2"/>
            </w:pPr>
          </w:p>
        </w:tc>
        <w:tc>
          <w:tcPr>
            <w:tcW w:w="709" w:type="dxa"/>
            <w:tcBorders>
              <w:top w:val="single" w:sz="6" w:space="0" w:color="000000"/>
              <w:bottom w:val="single" w:sz="6" w:space="0" w:color="000000"/>
            </w:tcBorders>
          </w:tcPr>
          <w:p w14:paraId="509B45E6"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6FD573C6"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6AC7705B" w14:textId="77777777" w:rsidR="00FA2119" w:rsidRDefault="00FA2119">
            <w:pPr>
              <w:pStyle w:val="Tekstdocument2"/>
            </w:pPr>
          </w:p>
        </w:tc>
      </w:tr>
      <w:tr w:rsidR="00FA2119" w14:paraId="47BB4C66" w14:textId="77777777">
        <w:tc>
          <w:tcPr>
            <w:tcW w:w="355" w:type="dxa"/>
            <w:tcBorders>
              <w:top w:val="single" w:sz="6" w:space="0" w:color="000000"/>
              <w:bottom w:val="single" w:sz="6" w:space="0" w:color="000000"/>
            </w:tcBorders>
          </w:tcPr>
          <w:p w14:paraId="0CA47E6F"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1D93276B" w14:textId="77777777" w:rsidR="00FA2119" w:rsidRDefault="00FA2119">
            <w:pPr>
              <w:pStyle w:val="Tekstdocument2"/>
            </w:pPr>
          </w:p>
        </w:tc>
        <w:tc>
          <w:tcPr>
            <w:tcW w:w="709" w:type="dxa"/>
            <w:tcBorders>
              <w:top w:val="single" w:sz="6" w:space="0" w:color="000000"/>
              <w:bottom w:val="single" w:sz="6" w:space="0" w:color="000000"/>
            </w:tcBorders>
          </w:tcPr>
          <w:p w14:paraId="315BF37A"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2F986214"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03F777CB" w14:textId="77777777" w:rsidR="00FA2119" w:rsidRDefault="00FA2119">
            <w:pPr>
              <w:pStyle w:val="Tekstdocument2"/>
            </w:pPr>
          </w:p>
        </w:tc>
      </w:tr>
      <w:tr w:rsidR="00FA2119" w14:paraId="688BA985" w14:textId="77777777">
        <w:tc>
          <w:tcPr>
            <w:tcW w:w="355" w:type="dxa"/>
            <w:tcBorders>
              <w:top w:val="single" w:sz="6" w:space="0" w:color="000000"/>
              <w:bottom w:val="single" w:sz="6" w:space="0" w:color="000000"/>
            </w:tcBorders>
          </w:tcPr>
          <w:p w14:paraId="776EB63D"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6D5227C3" w14:textId="77777777" w:rsidR="00FA2119" w:rsidRDefault="00FA2119">
            <w:pPr>
              <w:pStyle w:val="Tekstdocument2"/>
            </w:pPr>
          </w:p>
        </w:tc>
        <w:tc>
          <w:tcPr>
            <w:tcW w:w="709" w:type="dxa"/>
            <w:tcBorders>
              <w:top w:val="single" w:sz="6" w:space="0" w:color="000000"/>
              <w:bottom w:val="single" w:sz="6" w:space="0" w:color="000000"/>
            </w:tcBorders>
          </w:tcPr>
          <w:p w14:paraId="03CC495F"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4F2779C8"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3877D74E" w14:textId="77777777" w:rsidR="00FA2119" w:rsidRDefault="00FA2119">
            <w:pPr>
              <w:pStyle w:val="Tekstdocument2"/>
            </w:pPr>
          </w:p>
        </w:tc>
      </w:tr>
      <w:tr w:rsidR="00FA2119" w14:paraId="66C22278" w14:textId="77777777">
        <w:tc>
          <w:tcPr>
            <w:tcW w:w="355" w:type="dxa"/>
            <w:tcBorders>
              <w:top w:val="single" w:sz="6" w:space="0" w:color="000000"/>
              <w:bottom w:val="single" w:sz="6" w:space="0" w:color="000000"/>
            </w:tcBorders>
          </w:tcPr>
          <w:p w14:paraId="50F33985"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1DF273DE" w14:textId="77777777" w:rsidR="00FA2119" w:rsidRDefault="00FA2119">
            <w:pPr>
              <w:pStyle w:val="Tekstdocument2"/>
            </w:pPr>
          </w:p>
        </w:tc>
        <w:tc>
          <w:tcPr>
            <w:tcW w:w="709" w:type="dxa"/>
            <w:tcBorders>
              <w:top w:val="single" w:sz="6" w:space="0" w:color="000000"/>
              <w:bottom w:val="single" w:sz="6" w:space="0" w:color="000000"/>
            </w:tcBorders>
          </w:tcPr>
          <w:p w14:paraId="7953C93C"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1E5C0ED7"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4CB21450" w14:textId="77777777" w:rsidR="00FA2119" w:rsidRDefault="00FA2119">
            <w:pPr>
              <w:pStyle w:val="Tekstdocument2"/>
            </w:pPr>
          </w:p>
        </w:tc>
      </w:tr>
      <w:tr w:rsidR="00FA2119" w14:paraId="07D62868" w14:textId="77777777">
        <w:tc>
          <w:tcPr>
            <w:tcW w:w="355" w:type="dxa"/>
            <w:tcBorders>
              <w:top w:val="single" w:sz="6" w:space="0" w:color="000000"/>
              <w:bottom w:val="single" w:sz="6" w:space="0" w:color="000000"/>
            </w:tcBorders>
          </w:tcPr>
          <w:p w14:paraId="40B13487"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6938FE33" w14:textId="77777777" w:rsidR="00FA2119" w:rsidRDefault="00FA2119">
            <w:pPr>
              <w:pStyle w:val="Tekstdocument2"/>
            </w:pPr>
          </w:p>
        </w:tc>
        <w:tc>
          <w:tcPr>
            <w:tcW w:w="709" w:type="dxa"/>
            <w:tcBorders>
              <w:top w:val="single" w:sz="6" w:space="0" w:color="000000"/>
              <w:bottom w:val="single" w:sz="6" w:space="0" w:color="000000"/>
            </w:tcBorders>
          </w:tcPr>
          <w:p w14:paraId="4A7CDE97"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33742E8F"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0B2AE66A" w14:textId="77777777" w:rsidR="00FA2119" w:rsidRDefault="00FA2119">
            <w:pPr>
              <w:pStyle w:val="Tekstdocument2"/>
            </w:pPr>
          </w:p>
        </w:tc>
      </w:tr>
      <w:tr w:rsidR="00FA2119" w14:paraId="4CAD94F8" w14:textId="77777777">
        <w:tc>
          <w:tcPr>
            <w:tcW w:w="355" w:type="dxa"/>
            <w:tcBorders>
              <w:top w:val="single" w:sz="6" w:space="0" w:color="000000"/>
              <w:bottom w:val="single" w:sz="6" w:space="0" w:color="000000"/>
            </w:tcBorders>
          </w:tcPr>
          <w:p w14:paraId="3DD8E497"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44C64148" w14:textId="77777777" w:rsidR="00FA2119" w:rsidRDefault="00FA2119">
            <w:pPr>
              <w:pStyle w:val="Tekstdocument2"/>
            </w:pPr>
          </w:p>
        </w:tc>
        <w:tc>
          <w:tcPr>
            <w:tcW w:w="709" w:type="dxa"/>
            <w:tcBorders>
              <w:top w:val="single" w:sz="6" w:space="0" w:color="000000"/>
              <w:bottom w:val="single" w:sz="6" w:space="0" w:color="000000"/>
            </w:tcBorders>
          </w:tcPr>
          <w:p w14:paraId="04C34B7D"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5333B634"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01E1C0C9" w14:textId="77777777" w:rsidR="00FA2119" w:rsidRDefault="00FA2119">
            <w:pPr>
              <w:pStyle w:val="Tekstdocument2"/>
            </w:pPr>
          </w:p>
        </w:tc>
      </w:tr>
      <w:tr w:rsidR="00FA2119" w14:paraId="50579207" w14:textId="77777777">
        <w:tc>
          <w:tcPr>
            <w:tcW w:w="355" w:type="dxa"/>
            <w:tcBorders>
              <w:top w:val="single" w:sz="6" w:space="0" w:color="000000"/>
              <w:bottom w:val="single" w:sz="6" w:space="0" w:color="000000"/>
            </w:tcBorders>
          </w:tcPr>
          <w:p w14:paraId="3A38BF8B"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2E1912FC" w14:textId="77777777" w:rsidR="00FA2119" w:rsidRDefault="00FA2119">
            <w:pPr>
              <w:pStyle w:val="Tekstdocument2"/>
            </w:pPr>
          </w:p>
        </w:tc>
        <w:tc>
          <w:tcPr>
            <w:tcW w:w="709" w:type="dxa"/>
            <w:tcBorders>
              <w:top w:val="single" w:sz="6" w:space="0" w:color="000000"/>
              <w:bottom w:val="single" w:sz="6" w:space="0" w:color="000000"/>
            </w:tcBorders>
          </w:tcPr>
          <w:p w14:paraId="12FA1F12"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2086C0FE"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6CA6A6BD" w14:textId="77777777" w:rsidR="00FA2119" w:rsidRDefault="00FA2119">
            <w:pPr>
              <w:pStyle w:val="Tekstdocument2"/>
            </w:pPr>
          </w:p>
        </w:tc>
      </w:tr>
      <w:tr w:rsidR="00FA2119" w14:paraId="7C3FF226" w14:textId="77777777">
        <w:tc>
          <w:tcPr>
            <w:tcW w:w="355" w:type="dxa"/>
            <w:tcBorders>
              <w:top w:val="single" w:sz="6" w:space="0" w:color="000000"/>
              <w:bottom w:val="single" w:sz="6" w:space="0" w:color="000000"/>
            </w:tcBorders>
          </w:tcPr>
          <w:p w14:paraId="4A89E9A3"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27D4FCEA" w14:textId="77777777" w:rsidR="00FA2119" w:rsidRDefault="00FA2119">
            <w:pPr>
              <w:pStyle w:val="Tekstdocument2"/>
            </w:pPr>
          </w:p>
        </w:tc>
        <w:tc>
          <w:tcPr>
            <w:tcW w:w="709" w:type="dxa"/>
            <w:tcBorders>
              <w:top w:val="single" w:sz="6" w:space="0" w:color="000000"/>
              <w:bottom w:val="single" w:sz="6" w:space="0" w:color="000000"/>
            </w:tcBorders>
          </w:tcPr>
          <w:p w14:paraId="30F769A9"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1E9D4B45"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135D4580" w14:textId="77777777" w:rsidR="00FA2119" w:rsidRDefault="00FA2119">
            <w:pPr>
              <w:pStyle w:val="Tekstdocument2"/>
            </w:pPr>
          </w:p>
        </w:tc>
      </w:tr>
      <w:tr w:rsidR="00FA2119" w14:paraId="741B7854" w14:textId="77777777">
        <w:tc>
          <w:tcPr>
            <w:tcW w:w="355" w:type="dxa"/>
            <w:tcBorders>
              <w:top w:val="single" w:sz="6" w:space="0" w:color="000000"/>
              <w:bottom w:val="single" w:sz="6" w:space="0" w:color="000000"/>
            </w:tcBorders>
          </w:tcPr>
          <w:p w14:paraId="3C3993EA"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07EC5872" w14:textId="77777777" w:rsidR="00FA2119" w:rsidRDefault="00FA2119">
            <w:pPr>
              <w:pStyle w:val="Tekstdocument2"/>
            </w:pPr>
          </w:p>
        </w:tc>
        <w:tc>
          <w:tcPr>
            <w:tcW w:w="709" w:type="dxa"/>
            <w:tcBorders>
              <w:top w:val="single" w:sz="6" w:space="0" w:color="000000"/>
              <w:bottom w:val="single" w:sz="6" w:space="0" w:color="000000"/>
            </w:tcBorders>
          </w:tcPr>
          <w:p w14:paraId="1109B820"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3CE96BA2"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61D2EEAE" w14:textId="77777777" w:rsidR="00FA2119" w:rsidRDefault="00FA2119">
            <w:pPr>
              <w:pStyle w:val="Tekstdocument2"/>
            </w:pPr>
          </w:p>
        </w:tc>
      </w:tr>
      <w:tr w:rsidR="00FA2119" w14:paraId="2D021F1F" w14:textId="77777777">
        <w:tc>
          <w:tcPr>
            <w:tcW w:w="355" w:type="dxa"/>
            <w:tcBorders>
              <w:top w:val="single" w:sz="6" w:space="0" w:color="000000"/>
              <w:bottom w:val="single" w:sz="6" w:space="0" w:color="000000"/>
            </w:tcBorders>
          </w:tcPr>
          <w:p w14:paraId="5CE416AA"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3546642E" w14:textId="77777777" w:rsidR="00FA2119" w:rsidRDefault="00FA2119">
            <w:pPr>
              <w:pStyle w:val="Tekstdocument2"/>
            </w:pPr>
          </w:p>
        </w:tc>
        <w:tc>
          <w:tcPr>
            <w:tcW w:w="709" w:type="dxa"/>
            <w:tcBorders>
              <w:top w:val="single" w:sz="6" w:space="0" w:color="000000"/>
              <w:bottom w:val="single" w:sz="6" w:space="0" w:color="000000"/>
            </w:tcBorders>
          </w:tcPr>
          <w:p w14:paraId="687E0C2E"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46A627E3"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6F550DDF" w14:textId="77777777" w:rsidR="00FA2119" w:rsidRDefault="00FA2119">
            <w:pPr>
              <w:pStyle w:val="Tekstdocument2"/>
            </w:pPr>
          </w:p>
        </w:tc>
      </w:tr>
      <w:tr w:rsidR="00FA2119" w14:paraId="09EB7A06" w14:textId="77777777">
        <w:tc>
          <w:tcPr>
            <w:tcW w:w="355" w:type="dxa"/>
            <w:tcBorders>
              <w:top w:val="single" w:sz="6" w:space="0" w:color="000000"/>
              <w:bottom w:val="single" w:sz="6" w:space="0" w:color="000000"/>
            </w:tcBorders>
          </w:tcPr>
          <w:p w14:paraId="4570AC85" w14:textId="77777777" w:rsidR="00FA2119" w:rsidRDefault="00FA2119">
            <w:pPr>
              <w:pStyle w:val="Tekstnummering"/>
              <w:numPr>
                <w:ilvl w:val="0"/>
                <w:numId w:val="4"/>
              </w:numPr>
            </w:pPr>
          </w:p>
        </w:tc>
        <w:tc>
          <w:tcPr>
            <w:tcW w:w="3969" w:type="dxa"/>
            <w:tcBorders>
              <w:top w:val="single" w:sz="6" w:space="0" w:color="000000"/>
              <w:bottom w:val="single" w:sz="6" w:space="0" w:color="000000"/>
            </w:tcBorders>
          </w:tcPr>
          <w:p w14:paraId="0E97565E" w14:textId="77777777" w:rsidR="00FA2119" w:rsidRDefault="00FA2119">
            <w:pPr>
              <w:pStyle w:val="Tekstdocument2"/>
            </w:pPr>
          </w:p>
        </w:tc>
        <w:tc>
          <w:tcPr>
            <w:tcW w:w="709" w:type="dxa"/>
            <w:tcBorders>
              <w:top w:val="single" w:sz="6" w:space="0" w:color="000000"/>
              <w:bottom w:val="single" w:sz="6" w:space="0" w:color="000000"/>
            </w:tcBorders>
          </w:tcPr>
          <w:p w14:paraId="5ED904C6"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6" w:space="0" w:color="000000"/>
            </w:tcBorders>
          </w:tcPr>
          <w:p w14:paraId="46991BB6"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6" w:space="0" w:color="000000"/>
            </w:tcBorders>
          </w:tcPr>
          <w:p w14:paraId="7AC8F1A6" w14:textId="77777777" w:rsidR="00FA2119" w:rsidRDefault="00FA2119">
            <w:pPr>
              <w:pStyle w:val="Tekstdocument2"/>
            </w:pPr>
          </w:p>
        </w:tc>
      </w:tr>
      <w:tr w:rsidR="00FA2119" w14:paraId="44AA39A0" w14:textId="77777777">
        <w:tc>
          <w:tcPr>
            <w:tcW w:w="355" w:type="dxa"/>
            <w:tcBorders>
              <w:top w:val="single" w:sz="6" w:space="0" w:color="000000"/>
              <w:bottom w:val="single" w:sz="12" w:space="0" w:color="000000"/>
            </w:tcBorders>
          </w:tcPr>
          <w:p w14:paraId="29B4F074" w14:textId="77777777" w:rsidR="00FA2119" w:rsidRDefault="00FA2119">
            <w:pPr>
              <w:pStyle w:val="Tekstnummering"/>
              <w:numPr>
                <w:ilvl w:val="0"/>
                <w:numId w:val="4"/>
              </w:numPr>
            </w:pPr>
          </w:p>
        </w:tc>
        <w:tc>
          <w:tcPr>
            <w:tcW w:w="3969" w:type="dxa"/>
            <w:tcBorders>
              <w:top w:val="single" w:sz="6" w:space="0" w:color="000000"/>
              <w:bottom w:val="single" w:sz="12" w:space="0" w:color="000000"/>
            </w:tcBorders>
          </w:tcPr>
          <w:p w14:paraId="1D79556E" w14:textId="77777777" w:rsidR="00FA2119" w:rsidRDefault="00FA2119">
            <w:pPr>
              <w:pStyle w:val="Tekstdocument2"/>
            </w:pPr>
          </w:p>
        </w:tc>
        <w:tc>
          <w:tcPr>
            <w:tcW w:w="709" w:type="dxa"/>
            <w:tcBorders>
              <w:top w:val="single" w:sz="6" w:space="0" w:color="000000"/>
              <w:bottom w:val="single" w:sz="12" w:space="0" w:color="000000"/>
            </w:tcBorders>
          </w:tcPr>
          <w:p w14:paraId="52CF14C8"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708" w:type="dxa"/>
            <w:tcBorders>
              <w:top w:val="single" w:sz="6" w:space="0" w:color="000000"/>
              <w:bottom w:val="single" w:sz="12" w:space="0" w:color="000000"/>
            </w:tcBorders>
          </w:tcPr>
          <w:p w14:paraId="6D5D22DB" w14:textId="77777777" w:rsidR="00FA2119" w:rsidRDefault="00FA2119">
            <w:pPr>
              <w:pStyle w:val="Tekstdocument2"/>
              <w:jc w:val="center"/>
            </w:pPr>
            <w:r>
              <w:fldChar w:fldCharType="begin">
                <w:ffData>
                  <w:name w:val="Selectievakje1"/>
                  <w:enabled/>
                  <w:calcOnExit w:val="0"/>
                  <w:checkBox>
                    <w:sizeAuto/>
                    <w:default w:val="0"/>
                  </w:checkBox>
                </w:ffData>
              </w:fldChar>
            </w:r>
            <w:r>
              <w:instrText xml:space="preserve"> FORMCHECKBOX </w:instrText>
            </w:r>
            <w:r w:rsidR="00841E59">
              <w:fldChar w:fldCharType="separate"/>
            </w:r>
            <w:r>
              <w:fldChar w:fldCharType="end"/>
            </w:r>
          </w:p>
        </w:tc>
        <w:tc>
          <w:tcPr>
            <w:tcW w:w="2552" w:type="dxa"/>
            <w:tcBorders>
              <w:top w:val="single" w:sz="6" w:space="0" w:color="000000"/>
              <w:bottom w:val="single" w:sz="12" w:space="0" w:color="000000"/>
            </w:tcBorders>
          </w:tcPr>
          <w:p w14:paraId="290F2279" w14:textId="77777777" w:rsidR="00FA2119" w:rsidRDefault="00FA2119">
            <w:pPr>
              <w:pStyle w:val="Tekstdocument2"/>
            </w:pPr>
          </w:p>
        </w:tc>
      </w:tr>
    </w:tbl>
    <w:p w14:paraId="51717568" w14:textId="77777777" w:rsidR="00FA2119" w:rsidRDefault="00FA2119">
      <w:pPr>
        <w:pStyle w:val="Tekstdocument1"/>
        <w:spacing w:after="0"/>
        <w:rPr>
          <w:b/>
        </w:rPr>
      </w:pPr>
      <w:r>
        <w:rPr>
          <w:b/>
        </w:rPr>
        <w:t>Overige opmerking</w:t>
      </w:r>
      <w:r w:rsidR="00A9539C">
        <w:rPr>
          <w:b/>
        </w:rPr>
        <w:t>en</w:t>
      </w:r>
      <w:r>
        <w:rPr>
          <w:b/>
        </w:rPr>
        <w:t>:</w:t>
      </w:r>
    </w:p>
    <w:tbl>
      <w:tblPr>
        <w:tblW w:w="0" w:type="auto"/>
        <w:tblLayout w:type="fixed"/>
        <w:tblCellMar>
          <w:left w:w="70" w:type="dxa"/>
          <w:right w:w="70" w:type="dxa"/>
        </w:tblCellMar>
        <w:tblLook w:val="0000" w:firstRow="0" w:lastRow="0" w:firstColumn="0" w:lastColumn="0" w:noHBand="0" w:noVBand="0"/>
      </w:tblPr>
      <w:tblGrid>
        <w:gridCol w:w="8361"/>
      </w:tblGrid>
      <w:tr w:rsidR="00FA2119" w14:paraId="2F967C58" w14:textId="77777777">
        <w:tc>
          <w:tcPr>
            <w:tcW w:w="8361" w:type="dxa"/>
            <w:tcBorders>
              <w:top w:val="single" w:sz="12" w:space="0" w:color="000000"/>
              <w:bottom w:val="single" w:sz="6" w:space="0" w:color="000000"/>
            </w:tcBorders>
          </w:tcPr>
          <w:p w14:paraId="08B1FF29" w14:textId="77777777" w:rsidR="00FA2119" w:rsidRDefault="00FA2119">
            <w:pPr>
              <w:pStyle w:val="Tekstdocument1"/>
            </w:pPr>
          </w:p>
        </w:tc>
      </w:tr>
      <w:tr w:rsidR="00FA2119" w14:paraId="4C84EE0B" w14:textId="77777777">
        <w:tc>
          <w:tcPr>
            <w:tcW w:w="8361" w:type="dxa"/>
            <w:tcBorders>
              <w:top w:val="single" w:sz="6" w:space="0" w:color="000000"/>
              <w:bottom w:val="single" w:sz="6" w:space="0" w:color="000000"/>
            </w:tcBorders>
          </w:tcPr>
          <w:p w14:paraId="3B2D1B81" w14:textId="77777777" w:rsidR="00FA2119" w:rsidRDefault="00FA2119">
            <w:pPr>
              <w:pStyle w:val="Tekstdocument1"/>
            </w:pPr>
          </w:p>
        </w:tc>
      </w:tr>
      <w:tr w:rsidR="00FA2119" w14:paraId="5F5D300D" w14:textId="77777777">
        <w:tc>
          <w:tcPr>
            <w:tcW w:w="8361" w:type="dxa"/>
            <w:tcBorders>
              <w:top w:val="single" w:sz="6" w:space="0" w:color="000000"/>
              <w:bottom w:val="single" w:sz="12" w:space="0" w:color="000000"/>
            </w:tcBorders>
          </w:tcPr>
          <w:p w14:paraId="22ACEF18" w14:textId="77777777" w:rsidR="00FA2119" w:rsidRDefault="00FA2119">
            <w:pPr>
              <w:pStyle w:val="Tekstdocument1"/>
            </w:pPr>
          </w:p>
        </w:tc>
      </w:tr>
    </w:tbl>
    <w:p w14:paraId="150955BE" w14:textId="77777777" w:rsidR="00FA2119" w:rsidRDefault="00FA2119">
      <w:pPr>
        <w:pStyle w:val="Tekstdocument1"/>
        <w:spacing w:before="0" w:after="0"/>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FA2119" w14:paraId="7CFE0613" w14:textId="77777777">
        <w:tc>
          <w:tcPr>
            <w:tcW w:w="2635" w:type="dxa"/>
            <w:tcBorders>
              <w:top w:val="single" w:sz="12" w:space="0" w:color="808080"/>
              <w:bottom w:val="single" w:sz="6" w:space="0" w:color="808080"/>
            </w:tcBorders>
          </w:tcPr>
          <w:p w14:paraId="222B0688" w14:textId="77777777" w:rsidR="00FA2119" w:rsidRDefault="00FA2119">
            <w:pPr>
              <w:pStyle w:val="Tekstdocument1"/>
              <w:rPr>
                <w:b/>
              </w:rPr>
            </w:pPr>
            <w:r>
              <w:rPr>
                <w:b/>
              </w:rPr>
              <w:t>Gezien namens:</w:t>
            </w:r>
          </w:p>
        </w:tc>
        <w:tc>
          <w:tcPr>
            <w:tcW w:w="270" w:type="dxa"/>
            <w:tcBorders>
              <w:top w:val="single" w:sz="12" w:space="0" w:color="808080"/>
              <w:bottom w:val="single" w:sz="6" w:space="0" w:color="808080"/>
            </w:tcBorders>
          </w:tcPr>
          <w:p w14:paraId="67A66532" w14:textId="77777777" w:rsidR="00FA2119" w:rsidRDefault="00FA2119">
            <w:pPr>
              <w:pStyle w:val="Tekstdocument1"/>
              <w:rPr>
                <w:b/>
              </w:rPr>
            </w:pPr>
          </w:p>
        </w:tc>
        <w:tc>
          <w:tcPr>
            <w:tcW w:w="2049" w:type="dxa"/>
            <w:tcBorders>
              <w:top w:val="single" w:sz="12" w:space="0" w:color="808080"/>
              <w:bottom w:val="single" w:sz="6" w:space="0" w:color="808080"/>
            </w:tcBorders>
          </w:tcPr>
          <w:p w14:paraId="75852E8A" w14:textId="77777777" w:rsidR="00FA2119" w:rsidRDefault="00FA2119">
            <w:pPr>
              <w:pStyle w:val="Tekstdocument1"/>
              <w:rPr>
                <w:b/>
              </w:rPr>
            </w:pPr>
          </w:p>
        </w:tc>
        <w:tc>
          <w:tcPr>
            <w:tcW w:w="1608" w:type="dxa"/>
            <w:tcBorders>
              <w:top w:val="single" w:sz="12" w:space="0" w:color="808080"/>
              <w:bottom w:val="single" w:sz="6" w:space="0" w:color="808080"/>
            </w:tcBorders>
          </w:tcPr>
          <w:p w14:paraId="11575C3F" w14:textId="77777777" w:rsidR="00FA2119" w:rsidRDefault="00FA2119">
            <w:pPr>
              <w:pStyle w:val="Tekstdocument1"/>
              <w:rPr>
                <w:b/>
              </w:rPr>
            </w:pPr>
            <w:r>
              <w:rPr>
                <w:b/>
              </w:rPr>
              <w:t>Paraaf gezien:</w:t>
            </w:r>
          </w:p>
        </w:tc>
        <w:tc>
          <w:tcPr>
            <w:tcW w:w="1800" w:type="dxa"/>
            <w:tcBorders>
              <w:top w:val="single" w:sz="12" w:space="0" w:color="808080"/>
              <w:bottom w:val="single" w:sz="6" w:space="0" w:color="808080"/>
            </w:tcBorders>
          </w:tcPr>
          <w:p w14:paraId="5F7A96F4" w14:textId="77777777" w:rsidR="00FA2119" w:rsidRDefault="00FA2119">
            <w:pPr>
              <w:pStyle w:val="Tekstdocument1"/>
              <w:rPr>
                <w:b/>
              </w:rPr>
            </w:pPr>
            <w:r>
              <w:rPr>
                <w:b/>
              </w:rPr>
              <w:t>Datum gezien:</w:t>
            </w:r>
          </w:p>
        </w:tc>
      </w:tr>
      <w:tr w:rsidR="00FA2119" w14:paraId="690F00A2" w14:textId="77777777">
        <w:tc>
          <w:tcPr>
            <w:tcW w:w="2635" w:type="dxa"/>
          </w:tcPr>
          <w:p w14:paraId="383BF546" w14:textId="77777777" w:rsidR="00FA2119" w:rsidRDefault="00FA2119">
            <w:pPr>
              <w:pStyle w:val="Tekstdocument1"/>
            </w:pPr>
          </w:p>
        </w:tc>
        <w:tc>
          <w:tcPr>
            <w:tcW w:w="270" w:type="dxa"/>
          </w:tcPr>
          <w:p w14:paraId="6F3D4755" w14:textId="77777777" w:rsidR="00FA2119" w:rsidRDefault="00FA2119">
            <w:pPr>
              <w:pStyle w:val="Tekstdocument1"/>
            </w:pPr>
            <w:r>
              <w:t>:</w:t>
            </w:r>
          </w:p>
        </w:tc>
        <w:tc>
          <w:tcPr>
            <w:tcW w:w="2049" w:type="dxa"/>
          </w:tcPr>
          <w:p w14:paraId="1CE67DF8" w14:textId="77777777" w:rsidR="00FA2119" w:rsidRDefault="00E47F2F">
            <w:pPr>
              <w:pStyle w:val="Tekstdocument1"/>
            </w:pPr>
            <w:r>
              <w:fldChar w:fldCharType="begin"/>
            </w:r>
            <w:r>
              <w:instrText xml:space="preserve"> DOCPROPERTY "Projectleider"  \* MERGEFORMAT </w:instrText>
            </w:r>
            <w:r>
              <w:fldChar w:fldCharType="end"/>
            </w:r>
          </w:p>
        </w:tc>
        <w:tc>
          <w:tcPr>
            <w:tcW w:w="1608" w:type="dxa"/>
          </w:tcPr>
          <w:p w14:paraId="517B50C2" w14:textId="77777777" w:rsidR="00FA2119" w:rsidRDefault="00FA2119">
            <w:pPr>
              <w:pStyle w:val="Tekstdocument1"/>
            </w:pPr>
          </w:p>
        </w:tc>
        <w:tc>
          <w:tcPr>
            <w:tcW w:w="1800" w:type="dxa"/>
          </w:tcPr>
          <w:p w14:paraId="02D60F20" w14:textId="77777777" w:rsidR="00FA2119" w:rsidRDefault="00FA2119">
            <w:pPr>
              <w:pStyle w:val="Tekstdocument1"/>
            </w:pPr>
          </w:p>
        </w:tc>
      </w:tr>
      <w:tr w:rsidR="00FA2119" w14:paraId="51B45183" w14:textId="77777777">
        <w:tc>
          <w:tcPr>
            <w:tcW w:w="2635" w:type="dxa"/>
            <w:tcBorders>
              <w:bottom w:val="single" w:sz="12" w:space="0" w:color="808080"/>
            </w:tcBorders>
          </w:tcPr>
          <w:p w14:paraId="7F984807" w14:textId="77777777" w:rsidR="00FA2119" w:rsidRDefault="00E47F2F">
            <w:pPr>
              <w:pStyle w:val="Tekstdocument1"/>
            </w:pPr>
            <w:r>
              <w:fldChar w:fldCharType="begin"/>
            </w:r>
            <w:r>
              <w:instrText xml:space="preserve"> DOCPROPERTY "Bedrijf"  \* MERGEFORMAT </w:instrText>
            </w:r>
            <w:r>
              <w:fldChar w:fldCharType="end"/>
            </w:r>
          </w:p>
        </w:tc>
        <w:tc>
          <w:tcPr>
            <w:tcW w:w="270" w:type="dxa"/>
            <w:tcBorders>
              <w:bottom w:val="single" w:sz="12" w:space="0" w:color="808080"/>
            </w:tcBorders>
          </w:tcPr>
          <w:p w14:paraId="10102B15" w14:textId="77777777" w:rsidR="00FA2119" w:rsidRDefault="00FA2119">
            <w:pPr>
              <w:pStyle w:val="Tekstdocument1"/>
            </w:pPr>
            <w:r>
              <w:t>:</w:t>
            </w:r>
          </w:p>
        </w:tc>
        <w:tc>
          <w:tcPr>
            <w:tcW w:w="2049" w:type="dxa"/>
            <w:tcBorders>
              <w:bottom w:val="single" w:sz="12" w:space="0" w:color="808080"/>
            </w:tcBorders>
          </w:tcPr>
          <w:p w14:paraId="575185E4" w14:textId="77777777" w:rsidR="00FA2119" w:rsidRDefault="00FA2119">
            <w:pPr>
              <w:pStyle w:val="Tekstdocument1"/>
            </w:pPr>
            <w:r>
              <w:t>[Contactpersoon klant]</w:t>
            </w:r>
          </w:p>
        </w:tc>
        <w:tc>
          <w:tcPr>
            <w:tcW w:w="1608" w:type="dxa"/>
            <w:tcBorders>
              <w:bottom w:val="single" w:sz="12" w:space="0" w:color="808080"/>
            </w:tcBorders>
          </w:tcPr>
          <w:p w14:paraId="6D8A5DAF" w14:textId="77777777" w:rsidR="00FA2119" w:rsidRDefault="00FA2119">
            <w:pPr>
              <w:pStyle w:val="Tekstdocument1"/>
            </w:pPr>
          </w:p>
        </w:tc>
        <w:tc>
          <w:tcPr>
            <w:tcW w:w="1800" w:type="dxa"/>
            <w:tcBorders>
              <w:bottom w:val="single" w:sz="12" w:space="0" w:color="808080"/>
            </w:tcBorders>
          </w:tcPr>
          <w:p w14:paraId="7038E4F4" w14:textId="77777777" w:rsidR="00FA2119" w:rsidRDefault="00FA2119">
            <w:pPr>
              <w:pStyle w:val="Tekstdocument1"/>
            </w:pPr>
          </w:p>
        </w:tc>
      </w:tr>
    </w:tbl>
    <w:p w14:paraId="0DA7E596" w14:textId="77777777" w:rsidR="00FA2119" w:rsidRDefault="00FA2119"/>
    <w:p w14:paraId="7D1F5A8B" w14:textId="77777777" w:rsidR="00FA2119" w:rsidRDefault="00FA2119">
      <w:pPr>
        <w:sectPr w:rsidR="00FA2119">
          <w:footerReference w:type="default" r:id="rId17"/>
          <w:type w:val="continuous"/>
          <w:pgSz w:w="11907" w:h="16840" w:code="9"/>
          <w:pgMar w:top="1701" w:right="1418" w:bottom="1134" w:left="2268" w:header="425" w:footer="680" w:gutter="0"/>
          <w:paperSrc w:first="3" w:other="3"/>
          <w:cols w:space="708"/>
          <w:noEndnote/>
        </w:sectPr>
      </w:pPr>
    </w:p>
    <w:tbl>
      <w:tblPr>
        <w:tblW w:w="0" w:type="auto"/>
        <w:tblLayout w:type="fixed"/>
        <w:tblCellMar>
          <w:left w:w="70" w:type="dxa"/>
          <w:right w:w="70" w:type="dxa"/>
        </w:tblCellMar>
        <w:tblLook w:val="0000" w:firstRow="0" w:lastRow="0" w:firstColumn="0" w:lastColumn="0" w:noHBand="0" w:noVBand="0"/>
      </w:tblPr>
      <w:tblGrid>
        <w:gridCol w:w="921"/>
        <w:gridCol w:w="1276"/>
        <w:gridCol w:w="160"/>
        <w:gridCol w:w="1824"/>
        <w:gridCol w:w="851"/>
        <w:gridCol w:w="3260"/>
        <w:gridCol w:w="69"/>
      </w:tblGrid>
      <w:tr w:rsidR="00FA2119" w14:paraId="0560CE1F" w14:textId="77777777">
        <w:trPr>
          <w:trHeight w:val="1200"/>
        </w:trPr>
        <w:tc>
          <w:tcPr>
            <w:tcW w:w="8361" w:type="dxa"/>
            <w:gridSpan w:val="7"/>
          </w:tcPr>
          <w:p w14:paraId="36E18966" w14:textId="77777777" w:rsidR="00FA2119" w:rsidRDefault="00FA2119">
            <w:pPr>
              <w:pStyle w:val="Tekstdocument1"/>
            </w:pPr>
          </w:p>
        </w:tc>
      </w:tr>
      <w:tr w:rsidR="00FA2119" w14:paraId="685B6649" w14:textId="77777777">
        <w:tc>
          <w:tcPr>
            <w:tcW w:w="8361" w:type="dxa"/>
            <w:gridSpan w:val="7"/>
          </w:tcPr>
          <w:p w14:paraId="6DD03A59" w14:textId="77777777" w:rsidR="00FA2119" w:rsidRDefault="00FA2119">
            <w:pPr>
              <w:jc w:val="center"/>
              <w:rPr>
                <w:sz w:val="36"/>
              </w:rPr>
            </w:pPr>
            <w:r>
              <w:rPr>
                <w:sz w:val="36"/>
              </w:rPr>
              <w:t>Accordering</w:t>
            </w:r>
          </w:p>
        </w:tc>
      </w:tr>
      <w:tr w:rsidR="00FA2119" w14:paraId="00C03C98" w14:textId="77777777">
        <w:trPr>
          <w:trHeight w:val="1200"/>
        </w:trPr>
        <w:tc>
          <w:tcPr>
            <w:tcW w:w="8361" w:type="dxa"/>
            <w:gridSpan w:val="7"/>
          </w:tcPr>
          <w:p w14:paraId="156FE566" w14:textId="77777777" w:rsidR="00FA2119" w:rsidRDefault="00FA2119">
            <w:pPr>
              <w:pStyle w:val="Tekstdocument1"/>
            </w:pPr>
          </w:p>
        </w:tc>
      </w:tr>
      <w:tr w:rsidR="00FA2119" w14:paraId="0416D8AF" w14:textId="77777777">
        <w:tc>
          <w:tcPr>
            <w:tcW w:w="8361" w:type="dxa"/>
            <w:gridSpan w:val="7"/>
          </w:tcPr>
          <w:p w14:paraId="69E15215" w14:textId="77777777" w:rsidR="00FA2119" w:rsidRDefault="00FA2119">
            <w:pPr>
              <w:pStyle w:val="Tekstdocument1"/>
            </w:pPr>
            <w:r>
              <w:t xml:space="preserve">Wanneer men </w:t>
            </w:r>
            <w:r w:rsidR="00861AC7">
              <w:t>akkoord</w:t>
            </w:r>
            <w:r>
              <w:t xml:space="preserve"> gaat met de inhoud van dit </w:t>
            </w:r>
            <w:r w:rsidR="00B90251">
              <w:t>Technisch</w:t>
            </w:r>
            <w:r w:rsidR="005F0786">
              <w:t xml:space="preserve"> Ontwerp</w:t>
            </w:r>
            <w:r>
              <w:t>, dan verzoeken wij u deze pagina ondertekend te retourneren naar .</w:t>
            </w:r>
          </w:p>
        </w:tc>
      </w:tr>
      <w:tr w:rsidR="00FA2119" w14:paraId="7A8C181B" w14:textId="77777777">
        <w:trPr>
          <w:gridAfter w:val="1"/>
          <w:wAfter w:w="69" w:type="dxa"/>
          <w:trHeight w:val="800"/>
        </w:trPr>
        <w:tc>
          <w:tcPr>
            <w:tcW w:w="8292" w:type="dxa"/>
            <w:gridSpan w:val="6"/>
          </w:tcPr>
          <w:p w14:paraId="7B836379" w14:textId="77777777" w:rsidR="00FA2119" w:rsidRDefault="00FA2119">
            <w:pPr>
              <w:pStyle w:val="Tekstdocument2"/>
            </w:pPr>
          </w:p>
        </w:tc>
      </w:tr>
      <w:tr w:rsidR="00FA2119" w14:paraId="313E2AF8" w14:textId="77777777">
        <w:trPr>
          <w:gridAfter w:val="1"/>
          <w:wAfter w:w="69" w:type="dxa"/>
        </w:trPr>
        <w:tc>
          <w:tcPr>
            <w:tcW w:w="2197" w:type="dxa"/>
            <w:gridSpan w:val="2"/>
          </w:tcPr>
          <w:p w14:paraId="6B85CD73" w14:textId="77777777" w:rsidR="00FA2119" w:rsidRDefault="00FA2119">
            <w:pPr>
              <w:pStyle w:val="Tekstdocument2"/>
            </w:pPr>
            <w:r>
              <w:t>Projectomschrijving</w:t>
            </w:r>
          </w:p>
        </w:tc>
        <w:tc>
          <w:tcPr>
            <w:tcW w:w="160" w:type="dxa"/>
          </w:tcPr>
          <w:p w14:paraId="0727A88C" w14:textId="77777777" w:rsidR="00FA2119" w:rsidRDefault="00FA2119">
            <w:pPr>
              <w:pStyle w:val="Tekstdocument2"/>
            </w:pPr>
            <w:r>
              <w:t>:</w:t>
            </w:r>
          </w:p>
        </w:tc>
        <w:tc>
          <w:tcPr>
            <w:tcW w:w="5935" w:type="dxa"/>
            <w:gridSpan w:val="3"/>
          </w:tcPr>
          <w:p w14:paraId="1779A867" w14:textId="77777777" w:rsidR="00FA2119" w:rsidRDefault="00E47F2F">
            <w:pPr>
              <w:pStyle w:val="Tekstdocument2"/>
            </w:pPr>
            <w:r>
              <w:fldChar w:fldCharType="begin"/>
            </w:r>
            <w:r>
              <w:instrText xml:space="preserve"> DOCPROPERTY "Ondertitel"  \* MERGEFORMAT </w:instrText>
            </w:r>
            <w:r>
              <w:fldChar w:fldCharType="end"/>
            </w:r>
          </w:p>
        </w:tc>
      </w:tr>
      <w:tr w:rsidR="00FA2119" w14:paraId="25184E07" w14:textId="77777777">
        <w:trPr>
          <w:gridAfter w:val="1"/>
          <w:wAfter w:w="69" w:type="dxa"/>
        </w:trPr>
        <w:tc>
          <w:tcPr>
            <w:tcW w:w="2197" w:type="dxa"/>
            <w:gridSpan w:val="2"/>
          </w:tcPr>
          <w:p w14:paraId="390344BC" w14:textId="77777777" w:rsidR="00FA2119" w:rsidRDefault="00FA2119">
            <w:pPr>
              <w:pStyle w:val="Tekstdocument2"/>
            </w:pPr>
            <w:r>
              <w:t>Projectnummer</w:t>
            </w:r>
          </w:p>
        </w:tc>
        <w:tc>
          <w:tcPr>
            <w:tcW w:w="160" w:type="dxa"/>
          </w:tcPr>
          <w:p w14:paraId="4D70B591" w14:textId="77777777" w:rsidR="00FA2119" w:rsidRDefault="00FA2119">
            <w:pPr>
              <w:pStyle w:val="Tekstdocument2"/>
            </w:pPr>
            <w:r>
              <w:t>:</w:t>
            </w:r>
          </w:p>
        </w:tc>
        <w:tc>
          <w:tcPr>
            <w:tcW w:w="5935" w:type="dxa"/>
            <w:gridSpan w:val="3"/>
          </w:tcPr>
          <w:p w14:paraId="77F24A46" w14:textId="77777777" w:rsidR="00FA2119" w:rsidRDefault="00E47F2F">
            <w:pPr>
              <w:pStyle w:val="Tekstdocument2"/>
            </w:pPr>
            <w:r>
              <w:fldChar w:fldCharType="begin"/>
            </w:r>
            <w:r>
              <w:instrText xml:space="preserve"> DOCPROPERTY "Projectnummer"  \* MERGEFORMAT </w:instrText>
            </w:r>
            <w:r>
              <w:fldChar w:fldCharType="end"/>
            </w:r>
          </w:p>
        </w:tc>
      </w:tr>
      <w:tr w:rsidR="00FA2119" w14:paraId="174EDC3F" w14:textId="77777777">
        <w:trPr>
          <w:gridAfter w:val="1"/>
          <w:wAfter w:w="69" w:type="dxa"/>
        </w:trPr>
        <w:tc>
          <w:tcPr>
            <w:tcW w:w="2197" w:type="dxa"/>
            <w:gridSpan w:val="2"/>
          </w:tcPr>
          <w:p w14:paraId="307619EB" w14:textId="77777777" w:rsidR="00FA2119" w:rsidRDefault="00FA2119">
            <w:pPr>
              <w:pStyle w:val="Tekstdocument2"/>
            </w:pPr>
            <w:r>
              <w:t>Versie</w:t>
            </w:r>
          </w:p>
        </w:tc>
        <w:tc>
          <w:tcPr>
            <w:tcW w:w="160" w:type="dxa"/>
          </w:tcPr>
          <w:p w14:paraId="3DCD08C4" w14:textId="77777777" w:rsidR="00FA2119" w:rsidRDefault="00FA2119">
            <w:pPr>
              <w:pStyle w:val="Tekstdocument2"/>
            </w:pPr>
            <w:r>
              <w:t>:</w:t>
            </w:r>
          </w:p>
        </w:tc>
        <w:tc>
          <w:tcPr>
            <w:tcW w:w="5935" w:type="dxa"/>
            <w:gridSpan w:val="3"/>
          </w:tcPr>
          <w:p w14:paraId="7DD60A1C" w14:textId="77777777" w:rsidR="00FA2119" w:rsidRDefault="00841E59">
            <w:pPr>
              <w:pStyle w:val="Tekstdocument2"/>
            </w:pPr>
            <w:r>
              <w:fldChar w:fldCharType="begin"/>
            </w:r>
            <w:r>
              <w:instrText xml:space="preserve"> DOCPROPERTY Versienummer \* MERGEFORMAT </w:instrText>
            </w:r>
            <w:r>
              <w:fldChar w:fldCharType="separate"/>
            </w:r>
            <w:r w:rsidR="00676AFF">
              <w:t>1.0</w:t>
            </w:r>
            <w:r>
              <w:fldChar w:fldCharType="end"/>
            </w:r>
          </w:p>
        </w:tc>
      </w:tr>
      <w:tr w:rsidR="00FA2119" w14:paraId="64059AC4" w14:textId="77777777">
        <w:trPr>
          <w:trHeight w:val="600"/>
        </w:trPr>
        <w:tc>
          <w:tcPr>
            <w:tcW w:w="8361" w:type="dxa"/>
            <w:gridSpan w:val="7"/>
          </w:tcPr>
          <w:p w14:paraId="47640AF8" w14:textId="77777777" w:rsidR="00FA2119" w:rsidRDefault="00FA2119">
            <w:pPr>
              <w:pStyle w:val="Tekstdocument1"/>
            </w:pPr>
          </w:p>
        </w:tc>
      </w:tr>
      <w:tr w:rsidR="00FA2119" w14:paraId="531AA6D1" w14:textId="77777777">
        <w:tc>
          <w:tcPr>
            <w:tcW w:w="8361" w:type="dxa"/>
            <w:gridSpan w:val="7"/>
          </w:tcPr>
          <w:p w14:paraId="460F46C4" w14:textId="77777777" w:rsidR="00FA2119" w:rsidRDefault="00FA2119">
            <w:pPr>
              <w:pStyle w:val="Tekstdocument1"/>
            </w:pPr>
            <w:r>
              <w:t xml:space="preserve">Ondergetekenden verklaren zich </w:t>
            </w:r>
            <w:r w:rsidR="00861AC7">
              <w:t>akkoord</w:t>
            </w:r>
            <w:r>
              <w:t xml:space="preserve"> met de inhoud van dit </w:t>
            </w:r>
            <w:r w:rsidR="00B90251">
              <w:t>Technisch</w:t>
            </w:r>
            <w:r w:rsidR="00D246CD">
              <w:t xml:space="preserve"> Ontwerp</w:t>
            </w:r>
            <w:r>
              <w:t>.</w:t>
            </w:r>
          </w:p>
        </w:tc>
      </w:tr>
      <w:tr w:rsidR="00FA2119" w14:paraId="507695D6" w14:textId="77777777">
        <w:tc>
          <w:tcPr>
            <w:tcW w:w="8360" w:type="dxa"/>
            <w:gridSpan w:val="7"/>
          </w:tcPr>
          <w:p w14:paraId="407E830E" w14:textId="77777777" w:rsidR="00FA2119" w:rsidRDefault="003830DA">
            <w:pPr>
              <w:pStyle w:val="Tekstdocument1"/>
            </w:pPr>
            <w:r>
              <w:t>ZIE FO</w:t>
            </w:r>
          </w:p>
        </w:tc>
      </w:tr>
      <w:tr w:rsidR="00FA2119" w14:paraId="5AFBE578" w14:textId="77777777">
        <w:tc>
          <w:tcPr>
            <w:tcW w:w="4180" w:type="dxa"/>
            <w:gridSpan w:val="4"/>
          </w:tcPr>
          <w:p w14:paraId="705F2634" w14:textId="77777777" w:rsidR="00FA2119" w:rsidRDefault="00E47F2F">
            <w:pPr>
              <w:pStyle w:val="Tekstdocument1"/>
            </w:pPr>
            <w:r>
              <w:fldChar w:fldCharType="begin"/>
            </w:r>
            <w:r>
              <w:instrText xml:space="preserve"> DOCPROPERTY "Bedrijf"  \* MERGEFORMAT </w:instrText>
            </w:r>
            <w:r>
              <w:fldChar w:fldCharType="end"/>
            </w:r>
          </w:p>
        </w:tc>
        <w:tc>
          <w:tcPr>
            <w:tcW w:w="4180" w:type="dxa"/>
            <w:gridSpan w:val="3"/>
          </w:tcPr>
          <w:p w14:paraId="0D499593" w14:textId="77777777" w:rsidR="00FA2119" w:rsidRDefault="00FA2119">
            <w:pPr>
              <w:pStyle w:val="Tekstdocument1"/>
            </w:pPr>
          </w:p>
        </w:tc>
      </w:tr>
      <w:tr w:rsidR="00FA2119" w14:paraId="4D7B68F3" w14:textId="77777777">
        <w:trPr>
          <w:trHeight w:val="1000"/>
        </w:trPr>
        <w:tc>
          <w:tcPr>
            <w:tcW w:w="4180" w:type="dxa"/>
            <w:gridSpan w:val="4"/>
          </w:tcPr>
          <w:p w14:paraId="0C9F07DC" w14:textId="77777777" w:rsidR="00FA2119" w:rsidRDefault="00FA2119">
            <w:pPr>
              <w:pStyle w:val="Tekstdocument1"/>
            </w:pPr>
          </w:p>
        </w:tc>
        <w:tc>
          <w:tcPr>
            <w:tcW w:w="4180" w:type="dxa"/>
            <w:gridSpan w:val="3"/>
          </w:tcPr>
          <w:p w14:paraId="4BFD3F8A" w14:textId="77777777" w:rsidR="00FA2119" w:rsidRDefault="00FA2119">
            <w:pPr>
              <w:pStyle w:val="Tekstdocument1"/>
            </w:pPr>
          </w:p>
        </w:tc>
      </w:tr>
      <w:tr w:rsidR="00FA2119" w14:paraId="435764FD" w14:textId="77777777">
        <w:tc>
          <w:tcPr>
            <w:tcW w:w="4180" w:type="dxa"/>
            <w:gridSpan w:val="4"/>
          </w:tcPr>
          <w:p w14:paraId="127607A0" w14:textId="77777777" w:rsidR="00FA2119" w:rsidRDefault="00FA2119">
            <w:pPr>
              <w:pStyle w:val="Tekstdocument1"/>
            </w:pPr>
            <w:r>
              <w:t>[Contactpersoon-klant]</w:t>
            </w:r>
          </w:p>
        </w:tc>
        <w:tc>
          <w:tcPr>
            <w:tcW w:w="4180" w:type="dxa"/>
            <w:gridSpan w:val="3"/>
          </w:tcPr>
          <w:p w14:paraId="550F3454" w14:textId="77777777" w:rsidR="00FA2119" w:rsidRDefault="00E47F2F">
            <w:pPr>
              <w:pStyle w:val="Tekstdocument1"/>
            </w:pPr>
            <w:r>
              <w:fldChar w:fldCharType="begin"/>
            </w:r>
            <w:r>
              <w:instrText xml:space="preserve"> DOCPROPERTY "Projectleider"  \* MERGEFORMAT </w:instrText>
            </w:r>
            <w:r>
              <w:fldChar w:fldCharType="end"/>
            </w:r>
          </w:p>
        </w:tc>
      </w:tr>
      <w:tr w:rsidR="00FA2119" w14:paraId="07F78665" w14:textId="77777777">
        <w:tc>
          <w:tcPr>
            <w:tcW w:w="4180" w:type="dxa"/>
            <w:gridSpan w:val="4"/>
          </w:tcPr>
          <w:p w14:paraId="0ACA1C06" w14:textId="77777777" w:rsidR="00FA2119" w:rsidRDefault="00FA2119">
            <w:pPr>
              <w:pStyle w:val="Tekstdocument1"/>
            </w:pPr>
            <w:r>
              <w:t>[Fun</w:t>
            </w:r>
            <w:r w:rsidR="00867C11">
              <w:t>c</w:t>
            </w:r>
            <w:r>
              <w:t>tie contactpersoon]</w:t>
            </w:r>
          </w:p>
        </w:tc>
        <w:tc>
          <w:tcPr>
            <w:tcW w:w="4180" w:type="dxa"/>
            <w:gridSpan w:val="3"/>
          </w:tcPr>
          <w:p w14:paraId="06A1CB0E" w14:textId="77777777" w:rsidR="00FA2119" w:rsidRDefault="00B90251">
            <w:pPr>
              <w:pStyle w:val="Tekstdocument1"/>
            </w:pPr>
            <w:r>
              <w:t>Projectmanager</w:t>
            </w:r>
          </w:p>
        </w:tc>
      </w:tr>
      <w:tr w:rsidR="00FA2119" w14:paraId="7055E0C5" w14:textId="77777777">
        <w:trPr>
          <w:trHeight w:val="400"/>
        </w:trPr>
        <w:tc>
          <w:tcPr>
            <w:tcW w:w="921" w:type="dxa"/>
          </w:tcPr>
          <w:p w14:paraId="3DEB8DE9" w14:textId="77777777" w:rsidR="00FA2119" w:rsidRDefault="00FA2119">
            <w:pPr>
              <w:pStyle w:val="Tekstdocument1"/>
              <w:spacing w:before="180"/>
            </w:pPr>
            <w:r>
              <w:t>Datum :</w:t>
            </w:r>
          </w:p>
        </w:tc>
        <w:tc>
          <w:tcPr>
            <w:tcW w:w="3260" w:type="dxa"/>
            <w:gridSpan w:val="3"/>
            <w:tcBorders>
              <w:bottom w:val="single" w:sz="6" w:space="0" w:color="auto"/>
            </w:tcBorders>
          </w:tcPr>
          <w:p w14:paraId="10AFE67C" w14:textId="77777777" w:rsidR="00FA2119" w:rsidRDefault="00FA2119">
            <w:pPr>
              <w:pStyle w:val="Tekstdocument1"/>
              <w:spacing w:before="180"/>
            </w:pPr>
          </w:p>
        </w:tc>
        <w:tc>
          <w:tcPr>
            <w:tcW w:w="851" w:type="dxa"/>
          </w:tcPr>
          <w:p w14:paraId="4729D76C" w14:textId="77777777" w:rsidR="00FA2119" w:rsidRDefault="00FA2119">
            <w:pPr>
              <w:pStyle w:val="Tekstdocument1"/>
              <w:spacing w:before="180"/>
            </w:pPr>
            <w:r>
              <w:t>Datum :</w:t>
            </w:r>
          </w:p>
        </w:tc>
        <w:tc>
          <w:tcPr>
            <w:tcW w:w="3329" w:type="dxa"/>
            <w:gridSpan w:val="2"/>
            <w:tcBorders>
              <w:bottom w:val="single" w:sz="6" w:space="0" w:color="auto"/>
            </w:tcBorders>
          </w:tcPr>
          <w:p w14:paraId="2B3A22CD" w14:textId="77777777" w:rsidR="00FA2119" w:rsidRDefault="00FA2119">
            <w:pPr>
              <w:pStyle w:val="Tekstdocument1"/>
              <w:spacing w:before="180"/>
            </w:pPr>
          </w:p>
        </w:tc>
      </w:tr>
      <w:tr w:rsidR="00FA2119" w14:paraId="574E527A" w14:textId="77777777">
        <w:trPr>
          <w:trHeight w:val="400"/>
        </w:trPr>
        <w:tc>
          <w:tcPr>
            <w:tcW w:w="921" w:type="dxa"/>
          </w:tcPr>
          <w:p w14:paraId="299CDEA7" w14:textId="77777777" w:rsidR="00FA2119" w:rsidRDefault="00FA2119">
            <w:pPr>
              <w:pStyle w:val="Tekstdocument1"/>
            </w:pPr>
            <w:r>
              <w:t>Plaats :</w:t>
            </w:r>
          </w:p>
        </w:tc>
        <w:tc>
          <w:tcPr>
            <w:tcW w:w="3260" w:type="dxa"/>
            <w:gridSpan w:val="3"/>
            <w:tcBorders>
              <w:bottom w:val="single" w:sz="6" w:space="0" w:color="auto"/>
            </w:tcBorders>
          </w:tcPr>
          <w:p w14:paraId="02167487" w14:textId="77777777" w:rsidR="00FA2119" w:rsidRDefault="00FA2119">
            <w:pPr>
              <w:pStyle w:val="Tekstdocument1"/>
            </w:pPr>
          </w:p>
        </w:tc>
        <w:tc>
          <w:tcPr>
            <w:tcW w:w="851" w:type="dxa"/>
          </w:tcPr>
          <w:p w14:paraId="328119F0" w14:textId="77777777" w:rsidR="00FA2119" w:rsidRDefault="00FA2119">
            <w:pPr>
              <w:pStyle w:val="Tekstdocument1"/>
            </w:pPr>
            <w:r>
              <w:t>Plaats :</w:t>
            </w:r>
          </w:p>
        </w:tc>
        <w:tc>
          <w:tcPr>
            <w:tcW w:w="3329" w:type="dxa"/>
            <w:gridSpan w:val="2"/>
            <w:tcBorders>
              <w:bottom w:val="single" w:sz="6" w:space="0" w:color="auto"/>
            </w:tcBorders>
          </w:tcPr>
          <w:p w14:paraId="1DCCDD31" w14:textId="77777777" w:rsidR="00FA2119" w:rsidRDefault="00FA2119">
            <w:pPr>
              <w:pStyle w:val="Tekstdocument1"/>
            </w:pPr>
          </w:p>
        </w:tc>
      </w:tr>
    </w:tbl>
    <w:p w14:paraId="72BEFC91" w14:textId="77777777" w:rsidR="00FA2119" w:rsidRDefault="00FA2119">
      <w:pPr>
        <w:pStyle w:val="Tekstdocument1"/>
      </w:pPr>
    </w:p>
    <w:p w14:paraId="23EC363F" w14:textId="77777777" w:rsidR="00A53B78" w:rsidRDefault="00A53B78"/>
    <w:sectPr w:rsidR="00A53B78">
      <w:headerReference w:type="default" r:id="rId18"/>
      <w:footerReference w:type="default" r:id="rId19"/>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AC54" w14:textId="77777777" w:rsidR="00841E59" w:rsidRDefault="00841E59">
      <w:r>
        <w:separator/>
      </w:r>
    </w:p>
  </w:endnote>
  <w:endnote w:type="continuationSeparator" w:id="0">
    <w:p w14:paraId="1D3DC5F1" w14:textId="77777777" w:rsidR="00841E59" w:rsidRDefault="0084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8E8E" w14:textId="77777777" w:rsidR="00FB2EE4" w:rsidRPr="000A04EB" w:rsidRDefault="00FB2EE4">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14:paraId="0E5BC1B2" w14:textId="77777777" w:rsidR="00FB2EE4" w:rsidRPr="000A04EB" w:rsidRDefault="00FB2EE4">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14:paraId="7122708D" w14:textId="77777777" w:rsidR="00FB2EE4" w:rsidRPr="000A04EB" w:rsidRDefault="00FB2EE4">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2E4A8" w14:textId="77777777" w:rsidR="00FB2EE4" w:rsidRDefault="00FB2EE4">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sidR="00676AFF">
      <w:rPr>
        <w:sz w:val="16"/>
      </w:rPr>
      <w:t>© Copyright  - 2013</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158D" w14:textId="77777777" w:rsidR="00FB2EE4" w:rsidRDefault="00FB2EE4">
    <w:pPr>
      <w:pStyle w:val="Voettekst"/>
    </w:pPr>
    <w:r>
      <w:t>[naam-leverancier]</w:t>
    </w:r>
    <w:r w:rsidR="00E47F2F">
      <w:fldChar w:fldCharType="begin"/>
    </w:r>
    <w:r w:rsidR="00E47F2F">
      <w:instrText xml:space="preserve"> DOCPROPERTY "Leverancier"  \* MERGEFORMAT </w:instrText>
    </w:r>
    <w:r w:rsidR="00E47F2F">
      <w:fldChar w:fldCharType="end"/>
    </w:r>
    <w:r>
      <w:tab/>
      <w:t xml:space="preserve">Versie </w:t>
    </w:r>
    <w:r w:rsidR="00841E59">
      <w:fldChar w:fldCharType="begin"/>
    </w:r>
    <w:r w:rsidR="00841E59">
      <w:instrText xml:space="preserve"> DOCPROPERTY Versienummer \* MERGEFORMAT </w:instrText>
    </w:r>
    <w:r w:rsidR="00841E59">
      <w:fldChar w:fldCharType="separate"/>
    </w:r>
    <w:r w:rsidR="00676AFF">
      <w:t>1.0</w:t>
    </w:r>
    <w:r w:rsidR="00841E59">
      <w:fldChar w:fldCharType="end"/>
    </w:r>
    <w:r>
      <w:tab/>
      <w:t xml:space="preserve">Pagina </w:t>
    </w:r>
    <w:r>
      <w:fldChar w:fldCharType="begin"/>
    </w:r>
    <w:r>
      <w:instrText xml:space="preserve"> PAGE  \* MERGEFORMAT </w:instrText>
    </w:r>
    <w:r>
      <w:fldChar w:fldCharType="separate"/>
    </w:r>
    <w:r w:rsidR="00676AFF">
      <w:rPr>
        <w:noProof/>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88A58" w14:textId="77777777" w:rsidR="00FB2EE4" w:rsidRDefault="00FB2EE4">
    <w:pPr>
      <w:pStyle w:val="Voettekst"/>
    </w:pPr>
    <w:r>
      <w:t>[naam-leverancier]</w:t>
    </w:r>
    <w:r w:rsidR="00E47F2F">
      <w:fldChar w:fldCharType="begin"/>
    </w:r>
    <w:r w:rsidR="00E47F2F">
      <w:instrText xml:space="preserve"> DOCPROPERTY "Leverancier"  \* MERGEFORMAT </w:instrText>
    </w:r>
    <w:r w:rsidR="00E47F2F">
      <w:fldChar w:fldCharType="end"/>
    </w:r>
    <w:r>
      <w:tab/>
      <w:t xml:space="preserve">versie </w:t>
    </w:r>
    <w:r w:rsidR="00841E59">
      <w:fldChar w:fldCharType="begin"/>
    </w:r>
    <w:r w:rsidR="00841E59">
      <w:instrText xml:space="preserve"> DOCPROPERTY Versienummer \* MERGEFORMAT </w:instrText>
    </w:r>
    <w:r w:rsidR="00841E59">
      <w:fldChar w:fldCharType="separate"/>
    </w:r>
    <w:r w:rsidR="00676AFF">
      <w:t>1.0</w:t>
    </w:r>
    <w:r w:rsidR="00841E59">
      <w:fldChar w:fldCharType="end"/>
    </w:r>
    <w:r>
      <w:tab/>
      <w:t xml:space="preserve">Pagina </w:t>
    </w:r>
    <w:r>
      <w:rPr>
        <w:rStyle w:val="Paginanummer"/>
      </w:rPr>
      <w:fldChar w:fldCharType="begin"/>
    </w:r>
    <w:r>
      <w:rPr>
        <w:rStyle w:val="Paginanummer"/>
      </w:rPr>
      <w:instrText xml:space="preserve"> PAGE </w:instrText>
    </w:r>
    <w:r>
      <w:rPr>
        <w:rStyle w:val="Paginanummer"/>
      </w:rPr>
      <w:fldChar w:fldCharType="separate"/>
    </w:r>
    <w:r w:rsidR="00676AFF">
      <w:rPr>
        <w:rStyle w:val="Paginanummer"/>
        <w:noProof/>
      </w:rPr>
      <w:t>4</w:t>
    </w:r>
    <w:r>
      <w:rPr>
        <w:rStyle w:val="Paginanumm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0D0A" w14:textId="77777777" w:rsidR="00FB2EE4" w:rsidRDefault="00FB2EE4">
    <w:pPr>
      <w:pStyle w:val="Voettekst"/>
    </w:pPr>
    <w:r>
      <w:t>[naam-leverancier]</w:t>
    </w:r>
    <w:r w:rsidR="00E47F2F">
      <w:fldChar w:fldCharType="begin"/>
    </w:r>
    <w:r w:rsidR="00E47F2F">
      <w:instrText xml:space="preserve"> DOCPROPERTY "Leverancier"  \* MERGEFORMAT </w:instrText>
    </w:r>
    <w:r w:rsidR="00E47F2F">
      <w:fldChar w:fldCharType="end"/>
    </w:r>
    <w:r>
      <w:tab/>
      <w:t xml:space="preserve">Bijlage bij versie </w:t>
    </w:r>
    <w:r w:rsidR="00841E59">
      <w:fldChar w:fldCharType="begin"/>
    </w:r>
    <w:r w:rsidR="00841E59">
      <w:instrText xml:space="preserve"> DOCPROPERTY "Versienummer"  \* MERGEFORMAT </w:instrText>
    </w:r>
    <w:r w:rsidR="00841E59">
      <w:fldChar w:fldCharType="separate"/>
    </w:r>
    <w:r w:rsidR="00676AFF">
      <w:t>1.0</w:t>
    </w:r>
    <w:r w:rsidR="00841E59">
      <w:fldChar w:fldCharType="end"/>
    </w:r>
    <w:r>
      <w:tab/>
      <w:t xml:space="preserve">Pagina </w:t>
    </w:r>
    <w:r>
      <w:rPr>
        <w:rStyle w:val="Paginanummer"/>
      </w:rPr>
      <w:fldChar w:fldCharType="begin"/>
    </w:r>
    <w:r>
      <w:rPr>
        <w:rStyle w:val="Paginanummer"/>
      </w:rPr>
      <w:instrText xml:space="preserve"> PAGE </w:instrText>
    </w:r>
    <w:r>
      <w:rPr>
        <w:rStyle w:val="Paginanummer"/>
      </w:rPr>
      <w:fldChar w:fldCharType="separate"/>
    </w:r>
    <w:r w:rsidR="00676AFF">
      <w:rPr>
        <w:rStyle w:val="Paginanummer"/>
        <w:noProof/>
      </w:rPr>
      <w:t>12</w:t>
    </w:r>
    <w:r>
      <w:rPr>
        <w:rStyle w:val="Paginanumm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2CEA" w14:textId="77777777" w:rsidR="00FB2EE4" w:rsidRDefault="00FB2EE4">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57FA6" w14:textId="77777777" w:rsidR="00841E59" w:rsidRDefault="00841E59">
      <w:r>
        <w:separator/>
      </w:r>
    </w:p>
  </w:footnote>
  <w:footnote w:type="continuationSeparator" w:id="0">
    <w:p w14:paraId="369BD4AC" w14:textId="77777777" w:rsidR="00841E59" w:rsidRDefault="00841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9E951" w14:textId="77777777" w:rsidR="00FB2EE4" w:rsidRDefault="00FB2EE4">
    <w:pPr>
      <w:pStyle w:val="Koptekst"/>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572E0" w14:textId="77777777" w:rsidR="00FB2EE4" w:rsidRDefault="00FB2EE4">
    <w:pPr>
      <w:pStyle w:val="Koptekst"/>
    </w:pPr>
    <w:r>
      <w:tab/>
    </w:r>
    <w:r>
      <w:tab/>
    </w:r>
    <w:r w:rsidR="00841E59">
      <w:fldChar w:fldCharType="begin"/>
    </w:r>
    <w:r w:rsidR="00841E59">
      <w:instrText xml:space="preserve"> DOCPROPERTY Titel \* MERGEFORMAT </w:instrText>
    </w:r>
    <w:r w:rsidR="00841E59">
      <w:fldChar w:fldCharType="separate"/>
    </w:r>
    <w:r w:rsidR="00676AFF">
      <w:t>Technisch ontwerp</w:t>
    </w:r>
    <w:r w:rsidR="00841E59">
      <w:fldChar w:fldCharType="end"/>
    </w:r>
    <w:r>
      <w:t xml:space="preserve"> – [projectnaam]</w:t>
    </w:r>
    <w:r w:rsidR="00E47F2F">
      <w:fldChar w:fldCharType="begin"/>
    </w:r>
    <w:r w:rsidR="00E47F2F">
      <w:instrText xml:space="preserve"> DOCPROPERTY Bedrijf \* MERGEFORMAT </w:instrText>
    </w:r>
    <w:r w:rsidR="00E47F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9A5FB" w14:textId="77777777" w:rsidR="00FB2EE4" w:rsidRDefault="00FB2EE4">
    <w:pPr>
      <w:pStyle w:val="Ko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200EA2"/>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upperLetter"/>
      <w:lvlText w:val="Bijlage %9 "/>
      <w:legacy w:legacy="1" w:legacySpace="0" w:legacyIndent="0"/>
      <w:lvlJc w:val="left"/>
    </w:lvl>
  </w:abstractNum>
  <w:abstractNum w:abstractNumId="3" w15:restartNumberingAfterBreak="0">
    <w:nsid w:val="1930048C"/>
    <w:multiLevelType w:val="hybridMultilevel"/>
    <w:tmpl w:val="619E5E3C"/>
    <w:lvl w:ilvl="0" w:tplc="0413001B">
      <w:start w:val="1"/>
      <w:numFmt w:val="lowerRoman"/>
      <w:lvlText w:val="%1."/>
      <w:lvlJc w:val="right"/>
      <w:pPr>
        <w:ind w:left="720" w:hanging="360"/>
      </w:p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AE7DFE"/>
    <w:multiLevelType w:val="hybridMultilevel"/>
    <w:tmpl w:val="302A0A9E"/>
    <w:lvl w:ilvl="0" w:tplc="2A9C03FC">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C34E43A8">
      <w:start w:val="1"/>
      <w:numFmt w:val="lowerRoman"/>
      <w:lvlText w:val="%3."/>
      <w:lvlJc w:val="right"/>
      <w:pPr>
        <w:ind w:left="2160" w:hanging="180"/>
      </w:pPr>
      <w:rPr>
        <w:lang w:val="en-US"/>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4A5746"/>
    <w:multiLevelType w:val="hybridMultilevel"/>
    <w:tmpl w:val="42EA7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74114D"/>
    <w:multiLevelType w:val="hybridMultilevel"/>
    <w:tmpl w:val="CC7E997A"/>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07D7223"/>
    <w:multiLevelType w:val="hybridMultilevel"/>
    <w:tmpl w:val="6AFE2272"/>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2C205B5"/>
    <w:multiLevelType w:val="hybridMultilevel"/>
    <w:tmpl w:val="20140B80"/>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8D04303"/>
    <w:multiLevelType w:val="hybridMultilevel"/>
    <w:tmpl w:val="02C0CA6C"/>
    <w:lvl w:ilvl="0" w:tplc="04130019">
      <w:start w:val="1"/>
      <w:numFmt w:val="lowerLetter"/>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8F92FA6"/>
    <w:multiLevelType w:val="hybridMultilevel"/>
    <w:tmpl w:val="7FCC5992"/>
    <w:lvl w:ilvl="0" w:tplc="04130019">
      <w:start w:val="1"/>
      <w:numFmt w:val="lowerLetter"/>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C34E43A8">
      <w:start w:val="1"/>
      <w:numFmt w:val="lowerRoman"/>
      <w:lvlText w:val="%3."/>
      <w:lvlJc w:val="right"/>
      <w:pPr>
        <w:ind w:left="2160" w:hanging="180"/>
      </w:pPr>
      <w:rPr>
        <w:lang w:val="en-US"/>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8D5F72"/>
    <w:multiLevelType w:val="hybridMultilevel"/>
    <w:tmpl w:val="E3D05C48"/>
    <w:lvl w:ilvl="0" w:tplc="0413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CC01BB1"/>
    <w:multiLevelType w:val="hybridMultilevel"/>
    <w:tmpl w:val="135287BC"/>
    <w:lvl w:ilvl="0" w:tplc="04130019">
      <w:start w:val="1"/>
      <w:numFmt w:val="lowerLetter"/>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E53959"/>
    <w:multiLevelType w:val="hybridMultilevel"/>
    <w:tmpl w:val="7E447F2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1D064FF"/>
    <w:multiLevelType w:val="hybridMultilevel"/>
    <w:tmpl w:val="CB5ABA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9682EAB"/>
    <w:multiLevelType w:val="hybridMultilevel"/>
    <w:tmpl w:val="49A80D3E"/>
    <w:lvl w:ilvl="0" w:tplc="04130019">
      <w:start w:val="1"/>
      <w:numFmt w:val="lowerLetter"/>
      <w:lvlText w:val="%1."/>
      <w:lvlJc w:val="left"/>
      <w:pPr>
        <w:ind w:left="720" w:hanging="360"/>
      </w:p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D71DC9"/>
    <w:multiLevelType w:val="hybridMultilevel"/>
    <w:tmpl w:val="B2BA03E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8" w15:restartNumberingAfterBreak="0">
    <w:nsid w:val="6CA6760A"/>
    <w:multiLevelType w:val="hybridMultilevel"/>
    <w:tmpl w:val="57222EA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A84CE5"/>
    <w:multiLevelType w:val="hybridMultilevel"/>
    <w:tmpl w:val="6AFE2272"/>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21" w15:restartNumberingAfterBreak="0">
    <w:nsid w:val="7BF53007"/>
    <w:multiLevelType w:val="hybridMultilevel"/>
    <w:tmpl w:val="6AFE2272"/>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22"/>
  </w:num>
  <w:num w:numId="4">
    <w:abstractNumId w:val="17"/>
  </w:num>
  <w:num w:numId="5">
    <w:abstractNumId w:val="20"/>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13"/>
  </w:num>
  <w:num w:numId="10">
    <w:abstractNumId w:val="5"/>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6"/>
  </w:num>
  <w:num w:numId="34">
    <w:abstractNumId w:val="12"/>
  </w:num>
  <w:num w:numId="35">
    <w:abstractNumId w:val="9"/>
  </w:num>
  <w:num w:numId="36">
    <w:abstractNumId w:val="10"/>
  </w:num>
  <w:num w:numId="37">
    <w:abstractNumId w:val="16"/>
  </w:num>
  <w:num w:numId="38">
    <w:abstractNumId w:val="11"/>
  </w:num>
  <w:num w:numId="39">
    <w:abstractNumId w:val="8"/>
  </w:num>
  <w:num w:numId="40">
    <w:abstractNumId w:val="15"/>
  </w:num>
  <w:num w:numId="41">
    <w:abstractNumId w:val="3"/>
  </w:num>
  <w:num w:numId="42">
    <w:abstractNumId w:val="18"/>
  </w:num>
  <w:num w:numId="43">
    <w:abstractNumId w:val="21"/>
  </w:num>
  <w:num w:numId="44">
    <w:abstractNumId w:val="7"/>
  </w:num>
  <w:num w:numId="45">
    <w:abstractNumId w:val="19"/>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FF"/>
    <w:rsid w:val="00073EBD"/>
    <w:rsid w:val="000A04EB"/>
    <w:rsid w:val="000C1C55"/>
    <w:rsid w:val="00103D4F"/>
    <w:rsid w:val="00131934"/>
    <w:rsid w:val="00206496"/>
    <w:rsid w:val="00264A5D"/>
    <w:rsid w:val="002727E7"/>
    <w:rsid w:val="0029713F"/>
    <w:rsid w:val="002C3997"/>
    <w:rsid w:val="00315330"/>
    <w:rsid w:val="00330088"/>
    <w:rsid w:val="003830DA"/>
    <w:rsid w:val="00467542"/>
    <w:rsid w:val="00477968"/>
    <w:rsid w:val="00496D38"/>
    <w:rsid w:val="004A145B"/>
    <w:rsid w:val="005C29A0"/>
    <w:rsid w:val="005E0207"/>
    <w:rsid w:val="005F0786"/>
    <w:rsid w:val="00661254"/>
    <w:rsid w:val="00676053"/>
    <w:rsid w:val="00676AFF"/>
    <w:rsid w:val="007B5517"/>
    <w:rsid w:val="007D419F"/>
    <w:rsid w:val="007E642F"/>
    <w:rsid w:val="00823696"/>
    <w:rsid w:val="00841E59"/>
    <w:rsid w:val="00861AC7"/>
    <w:rsid w:val="00867C11"/>
    <w:rsid w:val="0087494E"/>
    <w:rsid w:val="008D34C9"/>
    <w:rsid w:val="00945F4B"/>
    <w:rsid w:val="00A37132"/>
    <w:rsid w:val="00A53B78"/>
    <w:rsid w:val="00A9539C"/>
    <w:rsid w:val="00AC25A5"/>
    <w:rsid w:val="00B01E98"/>
    <w:rsid w:val="00B062ED"/>
    <w:rsid w:val="00B70DD7"/>
    <w:rsid w:val="00B80A3F"/>
    <w:rsid w:val="00B90251"/>
    <w:rsid w:val="00BD72DB"/>
    <w:rsid w:val="00C468A3"/>
    <w:rsid w:val="00C81829"/>
    <w:rsid w:val="00CB2441"/>
    <w:rsid w:val="00CD1923"/>
    <w:rsid w:val="00D246CD"/>
    <w:rsid w:val="00D505C8"/>
    <w:rsid w:val="00D86D85"/>
    <w:rsid w:val="00DA3349"/>
    <w:rsid w:val="00DC040C"/>
    <w:rsid w:val="00DD651D"/>
    <w:rsid w:val="00DE60B5"/>
    <w:rsid w:val="00E47F2F"/>
    <w:rsid w:val="00E578D1"/>
    <w:rsid w:val="00EA441A"/>
    <w:rsid w:val="00F12CCD"/>
    <w:rsid w:val="00F50275"/>
    <w:rsid w:val="00F96556"/>
    <w:rsid w:val="00FA2119"/>
    <w:rsid w:val="00FB2EE4"/>
    <w:rsid w:val="00FC1724"/>
    <w:rsid w:val="00FD3121"/>
    <w:rsid w:val="00FF525E"/>
    <w:rsid w:val="00FF5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96AEF"/>
  <w15:docId w15:val="{CABBFE85-5221-459D-8E24-6BFD605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pPr>
      <w:keepNext/>
      <w:numPr>
        <w:ilvl w:val="1"/>
        <w:numId w:val="1"/>
      </w:numPr>
      <w:tabs>
        <w:tab w:val="clear" w:pos="567"/>
      </w:tabs>
      <w:spacing w:before="240" w:after="120"/>
      <w:outlineLvl w:val="1"/>
    </w:pPr>
    <w:rPr>
      <w:b/>
      <w:sz w:val="28"/>
    </w:rPr>
  </w:style>
  <w:style w:type="paragraph" w:styleId="Kop3">
    <w:name w:val="heading 3"/>
    <w:basedOn w:val="Standaard"/>
    <w:next w:val="Tekstdocument1"/>
    <w:qFormat/>
    <w:pPr>
      <w:keepNext/>
      <w:numPr>
        <w:ilvl w:val="2"/>
        <w:numId w:val="1"/>
      </w:numPr>
      <w:spacing w:before="240" w:after="60"/>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styleId="Ondertitel">
    <w:name w:val="Subtitle"/>
    <w:basedOn w:val="Standaard"/>
    <w:qFormat/>
    <w:pPr>
      <w:spacing w:before="400" w:after="120"/>
      <w:jc w:val="center"/>
    </w:pPr>
    <w:rPr>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Onder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basedOn w:val="Standaardalinea-lettertype"/>
    <w:semiHidden/>
    <w:rsid w:val="00AC25A5"/>
    <w:rPr>
      <w:vertAlign w:val="superscript"/>
    </w:rPr>
  </w:style>
  <w:style w:type="character" w:customStyle="1" w:styleId="Kop2Char">
    <w:name w:val="Kop 2 Char"/>
    <w:basedOn w:val="Standaardalinea-lettertype"/>
    <w:link w:val="Kop2"/>
    <w:rsid w:val="00103D4F"/>
    <w:rPr>
      <w:rFonts w:ascii="Arial" w:hAnsi="Arial"/>
      <w:b/>
      <w:sz w:val="28"/>
    </w:rPr>
  </w:style>
  <w:style w:type="paragraph" w:styleId="Ballontekst">
    <w:name w:val="Balloon Text"/>
    <w:basedOn w:val="Standaard"/>
    <w:link w:val="BallontekstChar"/>
    <w:rsid w:val="00D86D85"/>
    <w:rPr>
      <w:rFonts w:ascii="Tahoma" w:hAnsi="Tahoma" w:cs="Tahoma"/>
      <w:sz w:val="16"/>
      <w:szCs w:val="16"/>
    </w:rPr>
  </w:style>
  <w:style w:type="character" w:customStyle="1" w:styleId="BallontekstChar">
    <w:name w:val="Ballontekst Char"/>
    <w:basedOn w:val="Standaardalinea-lettertype"/>
    <w:link w:val="Ballontekst"/>
    <w:rsid w:val="00D86D85"/>
    <w:rPr>
      <w:rFonts w:ascii="Tahoma" w:hAnsi="Tahoma" w:cs="Tahoma"/>
      <w:sz w:val="16"/>
      <w:szCs w:val="16"/>
    </w:rPr>
  </w:style>
  <w:style w:type="table" w:styleId="Tabelraster">
    <w:name w:val="Table Grid"/>
    <w:basedOn w:val="Standaardtabel"/>
    <w:rsid w:val="007E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E64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tudent@scb-it.n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info@scb-it.nl"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kweetniet@opdrachtgever.n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opdrachtgever.nl"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ons\Downloads\sjabloon-technisch-ontwerp-2014.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sjabloon-technisch-ontwerp-2014</Template>
  <TotalTime>1</TotalTime>
  <Pages>17</Pages>
  <Words>1776</Words>
  <Characters>9771</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Technisch Ontwerp</vt:lpstr>
    </vt:vector>
  </TitlesOfParts>
  <Company>Stichting Consortium Beroepsonderwijs</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Sjabloon - versie 2.0</dc:subject>
  <dc:creator>Alfons</dc:creator>
  <cp:keywords>Standaard</cp:keywords>
  <cp:lastModifiedBy>Peter Damen</cp:lastModifiedBy>
  <cp:revision>2</cp:revision>
  <cp:lastPrinted>1996-10-21T12:17:00Z</cp:lastPrinted>
  <dcterms:created xsi:type="dcterms:W3CDTF">2019-09-09T07:43:00Z</dcterms:created>
  <dcterms:modified xsi:type="dcterms:W3CDTF">2019-09-09T07:43:00Z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Technisch ontwerp</vt:lpwstr>
  </property>
  <property fmtid="{D5CDD505-2E9C-101B-9397-08002B2CF9AE}" pid="3" name="Bedrijf">
    <vt:lpwstr/>
  </property>
  <property fmtid="{D5CDD505-2E9C-101B-9397-08002B2CF9AE}" pid="4" name="Projectleider">
    <vt:lpwstr/>
  </property>
  <property fmtid="{D5CDD505-2E9C-101B-9397-08002B2CF9AE}" pid="5" name="Projectnummer">
    <vt:lpwstr/>
  </property>
  <property fmtid="{D5CDD505-2E9C-101B-9397-08002B2CF9AE}" pid="6" name="Versienummer">
    <vt:lpwstr>1.0</vt:lpwstr>
  </property>
  <property fmtid="{D5CDD505-2E9C-101B-9397-08002B2CF9AE}" pid="7" name="Voettekst">
    <vt:lpwstr>© Copyright  - 2013</vt:lpwstr>
  </property>
  <property fmtid="{D5CDD505-2E9C-101B-9397-08002B2CF9AE}" pid="8" name="Hoofdlocatie">
    <vt:lpwstr/>
  </property>
  <property fmtid="{D5CDD505-2E9C-101B-9397-08002B2CF9AE}" pid="9" name="Locatie1">
    <vt:lpwstr/>
  </property>
  <property fmtid="{D5CDD505-2E9C-101B-9397-08002B2CF9AE}" pid="10" name="Locatie2">
    <vt:lpwstr/>
  </property>
  <property fmtid="{D5CDD505-2E9C-101B-9397-08002B2CF9AE}" pid="11" name="Ondertitel">
    <vt:lpwstr/>
  </property>
  <property fmtid="{D5CDD505-2E9C-101B-9397-08002B2CF9AE}" pid="12" name="Leverancier">
    <vt:lpwstr/>
  </property>
</Properties>
</file>